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67F2C7" w14:textId="77777777" w:rsidR="00DF7605" w:rsidRDefault="00651E8A" w:rsidP="006B59B9">
      <w:pPr>
        <w:tabs>
          <w:tab w:val="left" w:pos="8235"/>
        </w:tabs>
      </w:pPr>
      <w:r>
        <w:tab/>
      </w:r>
    </w:p>
    <w:p w14:paraId="1CD9A678" w14:textId="77777777" w:rsidR="00DF7605" w:rsidRDefault="00DF7605" w:rsidP="00B30A73"/>
    <w:p w14:paraId="64D40BD4" w14:textId="77777777" w:rsidR="00DB5803" w:rsidRDefault="00DB5803" w:rsidP="00B30A73"/>
    <w:p w14:paraId="35D6B3BC" w14:textId="77777777" w:rsidR="00DF7605" w:rsidRDefault="00DF7605" w:rsidP="00B30A73"/>
    <w:p w14:paraId="08BA0679" w14:textId="77777777" w:rsidR="00DF7605" w:rsidRDefault="00DF7605" w:rsidP="00B30A73"/>
    <w:p w14:paraId="6396F4E5" w14:textId="77777777" w:rsidR="00DF7605" w:rsidRDefault="00DF7605" w:rsidP="00B30A73"/>
    <w:sdt>
      <w:sdtPr>
        <w:rPr>
          <w:sz w:val="96"/>
          <w:szCs w:val="116"/>
        </w:rPr>
        <w:alias w:val="Title"/>
        <w:tag w:val=""/>
        <w:id w:val="508795984"/>
        <w:placeholder>
          <w:docPart w:val="807151E05C6B48719F3D0EC861AD2BB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313DE416" w14:textId="77777777" w:rsidR="00C76449" w:rsidRPr="006A4A3F" w:rsidRDefault="0038244F" w:rsidP="00B30A73">
          <w:pPr>
            <w:pStyle w:val="SLCTitle"/>
            <w:rPr>
              <w:sz w:val="96"/>
              <w:szCs w:val="116"/>
            </w:rPr>
          </w:pPr>
          <w:r>
            <w:rPr>
              <w:sz w:val="96"/>
              <w:szCs w:val="116"/>
            </w:rPr>
            <w:t>Protocol Development Quick Checklist (with corresponding guidelines)</w:t>
          </w:r>
        </w:p>
      </w:sdtContent>
    </w:sdt>
    <w:sdt>
      <w:sdtPr>
        <w:rPr>
          <w:sz w:val="40"/>
          <w:szCs w:val="40"/>
        </w:rPr>
        <w:alias w:val="Subject"/>
        <w:tag w:val=""/>
        <w:id w:val="-909927386"/>
        <w:placeholder>
          <w:docPart w:val="CBFDC1E48197444AAAE2A837F5295D00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p w14:paraId="2E63F33D" w14:textId="77777777" w:rsidR="00DF7605" w:rsidRPr="00DF7605" w:rsidRDefault="00C84692" w:rsidP="00B30A73">
          <w:pPr>
            <w:pStyle w:val="SLCSubtitle"/>
          </w:pPr>
          <w:r>
            <w:rPr>
              <w:sz w:val="40"/>
              <w:szCs w:val="40"/>
            </w:rPr>
            <w:t>Strictly confidential</w:t>
          </w:r>
        </w:p>
      </w:sdtContent>
    </w:sdt>
    <w:p w14:paraId="4B773D6E" w14:textId="77777777" w:rsidR="000B4A46" w:rsidRPr="00B30A73" w:rsidRDefault="000B4A46" w:rsidP="00B30A73"/>
    <w:p w14:paraId="387C8FBC" w14:textId="77777777" w:rsidR="000B4A46" w:rsidRDefault="000B4A46" w:rsidP="00B30A73">
      <w:r>
        <w:br w:type="page"/>
      </w:r>
    </w:p>
    <w:sdt>
      <w:sdtPr>
        <w:rPr>
          <w:rFonts w:ascii="SkylineSans Light" w:hAnsi="SkylineSans Light"/>
          <w:b w:val="0"/>
          <w:caps w:val="0"/>
          <w:color w:val="auto"/>
          <w:sz w:val="20"/>
          <w:szCs w:val="22"/>
        </w:rPr>
        <w:id w:val="245244349"/>
        <w:docPartObj>
          <w:docPartGallery w:val="Table of Contents"/>
          <w:docPartUnique/>
        </w:docPartObj>
      </w:sdtPr>
      <w:sdtEndPr>
        <w:rPr>
          <w:rFonts w:ascii="SkylineSans" w:hAnsi="SkylineSans"/>
          <w:bCs/>
          <w:noProof/>
          <w:szCs w:val="20"/>
        </w:rPr>
      </w:sdtEndPr>
      <w:sdtContent>
        <w:p w14:paraId="1DA2F2EB" w14:textId="77777777" w:rsidR="00EE2A9B" w:rsidRDefault="00EE2A9B">
          <w:pPr>
            <w:pStyle w:val="TOCHeading"/>
          </w:pPr>
          <w:r>
            <w:t>Contents</w:t>
          </w:r>
        </w:p>
        <w:p w14:paraId="0F4DF020" w14:textId="77777777" w:rsidR="008502B8" w:rsidRDefault="00EE2A9B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/>
            </w:rPr>
          </w:pPr>
          <w:r>
            <w:rPr>
              <w:rFonts w:asciiTheme="majorHAnsi" w:hAnsiTheme="majorHAnsi"/>
              <w:sz w:val="24"/>
              <w:szCs w:val="24"/>
            </w:rPr>
            <w:fldChar w:fldCharType="begin"/>
          </w:r>
          <w:r>
            <w:rPr>
              <w:rFonts w:asciiTheme="majorHAnsi" w:hAnsiTheme="majorHAnsi"/>
              <w:sz w:val="24"/>
              <w:szCs w:val="24"/>
            </w:rPr>
            <w:instrText xml:space="preserve"> TOC \o "1-3" \h \z \u </w:instrText>
          </w:r>
          <w:r>
            <w:rPr>
              <w:rFonts w:asciiTheme="majorHAnsi" w:hAnsiTheme="majorHAnsi"/>
              <w:sz w:val="24"/>
              <w:szCs w:val="24"/>
            </w:rPr>
            <w:fldChar w:fldCharType="separate"/>
          </w:r>
          <w:hyperlink w:anchor="_Toc136933727" w:history="1">
            <w:r w:rsidR="008502B8" w:rsidRPr="0027365A">
              <w:rPr>
                <w:rStyle w:val="Hyperlink"/>
              </w:rPr>
              <w:t>1</w:t>
            </w:r>
            <w:r w:rsidR="008502B8">
              <w:rPr>
                <w:rFonts w:asciiTheme="minorHAnsi" w:eastAsiaTheme="minorEastAsia" w:hAnsiTheme="minorHAnsi" w:cstheme="minorBidi"/>
                <w:sz w:val="22"/>
                <w:szCs w:val="22"/>
                <w:lang/>
              </w:rPr>
              <w:tab/>
            </w:r>
            <w:r w:rsidR="008502B8" w:rsidRPr="0027365A">
              <w:rPr>
                <w:rStyle w:val="Hyperlink"/>
              </w:rPr>
              <w:t>Introduction</w:t>
            </w:r>
            <w:r w:rsidR="008502B8">
              <w:rPr>
                <w:webHidden/>
              </w:rPr>
              <w:tab/>
            </w:r>
            <w:r w:rsidR="008502B8">
              <w:rPr>
                <w:webHidden/>
              </w:rPr>
              <w:fldChar w:fldCharType="begin"/>
            </w:r>
            <w:r w:rsidR="008502B8">
              <w:rPr>
                <w:webHidden/>
              </w:rPr>
              <w:instrText xml:space="preserve"> PAGEREF _Toc136933727 \h </w:instrText>
            </w:r>
            <w:r w:rsidR="008502B8">
              <w:rPr>
                <w:webHidden/>
              </w:rPr>
            </w:r>
            <w:r w:rsidR="008502B8">
              <w:rPr>
                <w:webHidden/>
              </w:rPr>
              <w:fldChar w:fldCharType="separate"/>
            </w:r>
            <w:r w:rsidR="008502B8">
              <w:rPr>
                <w:webHidden/>
              </w:rPr>
              <w:t>4</w:t>
            </w:r>
            <w:r w:rsidR="008502B8">
              <w:rPr>
                <w:webHidden/>
              </w:rPr>
              <w:fldChar w:fldCharType="end"/>
            </w:r>
          </w:hyperlink>
        </w:p>
        <w:p w14:paraId="3C01AB6E" w14:textId="77777777" w:rsidR="008502B8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/>
            </w:rPr>
          </w:pPr>
          <w:hyperlink w:anchor="_Toc136933728" w:history="1">
            <w:r w:rsidR="008502B8" w:rsidRPr="0027365A">
              <w:rPr>
                <w:rStyle w:val="Hyperlink"/>
              </w:rPr>
              <w:t>2</w:t>
            </w:r>
            <w:r w:rsidR="008502B8">
              <w:rPr>
                <w:rFonts w:asciiTheme="minorHAnsi" w:eastAsiaTheme="minorEastAsia" w:hAnsiTheme="minorHAnsi" w:cstheme="minorBidi"/>
                <w:sz w:val="22"/>
                <w:szCs w:val="22"/>
                <w:lang/>
              </w:rPr>
              <w:tab/>
            </w:r>
            <w:r w:rsidR="008502B8" w:rsidRPr="0027365A">
              <w:rPr>
                <w:rStyle w:val="Hyperlink"/>
              </w:rPr>
              <w:t>Protocol Development Checklist</w:t>
            </w:r>
            <w:r w:rsidR="008502B8">
              <w:rPr>
                <w:webHidden/>
              </w:rPr>
              <w:tab/>
            </w:r>
            <w:r w:rsidR="008502B8">
              <w:rPr>
                <w:webHidden/>
              </w:rPr>
              <w:fldChar w:fldCharType="begin"/>
            </w:r>
            <w:r w:rsidR="008502B8">
              <w:rPr>
                <w:webHidden/>
              </w:rPr>
              <w:instrText xml:space="preserve"> PAGEREF _Toc136933728 \h </w:instrText>
            </w:r>
            <w:r w:rsidR="008502B8">
              <w:rPr>
                <w:webHidden/>
              </w:rPr>
            </w:r>
            <w:r w:rsidR="008502B8">
              <w:rPr>
                <w:webHidden/>
              </w:rPr>
              <w:fldChar w:fldCharType="separate"/>
            </w:r>
            <w:r w:rsidR="008502B8">
              <w:rPr>
                <w:webHidden/>
              </w:rPr>
              <w:t>5</w:t>
            </w:r>
            <w:r w:rsidR="008502B8">
              <w:rPr>
                <w:webHidden/>
              </w:rPr>
              <w:fldChar w:fldCharType="end"/>
            </w:r>
          </w:hyperlink>
        </w:p>
        <w:p w14:paraId="271A7075" w14:textId="77777777" w:rsidR="008502B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/>
            </w:rPr>
          </w:pPr>
          <w:hyperlink w:anchor="_Toc136933729" w:history="1">
            <w:r w:rsidR="008502B8" w:rsidRPr="0027365A">
              <w:rPr>
                <w:rStyle w:val="Hyperlink"/>
                <w:noProof/>
              </w:rPr>
              <w:t>2.1</w:t>
            </w:r>
            <w:r w:rsidR="008502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/>
              </w:rPr>
              <w:tab/>
            </w:r>
            <w:r w:rsidR="008502B8" w:rsidRPr="0027365A">
              <w:rPr>
                <w:rStyle w:val="Hyperlink"/>
                <w:noProof/>
              </w:rPr>
              <w:t>ID</w:t>
            </w:r>
            <w:r w:rsidR="008502B8">
              <w:rPr>
                <w:noProof/>
                <w:webHidden/>
              </w:rPr>
              <w:tab/>
            </w:r>
            <w:r w:rsidR="008502B8">
              <w:rPr>
                <w:noProof/>
                <w:webHidden/>
              </w:rPr>
              <w:fldChar w:fldCharType="begin"/>
            </w:r>
            <w:r w:rsidR="008502B8">
              <w:rPr>
                <w:noProof/>
                <w:webHidden/>
              </w:rPr>
              <w:instrText xml:space="preserve"> PAGEREF _Toc136933729 \h </w:instrText>
            </w:r>
            <w:r w:rsidR="008502B8">
              <w:rPr>
                <w:noProof/>
                <w:webHidden/>
              </w:rPr>
            </w:r>
            <w:r w:rsidR="008502B8">
              <w:rPr>
                <w:noProof/>
                <w:webHidden/>
              </w:rPr>
              <w:fldChar w:fldCharType="separate"/>
            </w:r>
            <w:r w:rsidR="008502B8">
              <w:rPr>
                <w:noProof/>
                <w:webHidden/>
              </w:rPr>
              <w:t>5</w:t>
            </w:r>
            <w:r w:rsidR="008502B8">
              <w:rPr>
                <w:noProof/>
                <w:webHidden/>
              </w:rPr>
              <w:fldChar w:fldCharType="end"/>
            </w:r>
          </w:hyperlink>
        </w:p>
        <w:p w14:paraId="3C58F5A5" w14:textId="77777777" w:rsidR="008502B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/>
            </w:rPr>
          </w:pPr>
          <w:hyperlink w:anchor="_Toc136933730" w:history="1">
            <w:r w:rsidR="008502B8" w:rsidRPr="0027365A">
              <w:rPr>
                <w:rStyle w:val="Hyperlink"/>
                <w:noProof/>
              </w:rPr>
              <w:t>2.2</w:t>
            </w:r>
            <w:r w:rsidR="008502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/>
              </w:rPr>
              <w:tab/>
            </w:r>
            <w:r w:rsidR="008502B8" w:rsidRPr="0027365A">
              <w:rPr>
                <w:rStyle w:val="Hyperlink"/>
                <w:noProof/>
              </w:rPr>
              <w:t>General</w:t>
            </w:r>
            <w:r w:rsidR="008502B8">
              <w:rPr>
                <w:noProof/>
                <w:webHidden/>
              </w:rPr>
              <w:tab/>
            </w:r>
            <w:r w:rsidR="008502B8">
              <w:rPr>
                <w:noProof/>
                <w:webHidden/>
              </w:rPr>
              <w:fldChar w:fldCharType="begin"/>
            </w:r>
            <w:r w:rsidR="008502B8">
              <w:rPr>
                <w:noProof/>
                <w:webHidden/>
              </w:rPr>
              <w:instrText xml:space="preserve"> PAGEREF _Toc136933730 \h </w:instrText>
            </w:r>
            <w:r w:rsidR="008502B8">
              <w:rPr>
                <w:noProof/>
                <w:webHidden/>
              </w:rPr>
            </w:r>
            <w:r w:rsidR="008502B8">
              <w:rPr>
                <w:noProof/>
                <w:webHidden/>
              </w:rPr>
              <w:fldChar w:fldCharType="separate"/>
            </w:r>
            <w:r w:rsidR="008502B8">
              <w:rPr>
                <w:noProof/>
                <w:webHidden/>
              </w:rPr>
              <w:t>5</w:t>
            </w:r>
            <w:r w:rsidR="008502B8">
              <w:rPr>
                <w:noProof/>
                <w:webHidden/>
              </w:rPr>
              <w:fldChar w:fldCharType="end"/>
            </w:r>
          </w:hyperlink>
        </w:p>
        <w:p w14:paraId="3BD49D2C" w14:textId="77777777" w:rsidR="008502B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/>
            </w:rPr>
          </w:pPr>
          <w:hyperlink w:anchor="_Toc136933731" w:history="1">
            <w:r w:rsidR="008502B8" w:rsidRPr="0027365A">
              <w:rPr>
                <w:rStyle w:val="Hyperlink"/>
                <w:noProof/>
              </w:rPr>
              <w:t>2.3</w:t>
            </w:r>
            <w:r w:rsidR="008502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/>
              </w:rPr>
              <w:tab/>
            </w:r>
            <w:r w:rsidR="008502B8" w:rsidRPr="0027365A">
              <w:rPr>
                <w:rStyle w:val="Hyperlink"/>
                <w:noProof/>
              </w:rPr>
              <w:t>Protocol</w:t>
            </w:r>
            <w:r w:rsidR="008502B8">
              <w:rPr>
                <w:noProof/>
                <w:webHidden/>
              </w:rPr>
              <w:tab/>
            </w:r>
            <w:r w:rsidR="008502B8">
              <w:rPr>
                <w:noProof/>
                <w:webHidden/>
              </w:rPr>
              <w:fldChar w:fldCharType="begin"/>
            </w:r>
            <w:r w:rsidR="008502B8">
              <w:rPr>
                <w:noProof/>
                <w:webHidden/>
              </w:rPr>
              <w:instrText xml:space="preserve"> PAGEREF _Toc136933731 \h </w:instrText>
            </w:r>
            <w:r w:rsidR="008502B8">
              <w:rPr>
                <w:noProof/>
                <w:webHidden/>
              </w:rPr>
            </w:r>
            <w:r w:rsidR="008502B8">
              <w:rPr>
                <w:noProof/>
                <w:webHidden/>
              </w:rPr>
              <w:fldChar w:fldCharType="separate"/>
            </w:r>
            <w:r w:rsidR="008502B8">
              <w:rPr>
                <w:noProof/>
                <w:webHidden/>
              </w:rPr>
              <w:t>5</w:t>
            </w:r>
            <w:r w:rsidR="008502B8">
              <w:rPr>
                <w:noProof/>
                <w:webHidden/>
              </w:rPr>
              <w:fldChar w:fldCharType="end"/>
            </w:r>
          </w:hyperlink>
        </w:p>
        <w:p w14:paraId="669E7FD7" w14:textId="77777777" w:rsidR="008502B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/>
            </w:rPr>
          </w:pPr>
          <w:hyperlink w:anchor="_Toc136933732" w:history="1">
            <w:r w:rsidR="008502B8" w:rsidRPr="0027365A">
              <w:rPr>
                <w:rStyle w:val="Hyperlink"/>
                <w:noProof/>
              </w:rPr>
              <w:t>2.4</w:t>
            </w:r>
            <w:r w:rsidR="008502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/>
              </w:rPr>
              <w:tab/>
            </w:r>
            <w:r w:rsidR="008502B8" w:rsidRPr="0027365A">
              <w:rPr>
                <w:rStyle w:val="Hyperlink"/>
                <w:noProof/>
              </w:rPr>
              <w:t>Validation</w:t>
            </w:r>
            <w:r w:rsidR="008502B8">
              <w:rPr>
                <w:noProof/>
                <w:webHidden/>
              </w:rPr>
              <w:tab/>
            </w:r>
            <w:r w:rsidR="008502B8">
              <w:rPr>
                <w:noProof/>
                <w:webHidden/>
              </w:rPr>
              <w:fldChar w:fldCharType="begin"/>
            </w:r>
            <w:r w:rsidR="008502B8">
              <w:rPr>
                <w:noProof/>
                <w:webHidden/>
              </w:rPr>
              <w:instrText xml:space="preserve"> PAGEREF _Toc136933732 \h </w:instrText>
            </w:r>
            <w:r w:rsidR="008502B8">
              <w:rPr>
                <w:noProof/>
                <w:webHidden/>
              </w:rPr>
            </w:r>
            <w:r w:rsidR="008502B8">
              <w:rPr>
                <w:noProof/>
                <w:webHidden/>
              </w:rPr>
              <w:fldChar w:fldCharType="separate"/>
            </w:r>
            <w:r w:rsidR="008502B8">
              <w:rPr>
                <w:noProof/>
                <w:webHidden/>
              </w:rPr>
              <w:t>6</w:t>
            </w:r>
            <w:r w:rsidR="008502B8">
              <w:rPr>
                <w:noProof/>
                <w:webHidden/>
              </w:rPr>
              <w:fldChar w:fldCharType="end"/>
            </w:r>
          </w:hyperlink>
        </w:p>
        <w:p w14:paraId="699B59A8" w14:textId="77777777" w:rsidR="008502B8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/>
            </w:rPr>
          </w:pPr>
          <w:hyperlink w:anchor="_Toc136933733" w:history="1">
            <w:r w:rsidR="008502B8" w:rsidRPr="0027365A">
              <w:rPr>
                <w:rStyle w:val="Hyperlink"/>
                <w:noProof/>
              </w:rPr>
              <w:t>2.5</w:t>
            </w:r>
            <w:r w:rsidR="008502B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/>
              </w:rPr>
              <w:tab/>
            </w:r>
            <w:r w:rsidR="008502B8" w:rsidRPr="0027365A">
              <w:rPr>
                <w:rStyle w:val="Hyperlink"/>
                <w:noProof/>
              </w:rPr>
              <w:t>Points of Attention (for Skyline Developers only)</w:t>
            </w:r>
            <w:r w:rsidR="008502B8">
              <w:rPr>
                <w:noProof/>
                <w:webHidden/>
              </w:rPr>
              <w:tab/>
            </w:r>
            <w:r w:rsidR="008502B8">
              <w:rPr>
                <w:noProof/>
                <w:webHidden/>
              </w:rPr>
              <w:fldChar w:fldCharType="begin"/>
            </w:r>
            <w:r w:rsidR="008502B8">
              <w:rPr>
                <w:noProof/>
                <w:webHidden/>
              </w:rPr>
              <w:instrText xml:space="preserve"> PAGEREF _Toc136933733 \h </w:instrText>
            </w:r>
            <w:r w:rsidR="008502B8">
              <w:rPr>
                <w:noProof/>
                <w:webHidden/>
              </w:rPr>
            </w:r>
            <w:r w:rsidR="008502B8">
              <w:rPr>
                <w:noProof/>
                <w:webHidden/>
              </w:rPr>
              <w:fldChar w:fldCharType="separate"/>
            </w:r>
            <w:r w:rsidR="008502B8">
              <w:rPr>
                <w:noProof/>
                <w:webHidden/>
              </w:rPr>
              <w:t>7</w:t>
            </w:r>
            <w:r w:rsidR="008502B8">
              <w:rPr>
                <w:noProof/>
                <w:webHidden/>
              </w:rPr>
              <w:fldChar w:fldCharType="end"/>
            </w:r>
          </w:hyperlink>
        </w:p>
        <w:p w14:paraId="07CB7A38" w14:textId="77777777" w:rsidR="008502B8" w:rsidRDefault="00000000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/>
            </w:rPr>
          </w:pPr>
          <w:hyperlink w:anchor="_Toc136933734" w:history="1">
            <w:r w:rsidR="008502B8" w:rsidRPr="0027365A">
              <w:rPr>
                <w:rStyle w:val="Hyperlink"/>
              </w:rPr>
              <w:t>3</w:t>
            </w:r>
            <w:r w:rsidR="008502B8">
              <w:rPr>
                <w:rFonts w:asciiTheme="minorHAnsi" w:eastAsiaTheme="minorEastAsia" w:hAnsiTheme="minorHAnsi" w:cstheme="minorBidi"/>
                <w:sz w:val="22"/>
                <w:szCs w:val="22"/>
                <w:lang/>
              </w:rPr>
              <w:tab/>
            </w:r>
            <w:r w:rsidR="008502B8" w:rsidRPr="0027365A">
              <w:rPr>
                <w:rStyle w:val="Hyperlink"/>
              </w:rPr>
              <w:t>Abbreviations</w:t>
            </w:r>
            <w:r w:rsidR="008502B8">
              <w:rPr>
                <w:webHidden/>
              </w:rPr>
              <w:tab/>
            </w:r>
            <w:r w:rsidR="008502B8">
              <w:rPr>
                <w:webHidden/>
              </w:rPr>
              <w:fldChar w:fldCharType="begin"/>
            </w:r>
            <w:r w:rsidR="008502B8">
              <w:rPr>
                <w:webHidden/>
              </w:rPr>
              <w:instrText xml:space="preserve"> PAGEREF _Toc136933734 \h </w:instrText>
            </w:r>
            <w:r w:rsidR="008502B8">
              <w:rPr>
                <w:webHidden/>
              </w:rPr>
            </w:r>
            <w:r w:rsidR="008502B8">
              <w:rPr>
                <w:webHidden/>
              </w:rPr>
              <w:fldChar w:fldCharType="separate"/>
            </w:r>
            <w:r w:rsidR="008502B8">
              <w:rPr>
                <w:webHidden/>
              </w:rPr>
              <w:t>8</w:t>
            </w:r>
            <w:r w:rsidR="008502B8">
              <w:rPr>
                <w:webHidden/>
              </w:rPr>
              <w:fldChar w:fldCharType="end"/>
            </w:r>
          </w:hyperlink>
        </w:p>
        <w:p w14:paraId="241C774F" w14:textId="77777777" w:rsidR="00EE2A9B" w:rsidRDefault="00EE2A9B">
          <w:r>
            <w:rPr>
              <w:rFonts w:asciiTheme="majorHAnsi" w:hAnsiTheme="majorHAnsi"/>
              <w:b/>
              <w:bCs/>
              <w:sz w:val="24"/>
              <w:szCs w:val="24"/>
            </w:rPr>
            <w:fldChar w:fldCharType="end"/>
          </w:r>
        </w:p>
      </w:sdtContent>
    </w:sdt>
    <w:p w14:paraId="7319D7AE" w14:textId="77777777" w:rsidR="00EE2A9B" w:rsidRPr="00EE2A9B" w:rsidRDefault="00EE2A9B" w:rsidP="00EE2A9B"/>
    <w:p w14:paraId="41742114" w14:textId="77777777" w:rsidR="00124D2A" w:rsidRPr="00C84827" w:rsidRDefault="00124D2A" w:rsidP="00124D2A">
      <w:pPr>
        <w:pStyle w:val="TOCHeading"/>
      </w:pPr>
      <w:r w:rsidRPr="00C84827">
        <w:lastRenderedPageBreak/>
        <w:t>Revisions</w:t>
      </w:r>
    </w:p>
    <w:tbl>
      <w:tblPr>
        <w:tblStyle w:val="PlainTable21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20" w:firstRow="1" w:lastRow="0" w:firstColumn="0" w:lastColumn="0" w:noHBand="0" w:noVBand="1"/>
      </w:tblPr>
      <w:tblGrid>
        <w:gridCol w:w="1418"/>
        <w:gridCol w:w="1418"/>
        <w:gridCol w:w="39"/>
        <w:gridCol w:w="1379"/>
        <w:gridCol w:w="39"/>
        <w:gridCol w:w="5516"/>
        <w:gridCol w:w="11"/>
        <w:gridCol w:w="28"/>
      </w:tblGrid>
      <w:tr w:rsidR="00F92BC1" w:rsidRPr="00A00ADE" w14:paraId="6D931728" w14:textId="77777777" w:rsidTr="00A62ED3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28" w:type="dxa"/>
          <w:trHeight w:val="284"/>
        </w:trPr>
        <w:tc>
          <w:tcPr>
            <w:tcW w:w="1418" w:type="dxa"/>
          </w:tcPr>
          <w:p w14:paraId="1F25C147" w14:textId="77777777" w:rsidR="00F92BC1" w:rsidRPr="00A00ADE" w:rsidRDefault="00F92BC1" w:rsidP="00B30A73">
            <w:r>
              <w:t>Revision</w:t>
            </w:r>
          </w:p>
        </w:tc>
        <w:tc>
          <w:tcPr>
            <w:tcW w:w="1457" w:type="dxa"/>
            <w:gridSpan w:val="2"/>
          </w:tcPr>
          <w:p w14:paraId="06747F70" w14:textId="77777777" w:rsidR="00F92BC1" w:rsidRPr="00A00ADE" w:rsidRDefault="00F92BC1" w:rsidP="00B30A73">
            <w:r>
              <w:t>Date</w:t>
            </w:r>
          </w:p>
        </w:tc>
        <w:tc>
          <w:tcPr>
            <w:tcW w:w="1418" w:type="dxa"/>
            <w:gridSpan w:val="2"/>
          </w:tcPr>
          <w:p w14:paraId="3E499978" w14:textId="77777777" w:rsidR="00F92BC1" w:rsidRDefault="00F92BC1" w:rsidP="00B30A73">
            <w:r>
              <w:t>Name</w:t>
            </w:r>
          </w:p>
        </w:tc>
        <w:tc>
          <w:tcPr>
            <w:tcW w:w="5527" w:type="dxa"/>
            <w:gridSpan w:val="2"/>
          </w:tcPr>
          <w:p w14:paraId="289169C3" w14:textId="77777777" w:rsidR="00F92BC1" w:rsidRDefault="00F92BC1" w:rsidP="00B30A73">
            <w:r>
              <w:t>Comments</w:t>
            </w:r>
          </w:p>
        </w:tc>
      </w:tr>
      <w:tr w:rsidR="00F92BC1" w:rsidRPr="00A00ADE" w14:paraId="3470DBC5" w14:textId="77777777" w:rsidTr="00A62E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1418" w:type="dxa"/>
          </w:tcPr>
          <w:p w14:paraId="3EEC5803" w14:textId="77777777" w:rsidR="00F92BC1" w:rsidRPr="00A00ADE" w:rsidRDefault="00F16C9B" w:rsidP="00124D2A">
            <w:r>
              <w:t>00</w:t>
            </w:r>
            <w:r w:rsidR="003326EC">
              <w:t>1</w:t>
            </w:r>
          </w:p>
        </w:tc>
        <w:tc>
          <w:tcPr>
            <w:tcW w:w="1457" w:type="dxa"/>
            <w:gridSpan w:val="2"/>
          </w:tcPr>
          <w:p w14:paraId="0BF935F2" w14:textId="77777777" w:rsidR="00F92BC1" w:rsidRPr="00A00ADE" w:rsidRDefault="003326EC" w:rsidP="00124D2A">
            <w:r>
              <w:t>0</w:t>
            </w:r>
            <w:r w:rsidR="000B63A2">
              <w:t>8</w:t>
            </w:r>
            <w:r w:rsidR="00B24FB0">
              <w:t>.</w:t>
            </w:r>
            <w:r>
              <w:t>10</w:t>
            </w:r>
            <w:r w:rsidR="00B24FB0">
              <w:t>.201</w:t>
            </w:r>
            <w:r>
              <w:t>8</w:t>
            </w:r>
          </w:p>
        </w:tc>
        <w:tc>
          <w:tcPr>
            <w:tcW w:w="1418" w:type="dxa"/>
            <w:gridSpan w:val="2"/>
          </w:tcPr>
          <w:p w14:paraId="729749FF" w14:textId="77777777" w:rsidR="00F92BC1" w:rsidRPr="00A00ADE" w:rsidRDefault="009B63FD" w:rsidP="00124D2A">
            <w:r>
              <w:t>KA/MGO</w:t>
            </w:r>
          </w:p>
        </w:tc>
        <w:tc>
          <w:tcPr>
            <w:tcW w:w="5555" w:type="dxa"/>
            <w:gridSpan w:val="3"/>
          </w:tcPr>
          <w:p w14:paraId="30FEA79C" w14:textId="77777777" w:rsidR="00F92BC1" w:rsidRPr="00A00ADE" w:rsidRDefault="00B539AA" w:rsidP="00124D2A">
            <w:r>
              <w:t xml:space="preserve">Initial </w:t>
            </w:r>
            <w:r w:rsidR="00DF3F17">
              <w:t>v</w:t>
            </w:r>
            <w:r>
              <w:t>ersion</w:t>
            </w:r>
          </w:p>
        </w:tc>
      </w:tr>
      <w:tr w:rsidR="004C53CF" w:rsidRPr="00A00ADE" w14:paraId="5088A972" w14:textId="77777777" w:rsidTr="00A62ED3">
        <w:trPr>
          <w:trHeight w:val="284"/>
        </w:trPr>
        <w:tc>
          <w:tcPr>
            <w:tcW w:w="1418" w:type="dxa"/>
          </w:tcPr>
          <w:p w14:paraId="68ABF512" w14:textId="77777777" w:rsidR="004C53CF" w:rsidRDefault="004C53CF" w:rsidP="00124D2A">
            <w:r>
              <w:t>002</w:t>
            </w:r>
          </w:p>
        </w:tc>
        <w:tc>
          <w:tcPr>
            <w:tcW w:w="1457" w:type="dxa"/>
            <w:gridSpan w:val="2"/>
          </w:tcPr>
          <w:p w14:paraId="27E5B1F2" w14:textId="77777777" w:rsidR="004C53CF" w:rsidRDefault="004C53CF" w:rsidP="00124D2A">
            <w:r>
              <w:t>22.05.2019</w:t>
            </w:r>
          </w:p>
        </w:tc>
        <w:tc>
          <w:tcPr>
            <w:tcW w:w="1418" w:type="dxa"/>
            <w:gridSpan w:val="2"/>
          </w:tcPr>
          <w:p w14:paraId="31E854CD" w14:textId="77777777" w:rsidR="004C53CF" w:rsidRDefault="000B4075" w:rsidP="00124D2A">
            <w:r>
              <w:t>SVD/</w:t>
            </w:r>
            <w:r w:rsidR="004C53CF">
              <w:t>JST</w:t>
            </w:r>
          </w:p>
        </w:tc>
        <w:tc>
          <w:tcPr>
            <w:tcW w:w="5555" w:type="dxa"/>
            <w:gridSpan w:val="3"/>
          </w:tcPr>
          <w:p w14:paraId="390A05AE" w14:textId="77777777" w:rsidR="004C53CF" w:rsidRDefault="004C53CF" w:rsidP="00124D2A">
            <w:r>
              <w:t>Revision</w:t>
            </w:r>
          </w:p>
        </w:tc>
      </w:tr>
      <w:tr w:rsidR="00450C91" w:rsidRPr="00A00ADE" w14:paraId="0B8193C6" w14:textId="77777777" w:rsidTr="00A62E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1418" w:type="dxa"/>
          </w:tcPr>
          <w:p w14:paraId="25D94DF6" w14:textId="77777777" w:rsidR="00450C91" w:rsidRDefault="00450C91" w:rsidP="00124D2A">
            <w:r>
              <w:t>003</w:t>
            </w:r>
          </w:p>
        </w:tc>
        <w:tc>
          <w:tcPr>
            <w:tcW w:w="1457" w:type="dxa"/>
            <w:gridSpan w:val="2"/>
          </w:tcPr>
          <w:p w14:paraId="1C909E27" w14:textId="77777777" w:rsidR="00450C91" w:rsidRDefault="00450C91" w:rsidP="00124D2A">
            <w:r>
              <w:t>24.09.2019</w:t>
            </w:r>
          </w:p>
        </w:tc>
        <w:tc>
          <w:tcPr>
            <w:tcW w:w="1418" w:type="dxa"/>
            <w:gridSpan w:val="2"/>
          </w:tcPr>
          <w:p w14:paraId="730FF217" w14:textId="77777777" w:rsidR="00450C91" w:rsidRDefault="00450C91" w:rsidP="00124D2A">
            <w:r>
              <w:t>KA</w:t>
            </w:r>
          </w:p>
        </w:tc>
        <w:tc>
          <w:tcPr>
            <w:tcW w:w="5555" w:type="dxa"/>
            <w:gridSpan w:val="3"/>
          </w:tcPr>
          <w:p w14:paraId="45C757D6" w14:textId="77777777" w:rsidR="00450C91" w:rsidRDefault="00450C91" w:rsidP="00124D2A">
            <w:r>
              <w:t>Revision</w:t>
            </w:r>
          </w:p>
        </w:tc>
      </w:tr>
      <w:tr w:rsidR="00CC2282" w:rsidRPr="00A00ADE" w14:paraId="37AEF88E" w14:textId="77777777" w:rsidTr="00A62ED3">
        <w:trPr>
          <w:trHeight w:val="284"/>
        </w:trPr>
        <w:tc>
          <w:tcPr>
            <w:tcW w:w="1418" w:type="dxa"/>
          </w:tcPr>
          <w:p w14:paraId="050EBD0B" w14:textId="77777777" w:rsidR="00CC2282" w:rsidRDefault="00CC2282" w:rsidP="00124D2A">
            <w:r>
              <w:t>004</w:t>
            </w:r>
          </w:p>
        </w:tc>
        <w:tc>
          <w:tcPr>
            <w:tcW w:w="1457" w:type="dxa"/>
            <w:gridSpan w:val="2"/>
          </w:tcPr>
          <w:p w14:paraId="2177059F" w14:textId="77777777" w:rsidR="00CC2282" w:rsidRDefault="00CC2282" w:rsidP="00124D2A">
            <w:r>
              <w:t>17.02.2020</w:t>
            </w:r>
          </w:p>
        </w:tc>
        <w:tc>
          <w:tcPr>
            <w:tcW w:w="1418" w:type="dxa"/>
            <w:gridSpan w:val="2"/>
          </w:tcPr>
          <w:p w14:paraId="6E1F6832" w14:textId="77777777" w:rsidR="00CC2282" w:rsidRDefault="00CC2282" w:rsidP="00124D2A">
            <w:r>
              <w:t>KA/MGO</w:t>
            </w:r>
          </w:p>
        </w:tc>
        <w:tc>
          <w:tcPr>
            <w:tcW w:w="5555" w:type="dxa"/>
            <w:gridSpan w:val="3"/>
          </w:tcPr>
          <w:p w14:paraId="45ED3249" w14:textId="77777777" w:rsidR="00CC2282" w:rsidRDefault="00CC2282" w:rsidP="00124D2A">
            <w:r>
              <w:t>Revision + template update</w:t>
            </w:r>
          </w:p>
        </w:tc>
      </w:tr>
      <w:tr w:rsidR="00A62ED3" w:rsidRPr="00A00ADE" w14:paraId="2EAE60F0" w14:textId="77777777" w:rsidTr="00A62E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1418" w:type="dxa"/>
          </w:tcPr>
          <w:p w14:paraId="4E8237DA" w14:textId="77777777" w:rsidR="00A62ED3" w:rsidRDefault="00A62ED3" w:rsidP="00124D2A">
            <w:r>
              <w:t>005</w:t>
            </w:r>
          </w:p>
        </w:tc>
        <w:tc>
          <w:tcPr>
            <w:tcW w:w="1457" w:type="dxa"/>
            <w:gridSpan w:val="2"/>
          </w:tcPr>
          <w:p w14:paraId="74A57EFC" w14:textId="77777777" w:rsidR="00A62ED3" w:rsidRDefault="00A62ED3" w:rsidP="00124D2A">
            <w:r>
              <w:t>06.05.2020</w:t>
            </w:r>
          </w:p>
        </w:tc>
        <w:tc>
          <w:tcPr>
            <w:tcW w:w="1418" w:type="dxa"/>
            <w:gridSpan w:val="2"/>
          </w:tcPr>
          <w:p w14:paraId="0C056CC1" w14:textId="77777777" w:rsidR="00A62ED3" w:rsidRDefault="00A62ED3" w:rsidP="00124D2A">
            <w:r>
              <w:t>JST</w:t>
            </w:r>
            <w:r w:rsidR="00076311">
              <w:t>/MGO</w:t>
            </w:r>
          </w:p>
        </w:tc>
        <w:tc>
          <w:tcPr>
            <w:tcW w:w="5555" w:type="dxa"/>
            <w:gridSpan w:val="3"/>
          </w:tcPr>
          <w:p w14:paraId="4729EE79" w14:textId="77777777" w:rsidR="00A62ED3" w:rsidRDefault="00A62ED3" w:rsidP="00124D2A">
            <w:r>
              <w:t>Item removed from guidelines for parameter description and values</w:t>
            </w:r>
          </w:p>
        </w:tc>
      </w:tr>
      <w:tr w:rsidR="005F354C" w:rsidRPr="00A00ADE" w14:paraId="33345111" w14:textId="77777777" w:rsidTr="00A62ED3">
        <w:trPr>
          <w:trHeight w:val="284"/>
        </w:trPr>
        <w:tc>
          <w:tcPr>
            <w:tcW w:w="1418" w:type="dxa"/>
          </w:tcPr>
          <w:p w14:paraId="72C9ADE0" w14:textId="77777777" w:rsidR="005F354C" w:rsidRDefault="005F354C" w:rsidP="00124D2A">
            <w:r>
              <w:t>006</w:t>
            </w:r>
          </w:p>
        </w:tc>
        <w:tc>
          <w:tcPr>
            <w:tcW w:w="1457" w:type="dxa"/>
            <w:gridSpan w:val="2"/>
          </w:tcPr>
          <w:p w14:paraId="3E2070A6" w14:textId="77777777" w:rsidR="005F354C" w:rsidRDefault="005F354C" w:rsidP="00124D2A">
            <w:r>
              <w:t>28.09.2020</w:t>
            </w:r>
          </w:p>
        </w:tc>
        <w:tc>
          <w:tcPr>
            <w:tcW w:w="1418" w:type="dxa"/>
            <w:gridSpan w:val="2"/>
          </w:tcPr>
          <w:p w14:paraId="7D8E56F5" w14:textId="77777777" w:rsidR="005F354C" w:rsidRDefault="005F354C" w:rsidP="00124D2A">
            <w:r>
              <w:t>KA/MGO</w:t>
            </w:r>
          </w:p>
        </w:tc>
        <w:tc>
          <w:tcPr>
            <w:tcW w:w="5555" w:type="dxa"/>
            <w:gridSpan w:val="3"/>
          </w:tcPr>
          <w:p w14:paraId="58AB0038" w14:textId="77777777" w:rsidR="005F354C" w:rsidRDefault="005F354C" w:rsidP="00124D2A">
            <w:r>
              <w:t>Guidelines updated under Administrative Metadata Element wizard &gt; Connection Names</w:t>
            </w:r>
          </w:p>
        </w:tc>
      </w:tr>
      <w:tr w:rsidR="00CD5DF0" w:rsidRPr="00A00ADE" w14:paraId="084930B4" w14:textId="77777777" w:rsidTr="00A62E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1418" w:type="dxa"/>
          </w:tcPr>
          <w:p w14:paraId="7916C227" w14:textId="77777777" w:rsidR="00CD5DF0" w:rsidRDefault="00CD5DF0" w:rsidP="00124D2A">
            <w:r>
              <w:t>007</w:t>
            </w:r>
          </w:p>
        </w:tc>
        <w:tc>
          <w:tcPr>
            <w:tcW w:w="1457" w:type="dxa"/>
            <w:gridSpan w:val="2"/>
          </w:tcPr>
          <w:p w14:paraId="79234F38" w14:textId="77777777" w:rsidR="00CD5DF0" w:rsidRDefault="00CD5DF0" w:rsidP="00124D2A">
            <w:r>
              <w:t>06.01.2020</w:t>
            </w:r>
          </w:p>
        </w:tc>
        <w:tc>
          <w:tcPr>
            <w:tcW w:w="1418" w:type="dxa"/>
            <w:gridSpan w:val="2"/>
          </w:tcPr>
          <w:p w14:paraId="5AA31DB0" w14:textId="77777777" w:rsidR="00CD5DF0" w:rsidRDefault="00CD5DF0" w:rsidP="00124D2A">
            <w:r>
              <w:t>JST/MGO</w:t>
            </w:r>
          </w:p>
        </w:tc>
        <w:tc>
          <w:tcPr>
            <w:tcW w:w="5555" w:type="dxa"/>
            <w:gridSpan w:val="3"/>
          </w:tcPr>
          <w:p w14:paraId="3EB6DD00" w14:textId="77777777" w:rsidR="00CD5DF0" w:rsidRDefault="00CD5DF0" w:rsidP="00124D2A">
            <w:r>
              <w:t>Check SCR1249 removed</w:t>
            </w:r>
          </w:p>
        </w:tc>
      </w:tr>
      <w:tr w:rsidR="00481228" w:rsidRPr="00A00ADE" w14:paraId="323C4786" w14:textId="77777777" w:rsidTr="00A62ED3">
        <w:trPr>
          <w:trHeight w:val="284"/>
        </w:trPr>
        <w:tc>
          <w:tcPr>
            <w:tcW w:w="1418" w:type="dxa"/>
          </w:tcPr>
          <w:p w14:paraId="7ADE2BD9" w14:textId="77777777" w:rsidR="00481228" w:rsidRDefault="00481228" w:rsidP="00124D2A">
            <w:r>
              <w:t>008</w:t>
            </w:r>
          </w:p>
        </w:tc>
        <w:tc>
          <w:tcPr>
            <w:tcW w:w="1457" w:type="dxa"/>
            <w:gridSpan w:val="2"/>
          </w:tcPr>
          <w:p w14:paraId="38452875" w14:textId="77777777" w:rsidR="00481228" w:rsidRDefault="00481228" w:rsidP="00124D2A">
            <w:r>
              <w:t>02.04.2021</w:t>
            </w:r>
          </w:p>
        </w:tc>
        <w:tc>
          <w:tcPr>
            <w:tcW w:w="1418" w:type="dxa"/>
            <w:gridSpan w:val="2"/>
          </w:tcPr>
          <w:p w14:paraId="502DD776" w14:textId="77777777" w:rsidR="00481228" w:rsidRDefault="00481228" w:rsidP="00124D2A">
            <w:r>
              <w:t>PDB/MGO</w:t>
            </w:r>
          </w:p>
        </w:tc>
        <w:tc>
          <w:tcPr>
            <w:tcW w:w="5555" w:type="dxa"/>
            <w:gridSpan w:val="3"/>
          </w:tcPr>
          <w:p w14:paraId="09AFA43C" w14:textId="77777777" w:rsidR="00481228" w:rsidRDefault="00481228" w:rsidP="00124D2A">
            <w:r>
              <w:t>Note added on XML documentation</w:t>
            </w:r>
          </w:p>
        </w:tc>
      </w:tr>
      <w:tr w:rsidR="00F06245" w:rsidRPr="00A00ADE" w14:paraId="79975600" w14:textId="77777777" w:rsidTr="00A62E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1418" w:type="dxa"/>
          </w:tcPr>
          <w:p w14:paraId="4D909C39" w14:textId="77777777" w:rsidR="00F06245" w:rsidRDefault="00F06245" w:rsidP="00124D2A">
            <w:r>
              <w:t>009</w:t>
            </w:r>
          </w:p>
        </w:tc>
        <w:tc>
          <w:tcPr>
            <w:tcW w:w="1457" w:type="dxa"/>
            <w:gridSpan w:val="2"/>
          </w:tcPr>
          <w:p w14:paraId="3FC6078E" w14:textId="77777777" w:rsidR="00F06245" w:rsidRDefault="00F06245" w:rsidP="00124D2A">
            <w:r>
              <w:t>12.05.2021</w:t>
            </w:r>
          </w:p>
        </w:tc>
        <w:tc>
          <w:tcPr>
            <w:tcW w:w="1418" w:type="dxa"/>
            <w:gridSpan w:val="2"/>
          </w:tcPr>
          <w:p w14:paraId="2B1CAC0D" w14:textId="77777777" w:rsidR="00F06245" w:rsidRDefault="00F06245" w:rsidP="00124D2A">
            <w:r>
              <w:t>JST/MGO</w:t>
            </w:r>
          </w:p>
        </w:tc>
        <w:tc>
          <w:tcPr>
            <w:tcW w:w="5555" w:type="dxa"/>
            <w:gridSpan w:val="3"/>
          </w:tcPr>
          <w:p w14:paraId="060143EC" w14:textId="77777777" w:rsidR="00F06245" w:rsidRDefault="00F06245" w:rsidP="00124D2A">
            <w:r>
              <w:t>SCR1250 and SCR1012 updated</w:t>
            </w:r>
          </w:p>
        </w:tc>
      </w:tr>
      <w:tr w:rsidR="00123C0A" w:rsidRPr="00A00ADE" w14:paraId="73FDE4EF" w14:textId="77777777" w:rsidTr="00A62ED3">
        <w:trPr>
          <w:trHeight w:val="284"/>
        </w:trPr>
        <w:tc>
          <w:tcPr>
            <w:tcW w:w="1418" w:type="dxa"/>
          </w:tcPr>
          <w:p w14:paraId="3DCB30B7" w14:textId="77777777" w:rsidR="00123C0A" w:rsidRDefault="00123C0A" w:rsidP="00124D2A">
            <w:r>
              <w:t>010</w:t>
            </w:r>
          </w:p>
        </w:tc>
        <w:tc>
          <w:tcPr>
            <w:tcW w:w="1457" w:type="dxa"/>
            <w:gridSpan w:val="2"/>
          </w:tcPr>
          <w:p w14:paraId="3718B9EB" w14:textId="77777777" w:rsidR="00123C0A" w:rsidRDefault="00123C0A" w:rsidP="00124D2A">
            <w:r>
              <w:t>31.05.2021</w:t>
            </w:r>
          </w:p>
        </w:tc>
        <w:tc>
          <w:tcPr>
            <w:tcW w:w="1418" w:type="dxa"/>
            <w:gridSpan w:val="2"/>
          </w:tcPr>
          <w:p w14:paraId="4AA13341" w14:textId="77777777" w:rsidR="00123C0A" w:rsidRDefault="00123C0A" w:rsidP="00124D2A">
            <w:r>
              <w:t>PDB/MGO</w:t>
            </w:r>
          </w:p>
        </w:tc>
        <w:tc>
          <w:tcPr>
            <w:tcW w:w="5555" w:type="dxa"/>
            <w:gridSpan w:val="3"/>
          </w:tcPr>
          <w:p w14:paraId="25381803" w14:textId="77777777" w:rsidR="00123C0A" w:rsidRDefault="00123C0A" w:rsidP="00124D2A">
            <w:r>
              <w:t>Obsolete DCF guideline removed</w:t>
            </w:r>
          </w:p>
        </w:tc>
      </w:tr>
      <w:tr w:rsidR="00EB5E3E" w:rsidRPr="00A00ADE" w14:paraId="41EA6E62" w14:textId="77777777" w:rsidTr="00A62E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1418" w:type="dxa"/>
          </w:tcPr>
          <w:p w14:paraId="6E44875A" w14:textId="77777777" w:rsidR="00EB5E3E" w:rsidRDefault="00EB5E3E" w:rsidP="00124D2A">
            <w:r>
              <w:t>011</w:t>
            </w:r>
          </w:p>
        </w:tc>
        <w:tc>
          <w:tcPr>
            <w:tcW w:w="1457" w:type="dxa"/>
            <w:gridSpan w:val="2"/>
          </w:tcPr>
          <w:p w14:paraId="56098280" w14:textId="77777777" w:rsidR="00EB5E3E" w:rsidRDefault="00EB5E3E" w:rsidP="00124D2A">
            <w:r>
              <w:t>06.07.2021</w:t>
            </w:r>
          </w:p>
        </w:tc>
        <w:tc>
          <w:tcPr>
            <w:tcW w:w="1418" w:type="dxa"/>
            <w:gridSpan w:val="2"/>
          </w:tcPr>
          <w:p w14:paraId="45E05D9D" w14:textId="77777777" w:rsidR="00EB5E3E" w:rsidRDefault="00EB5E3E" w:rsidP="00124D2A">
            <w:r>
              <w:t>JST/MGO</w:t>
            </w:r>
          </w:p>
        </w:tc>
        <w:tc>
          <w:tcPr>
            <w:tcW w:w="5555" w:type="dxa"/>
            <w:gridSpan w:val="3"/>
          </w:tcPr>
          <w:p w14:paraId="4B742634" w14:textId="77777777" w:rsidR="00EB5E3E" w:rsidRDefault="00EB5E3E" w:rsidP="00124D2A">
            <w:r>
              <w:t>SCR1013 removed</w:t>
            </w:r>
          </w:p>
        </w:tc>
      </w:tr>
      <w:tr w:rsidR="00362E25" w:rsidRPr="00A00ADE" w14:paraId="1E9E174C" w14:textId="77777777" w:rsidTr="0001377A">
        <w:trPr>
          <w:gridAfter w:val="2"/>
          <w:wAfter w:w="39" w:type="dxa"/>
          <w:trHeight w:val="284"/>
        </w:trPr>
        <w:tc>
          <w:tcPr>
            <w:tcW w:w="1418" w:type="dxa"/>
          </w:tcPr>
          <w:p w14:paraId="5999891B" w14:textId="77777777" w:rsidR="00362E25" w:rsidRDefault="00362E25" w:rsidP="0001377A">
            <w:r>
              <w:t>012</w:t>
            </w:r>
          </w:p>
        </w:tc>
        <w:tc>
          <w:tcPr>
            <w:tcW w:w="1418" w:type="dxa"/>
          </w:tcPr>
          <w:p w14:paraId="722DB309" w14:textId="77777777" w:rsidR="00362E25" w:rsidRDefault="00362E25" w:rsidP="0001377A">
            <w:r>
              <w:t>19.10.2021</w:t>
            </w:r>
          </w:p>
        </w:tc>
        <w:tc>
          <w:tcPr>
            <w:tcW w:w="1418" w:type="dxa"/>
            <w:gridSpan w:val="2"/>
          </w:tcPr>
          <w:p w14:paraId="5E3A657E" w14:textId="77777777" w:rsidR="00362E25" w:rsidRDefault="00362E25" w:rsidP="0001377A">
            <w:r>
              <w:t>PDB/MGO</w:t>
            </w:r>
          </w:p>
        </w:tc>
        <w:tc>
          <w:tcPr>
            <w:tcW w:w="5555" w:type="dxa"/>
            <w:gridSpan w:val="2"/>
          </w:tcPr>
          <w:p w14:paraId="01546B1E" w14:textId="77777777" w:rsidR="00362E25" w:rsidRDefault="00362E25" w:rsidP="0001377A">
            <w:r w:rsidRPr="009E2C4D">
              <w:t>SCR1257 added, administrative metadata section updated, title case section updated, minimum DMA version section removed, Dojo use cases section added</w:t>
            </w:r>
          </w:p>
        </w:tc>
      </w:tr>
      <w:tr w:rsidR="00BC23B1" w:rsidRPr="00A00ADE" w14:paraId="0B89976C" w14:textId="77777777" w:rsidTr="0001377A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9" w:type="dxa"/>
          <w:trHeight w:val="284"/>
        </w:trPr>
        <w:tc>
          <w:tcPr>
            <w:tcW w:w="1418" w:type="dxa"/>
          </w:tcPr>
          <w:p w14:paraId="31F07755" w14:textId="77777777" w:rsidR="00BC23B1" w:rsidRDefault="00BC23B1" w:rsidP="0001377A">
            <w:r>
              <w:t>013</w:t>
            </w:r>
          </w:p>
        </w:tc>
        <w:tc>
          <w:tcPr>
            <w:tcW w:w="1418" w:type="dxa"/>
          </w:tcPr>
          <w:p w14:paraId="711ECA1C" w14:textId="77777777" w:rsidR="00BC23B1" w:rsidRDefault="00BC23B1" w:rsidP="0001377A">
            <w:r>
              <w:t>10.12.2021</w:t>
            </w:r>
          </w:p>
        </w:tc>
        <w:tc>
          <w:tcPr>
            <w:tcW w:w="1418" w:type="dxa"/>
            <w:gridSpan w:val="2"/>
          </w:tcPr>
          <w:p w14:paraId="453C8EA4" w14:textId="77777777" w:rsidR="00BC23B1" w:rsidRDefault="00BC23B1" w:rsidP="0001377A">
            <w:r>
              <w:t>JST/MGO</w:t>
            </w:r>
          </w:p>
        </w:tc>
        <w:tc>
          <w:tcPr>
            <w:tcW w:w="5555" w:type="dxa"/>
            <w:gridSpan w:val="2"/>
          </w:tcPr>
          <w:p w14:paraId="3F39128E" w14:textId="77777777" w:rsidR="00BC23B1" w:rsidRPr="009E2C4D" w:rsidRDefault="00BC23B1" w:rsidP="0001377A">
            <w:r w:rsidRPr="00BC23B1">
              <w:t>SCR1141</w:t>
            </w:r>
            <w:r>
              <w:t>:</w:t>
            </w:r>
            <w:r w:rsidRPr="00BC23B1">
              <w:t xml:space="preserve"> </w:t>
            </w:r>
            <w:r>
              <w:t xml:space="preserve">Info </w:t>
            </w:r>
            <w:r w:rsidRPr="00BC23B1">
              <w:t>added on inter-process performance</w:t>
            </w:r>
          </w:p>
        </w:tc>
      </w:tr>
      <w:tr w:rsidR="00377597" w:rsidRPr="00A00ADE" w14:paraId="5421ECE5" w14:textId="77777777" w:rsidTr="0001377A">
        <w:trPr>
          <w:gridAfter w:val="2"/>
          <w:wAfter w:w="39" w:type="dxa"/>
          <w:trHeight w:val="284"/>
        </w:trPr>
        <w:tc>
          <w:tcPr>
            <w:tcW w:w="1418" w:type="dxa"/>
          </w:tcPr>
          <w:p w14:paraId="3882C8CD" w14:textId="77777777" w:rsidR="00377597" w:rsidRDefault="00377597" w:rsidP="0001377A">
            <w:r>
              <w:t>014</w:t>
            </w:r>
          </w:p>
        </w:tc>
        <w:tc>
          <w:tcPr>
            <w:tcW w:w="1418" w:type="dxa"/>
          </w:tcPr>
          <w:p w14:paraId="0C5E2DA7" w14:textId="77777777" w:rsidR="00377597" w:rsidRDefault="00377597" w:rsidP="0001377A">
            <w:r>
              <w:t>04.02.2022</w:t>
            </w:r>
          </w:p>
        </w:tc>
        <w:tc>
          <w:tcPr>
            <w:tcW w:w="1418" w:type="dxa"/>
            <w:gridSpan w:val="2"/>
          </w:tcPr>
          <w:p w14:paraId="140A1698" w14:textId="77777777" w:rsidR="00377597" w:rsidRDefault="00377597" w:rsidP="0001377A">
            <w:r>
              <w:t>JST/MGO</w:t>
            </w:r>
          </w:p>
        </w:tc>
        <w:tc>
          <w:tcPr>
            <w:tcW w:w="5555" w:type="dxa"/>
            <w:gridSpan w:val="2"/>
          </w:tcPr>
          <w:p w14:paraId="62117E2A" w14:textId="77777777" w:rsidR="00377597" w:rsidRPr="00BC23B1" w:rsidRDefault="00377597" w:rsidP="0001377A">
            <w:r>
              <w:t>Obsolete checks removed</w:t>
            </w:r>
          </w:p>
        </w:tc>
      </w:tr>
      <w:tr w:rsidR="004F6579" w:rsidRPr="00A00ADE" w14:paraId="16FD3CE8" w14:textId="77777777" w:rsidTr="0001377A">
        <w:trPr>
          <w:gridAfter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39" w:type="dxa"/>
          <w:trHeight w:val="284"/>
        </w:trPr>
        <w:tc>
          <w:tcPr>
            <w:tcW w:w="1418" w:type="dxa"/>
          </w:tcPr>
          <w:p w14:paraId="3489ECA7" w14:textId="77777777" w:rsidR="004F6579" w:rsidRDefault="004F6579" w:rsidP="0001377A">
            <w:r>
              <w:t>015</w:t>
            </w:r>
          </w:p>
        </w:tc>
        <w:tc>
          <w:tcPr>
            <w:tcW w:w="1418" w:type="dxa"/>
          </w:tcPr>
          <w:p w14:paraId="2A4885E1" w14:textId="77777777" w:rsidR="004F6579" w:rsidRDefault="004F6579" w:rsidP="0001377A">
            <w:r>
              <w:t>07.02.2023</w:t>
            </w:r>
          </w:p>
        </w:tc>
        <w:tc>
          <w:tcPr>
            <w:tcW w:w="1418" w:type="dxa"/>
            <w:gridSpan w:val="2"/>
          </w:tcPr>
          <w:p w14:paraId="3B44DFF5" w14:textId="77777777" w:rsidR="004F6579" w:rsidRDefault="004F6579" w:rsidP="0001377A">
            <w:r>
              <w:t>JST</w:t>
            </w:r>
          </w:p>
        </w:tc>
        <w:tc>
          <w:tcPr>
            <w:tcW w:w="5555" w:type="dxa"/>
            <w:gridSpan w:val="2"/>
          </w:tcPr>
          <w:p w14:paraId="5C507DF6" w14:textId="77777777" w:rsidR="004F6579" w:rsidRDefault="004F6579" w:rsidP="0001377A">
            <w:r>
              <w:t xml:space="preserve">Tweaked </w:t>
            </w:r>
            <w:r w:rsidR="002C03BE">
              <w:t>“P</w:t>
            </w:r>
            <w:r>
              <w:t xml:space="preserve">erformance of </w:t>
            </w:r>
            <w:r w:rsidR="002C03BE">
              <w:t>i</w:t>
            </w:r>
            <w:r>
              <w:t>nter</w:t>
            </w:r>
            <w:r w:rsidR="002C03BE">
              <w:t>-p</w:t>
            </w:r>
            <w:r>
              <w:t xml:space="preserve">rocess </w:t>
            </w:r>
            <w:r w:rsidR="002C03BE">
              <w:t>c</w:t>
            </w:r>
            <w:r>
              <w:t>alls</w:t>
            </w:r>
            <w:r w:rsidR="002C03BE">
              <w:t>”</w:t>
            </w:r>
            <w:r>
              <w:t xml:space="preserve"> topic</w:t>
            </w:r>
          </w:p>
        </w:tc>
      </w:tr>
      <w:tr w:rsidR="004B554B" w:rsidRPr="00A00ADE" w14:paraId="335DCB3D" w14:textId="77777777" w:rsidTr="0001377A">
        <w:trPr>
          <w:gridAfter w:val="2"/>
          <w:wAfter w:w="39" w:type="dxa"/>
          <w:trHeight w:val="284"/>
        </w:trPr>
        <w:tc>
          <w:tcPr>
            <w:tcW w:w="1418" w:type="dxa"/>
          </w:tcPr>
          <w:p w14:paraId="0C165166" w14:textId="77777777" w:rsidR="004B554B" w:rsidRDefault="004B554B" w:rsidP="0001377A">
            <w:r>
              <w:t>016</w:t>
            </w:r>
          </w:p>
        </w:tc>
        <w:tc>
          <w:tcPr>
            <w:tcW w:w="1418" w:type="dxa"/>
          </w:tcPr>
          <w:p w14:paraId="4F3D639C" w14:textId="77777777" w:rsidR="004B554B" w:rsidRDefault="004B554B" w:rsidP="0001377A">
            <w:r>
              <w:t>02.06.2023</w:t>
            </w:r>
          </w:p>
        </w:tc>
        <w:tc>
          <w:tcPr>
            <w:tcW w:w="1418" w:type="dxa"/>
            <w:gridSpan w:val="2"/>
          </w:tcPr>
          <w:p w14:paraId="0123424D" w14:textId="77777777" w:rsidR="004B554B" w:rsidRDefault="004B554B" w:rsidP="0001377A">
            <w:r>
              <w:t>JSP</w:t>
            </w:r>
          </w:p>
        </w:tc>
        <w:tc>
          <w:tcPr>
            <w:tcW w:w="5555" w:type="dxa"/>
            <w:gridSpan w:val="2"/>
          </w:tcPr>
          <w:p w14:paraId="40B3234B" w14:textId="77777777" w:rsidR="004B554B" w:rsidRDefault="004B554B" w:rsidP="0001377A">
            <w:r>
              <w:t xml:space="preserve">Links to DataMiner Protocol Development Guidelines now point to </w:t>
            </w:r>
            <w:proofErr w:type="gramStart"/>
            <w:r>
              <w:t>docs.dataminer</w:t>
            </w:r>
            <w:proofErr w:type="gramEnd"/>
            <w:r>
              <w:t>.services.</w:t>
            </w:r>
          </w:p>
        </w:tc>
      </w:tr>
    </w:tbl>
    <w:p w14:paraId="304AC40B" w14:textId="77777777" w:rsidR="00F92BC1" w:rsidRDefault="00F92BC1" w:rsidP="00B30A73">
      <w:pPr>
        <w:pStyle w:val="SLCBodytext"/>
      </w:pPr>
    </w:p>
    <w:p w14:paraId="3F4FAE84" w14:textId="77777777" w:rsidR="003A037E" w:rsidRDefault="003A037E" w:rsidP="00B30A73">
      <w:pPr>
        <w:pStyle w:val="Heading1"/>
      </w:pPr>
      <w:bookmarkStart w:id="0" w:name="_Toc136933727"/>
      <w:r>
        <w:lastRenderedPageBreak/>
        <w:t>Introduction</w:t>
      </w:r>
      <w:bookmarkEnd w:id="0"/>
    </w:p>
    <w:p w14:paraId="6EE6D398" w14:textId="77777777" w:rsidR="00B62204" w:rsidRDefault="00083EB5" w:rsidP="007D5613">
      <w:r>
        <w:t xml:space="preserve">This checklist </w:t>
      </w:r>
      <w:r w:rsidR="00B62204">
        <w:t>must</w:t>
      </w:r>
      <w:r>
        <w:t xml:space="preserve"> be used during </w:t>
      </w:r>
      <w:r w:rsidR="002F6454">
        <w:t xml:space="preserve">any </w:t>
      </w:r>
      <w:r>
        <w:t>DMS Protocol related tasks</w:t>
      </w:r>
      <w:r w:rsidR="00B62204">
        <w:t xml:space="preserve"> where quick QA is required</w:t>
      </w:r>
      <w:r w:rsidR="00084FCF">
        <w:t>.</w:t>
      </w:r>
    </w:p>
    <w:p w14:paraId="28505FA9" w14:textId="77777777" w:rsidR="00FE609E" w:rsidRDefault="0035457A" w:rsidP="007D5613">
      <w:r>
        <w:t>Each</w:t>
      </w:r>
      <w:r w:rsidR="009F0376">
        <w:t xml:space="preserve"> check </w:t>
      </w:r>
      <w:r w:rsidR="00FE609E">
        <w:t>has</w:t>
      </w:r>
      <w:r w:rsidR="009F0376">
        <w:t xml:space="preserve"> </w:t>
      </w:r>
      <w:r w:rsidR="00EC7ABA">
        <w:t xml:space="preserve">the </w:t>
      </w:r>
      <w:r w:rsidR="009F0376">
        <w:t>scope “</w:t>
      </w:r>
      <w:r w:rsidR="009F0376" w:rsidRPr="008B4C95">
        <w:rPr>
          <w:b/>
        </w:rPr>
        <w:t>Protocol</w:t>
      </w:r>
      <w:r w:rsidR="009F0376">
        <w:t xml:space="preserve">” </w:t>
      </w:r>
      <w:r w:rsidR="00FE609E">
        <w:t xml:space="preserve">and </w:t>
      </w:r>
      <w:r w:rsidR="009F0376">
        <w:t>needs to be verified against the entire protocol</w:t>
      </w:r>
      <w:r w:rsidR="00FE609E">
        <w:t xml:space="preserve"> for</w:t>
      </w:r>
      <w:r w:rsidR="00EC7ABA">
        <w:t xml:space="preserve"> </w:t>
      </w:r>
      <w:r w:rsidR="00FE609E" w:rsidRPr="008B4C95">
        <w:t xml:space="preserve">errors </w:t>
      </w:r>
      <w:r w:rsidR="00EC7ABA">
        <w:t>that have</w:t>
      </w:r>
      <w:r w:rsidR="00FE609E" w:rsidRPr="008B4C95">
        <w:t xml:space="preserve"> </w:t>
      </w:r>
      <w:r w:rsidR="00EC7ABA">
        <w:t xml:space="preserve">a </w:t>
      </w:r>
      <w:r w:rsidR="00FE609E" w:rsidRPr="008B4C95">
        <w:t xml:space="preserve">critical impact on the system or </w:t>
      </w:r>
      <w:r w:rsidR="00EC7ABA">
        <w:t>may</w:t>
      </w:r>
      <w:r w:rsidR="00FE609E" w:rsidRPr="008B4C95">
        <w:t xml:space="preserve"> prevent the protocol from working.</w:t>
      </w:r>
      <w:r w:rsidR="00EC7ABA">
        <w:t xml:space="preserve"> Such a check may also be related </w:t>
      </w:r>
      <w:r w:rsidR="00FE609E" w:rsidRPr="008B4C95">
        <w:t>to something that needs to be fixed for administrative reasons</w:t>
      </w:r>
      <w:r w:rsidR="00EC7ABA">
        <w:t>.</w:t>
      </w:r>
    </w:p>
    <w:p w14:paraId="2E72B089" w14:textId="77777777" w:rsidR="003B0D0C" w:rsidRDefault="003B0D0C" w:rsidP="007D5613">
      <w:r>
        <w:t xml:space="preserve">Some checks </w:t>
      </w:r>
      <w:r w:rsidR="00EC7ABA">
        <w:t>may</w:t>
      </w:r>
      <w:r>
        <w:t xml:space="preserve"> require you to implement an impacting change. Applicable checks contain </w:t>
      </w:r>
      <w:r w:rsidR="00EC7ABA">
        <w:t xml:space="preserve">the </w:t>
      </w:r>
      <w:r w:rsidR="003B4D45">
        <w:t xml:space="preserve">following </w:t>
      </w:r>
      <w:r>
        <w:t>warning:</w:t>
      </w:r>
    </w:p>
    <w:p w14:paraId="00EB3EF5" w14:textId="77777777" w:rsidR="003B0D0C" w:rsidRPr="007D5613" w:rsidRDefault="003B0D0C" w:rsidP="007D5613">
      <w:pPr>
        <w:rPr>
          <w:b/>
          <w:bCs/>
          <w:i/>
          <w:iCs/>
        </w:rPr>
      </w:pPr>
      <w:r w:rsidRPr="007D5613">
        <w:rPr>
          <w:b/>
          <w:bCs/>
          <w:i/>
          <w:iCs/>
        </w:rPr>
        <w:t>Warning:</w:t>
      </w:r>
      <w:r w:rsidR="00F9044E" w:rsidRPr="007D5613">
        <w:rPr>
          <w:b/>
          <w:bCs/>
          <w:i/>
          <w:iCs/>
        </w:rPr>
        <w:t xml:space="preserve"> Possible impact on existing platforms if changed in existing protocol</w:t>
      </w:r>
      <w:r w:rsidRPr="007D5613">
        <w:rPr>
          <w:b/>
          <w:bCs/>
          <w:i/>
          <w:iCs/>
        </w:rPr>
        <w:t>.</w:t>
      </w:r>
    </w:p>
    <w:p w14:paraId="5BDADF8B" w14:textId="77777777" w:rsidR="003B0D0C" w:rsidRDefault="003B0D0C" w:rsidP="007D5613">
      <w:r>
        <w:t>You must verify every item in the protocol development checklist and specify “OK”, “Fail” or “NA” every time.</w:t>
      </w:r>
    </w:p>
    <w:p w14:paraId="76BECD95" w14:textId="77777777" w:rsidR="000F1C01" w:rsidRDefault="000F1C01" w:rsidP="007D5613">
      <w:r>
        <w:t>The guidelines specified in this document are designed to uphold the level of quality of DMS protocols by improving readability, maintainability</w:t>
      </w:r>
      <w:r w:rsidR="00EC7ABA">
        <w:t xml:space="preserve"> and</w:t>
      </w:r>
      <w:r>
        <w:t xml:space="preserve"> performance. </w:t>
      </w:r>
    </w:p>
    <w:p w14:paraId="10E1BCA0" w14:textId="77777777" w:rsidR="000F1C01" w:rsidRDefault="000F1C01" w:rsidP="007D5613">
      <w:r>
        <w:t xml:space="preserve">By adhering to these guidelines, </w:t>
      </w:r>
      <w:r w:rsidR="009B63FD">
        <w:t xml:space="preserve">we can ensure that </w:t>
      </w:r>
      <w:r>
        <w:t>protocols have a consistent look</w:t>
      </w:r>
      <w:r w:rsidR="009B63FD">
        <w:t>,</w:t>
      </w:r>
      <w:r>
        <w:t xml:space="preserve"> </w:t>
      </w:r>
      <w:r w:rsidR="009B63FD">
        <w:t xml:space="preserve">and thereby </w:t>
      </w:r>
      <w:r>
        <w:t>increase maintainability and readability. The guidelines also increase reusability, stability and performance.</w:t>
      </w:r>
    </w:p>
    <w:p w14:paraId="3F0E0464" w14:textId="77777777" w:rsidR="000F1C01" w:rsidRPr="000F1C01" w:rsidRDefault="000F1C01" w:rsidP="007D5613">
      <w:r w:rsidRPr="001C3F79">
        <w:t>The key words "MUST", "MUST NOT", "REQUIRED", "SHALL", "SHALL NOT", "SHOULD", "SHOULD NOT", "RECOMMENDED", "MAY", and</w:t>
      </w:r>
      <w:r>
        <w:t xml:space="preserve"> </w:t>
      </w:r>
      <w:r w:rsidRPr="001C3F79">
        <w:t>"OPTIONAL" in this document are to be interpreted as described in</w:t>
      </w:r>
      <w:r>
        <w:t xml:space="preserve"> </w:t>
      </w:r>
      <w:r w:rsidRPr="001C3F79">
        <w:t>RFC 2119</w:t>
      </w:r>
      <w:r w:rsidR="000A3515">
        <w:rPr>
          <w:noProof/>
        </w:rPr>
        <w:t xml:space="preserve"> (see </w:t>
      </w:r>
      <w:hyperlink r:id="rId12" w:history="1">
        <w:r w:rsidR="000A3515" w:rsidRPr="00BE55DF">
          <w:rPr>
            <w:rStyle w:val="Hyperlink"/>
            <w:noProof/>
          </w:rPr>
          <w:t>https://www.ietf.org/rfc/rfc2119.txt</w:t>
        </w:r>
      </w:hyperlink>
      <w:r w:rsidR="000A3515">
        <w:rPr>
          <w:noProof/>
        </w:rPr>
        <w:t>)</w:t>
      </w:r>
      <w:r>
        <w:t>.</w:t>
      </w:r>
    </w:p>
    <w:p w14:paraId="17CB47FF" w14:textId="77777777" w:rsidR="000F1C01" w:rsidRDefault="000F1C01" w:rsidP="000F1C01"/>
    <w:p w14:paraId="6C95C90A" w14:textId="77777777" w:rsidR="000F1C01" w:rsidRPr="000F1C01" w:rsidRDefault="008A3994" w:rsidP="006B59B9">
      <w:pPr>
        <w:pStyle w:val="Heading1"/>
      </w:pPr>
      <w:bookmarkStart w:id="1" w:name="_Toc136933728"/>
      <w:bookmarkStart w:id="2" w:name="_Toc473039736"/>
      <w:r>
        <w:lastRenderedPageBreak/>
        <w:t>Protocol Development Checklist</w:t>
      </w:r>
      <w:bookmarkEnd w:id="1"/>
    </w:p>
    <w:tbl>
      <w:tblPr>
        <w:tblStyle w:val="PlainTable23"/>
        <w:tblW w:w="9810" w:type="dxa"/>
        <w:tblCellMar>
          <w:top w:w="57" w:type="dxa"/>
          <w:left w:w="57" w:type="dxa"/>
          <w:bottom w:w="57" w:type="dxa"/>
          <w:right w:w="57" w:type="dxa"/>
        </w:tblCellMar>
        <w:tblLook w:val="0400" w:firstRow="0" w:lastRow="0" w:firstColumn="0" w:lastColumn="0" w:noHBand="0" w:noVBand="1"/>
      </w:tblPr>
      <w:tblGrid>
        <w:gridCol w:w="990"/>
        <w:gridCol w:w="8820"/>
      </w:tblGrid>
      <w:tr w:rsidR="001359D9" w:rsidRPr="00A022D0" w14:paraId="7ACAC319" w14:textId="77777777" w:rsidTr="00D32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990" w:type="dxa"/>
          </w:tcPr>
          <w:p w14:paraId="494E88CE" w14:textId="77777777" w:rsidR="001359D9" w:rsidRPr="00A022D0" w:rsidRDefault="001359D9" w:rsidP="005F619A">
            <w:pPr>
              <w:spacing w:after="160"/>
            </w:pPr>
            <w:r w:rsidRPr="00A022D0">
              <w:rPr>
                <w:b/>
                <w:noProof/>
              </w:rPr>
              <w:t>Note</w:t>
            </w:r>
            <w:r w:rsidRPr="00A022D0">
              <w:rPr>
                <w:noProof/>
              </w:rPr>
              <w:t>:</w:t>
            </w:r>
          </w:p>
        </w:tc>
        <w:tc>
          <w:tcPr>
            <w:tcW w:w="8820" w:type="dxa"/>
          </w:tcPr>
          <w:p w14:paraId="64E3308F" w14:textId="77777777" w:rsidR="002355C3" w:rsidRPr="00A022D0" w:rsidRDefault="001359D9" w:rsidP="007D5613">
            <w:pPr>
              <w:pStyle w:val="SLCBodytext"/>
              <w:spacing w:after="0"/>
            </w:pPr>
            <w:r>
              <w:t xml:space="preserve">For each of the items in this checklist, a link is provided to the appropriate section in the guidelines. After you have clicked such a link to check the guideline in question, use the key combination </w:t>
            </w:r>
            <w:r w:rsidRPr="00D324A5">
              <w:rPr>
                <w:i/>
              </w:rPr>
              <w:t>Alt</w:t>
            </w:r>
            <w:r>
              <w:t xml:space="preserve"> + </w:t>
            </w:r>
            <w:r w:rsidRPr="00D324A5">
              <w:rPr>
                <w:i/>
              </w:rPr>
              <w:t>Left arrow</w:t>
            </w:r>
            <w:r>
              <w:t xml:space="preserve"> to instantly return to the location in the checklist where you clicked the link.</w:t>
            </w:r>
          </w:p>
        </w:tc>
      </w:tr>
    </w:tbl>
    <w:p w14:paraId="4FAB9E87" w14:textId="77777777" w:rsidR="000F1C01" w:rsidRPr="000F1C01" w:rsidRDefault="000F1C01" w:rsidP="006B59B9">
      <w:pPr>
        <w:pStyle w:val="Heading2"/>
      </w:pPr>
      <w:bookmarkStart w:id="3" w:name="_Toc136933729"/>
      <w:r w:rsidRPr="000F1C01">
        <w:t>I</w:t>
      </w:r>
      <w:bookmarkEnd w:id="2"/>
      <w:r w:rsidR="001510A7">
        <w:t>D</w:t>
      </w:r>
      <w:bookmarkEnd w:id="3"/>
    </w:p>
    <w:tbl>
      <w:tblPr>
        <w:tblStyle w:val="PlainTable211"/>
        <w:tblW w:w="9824" w:type="dxa"/>
        <w:tblCellMar>
          <w:top w:w="57" w:type="dxa"/>
          <w:left w:w="57" w:type="dxa"/>
          <w:bottom w:w="57" w:type="dxa"/>
          <w:right w:w="57" w:type="dxa"/>
        </w:tblCellMar>
        <w:tblLook w:val="0400" w:firstRow="0" w:lastRow="0" w:firstColumn="0" w:lastColumn="0" w:noHBand="0" w:noVBand="1"/>
      </w:tblPr>
      <w:tblGrid>
        <w:gridCol w:w="2563"/>
        <w:gridCol w:w="7261"/>
      </w:tblGrid>
      <w:tr w:rsidR="000F1C01" w:rsidRPr="000F1C01" w14:paraId="152C1339" w14:textId="77777777" w:rsidTr="000F1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tcW w:w="2563" w:type="dxa"/>
          </w:tcPr>
          <w:p w14:paraId="05ED720B" w14:textId="77777777" w:rsidR="000F1C01" w:rsidRPr="000F1C01" w:rsidRDefault="000F1C01" w:rsidP="000F1C01">
            <w:pPr>
              <w:jc w:val="left"/>
              <w:rPr>
                <w:b/>
              </w:rPr>
            </w:pPr>
            <w:r w:rsidRPr="000F1C01">
              <w:rPr>
                <w:b/>
              </w:rPr>
              <w:t>Protocol name</w:t>
            </w:r>
          </w:p>
        </w:tc>
        <w:tc>
          <w:tcPr>
            <w:tcW w:w="7261" w:type="dxa"/>
          </w:tcPr>
          <w:p w14:paraId="013CD10A" w14:textId="2D30E560" w:rsidR="000F1C01" w:rsidRPr="00567E7B" w:rsidRDefault="00223272" w:rsidP="000F1C01">
            <w:pPr>
              <w:jc w:val="left"/>
            </w:pPr>
            <w:r w:rsidRPr="00223272">
              <w:rPr>
                <w:rFonts w:ascii="Cascadia Mono" w:hAnsi="Cascadia Mono" w:cs="Cascadia Mono"/>
                <w:color w:val="000000"/>
                <w:sz w:val="19"/>
                <w:szCs w:val="19"/>
              </w:rPr>
              <w:t>SLC SDF Inter App Calls</w:t>
            </w:r>
          </w:p>
        </w:tc>
      </w:tr>
      <w:tr w:rsidR="000F1C01" w:rsidRPr="000F1C01" w14:paraId="4AA71575" w14:textId="77777777" w:rsidTr="000F1C01">
        <w:trPr>
          <w:trHeight w:val="293"/>
        </w:trPr>
        <w:tc>
          <w:tcPr>
            <w:tcW w:w="2563" w:type="dxa"/>
          </w:tcPr>
          <w:p w14:paraId="56EA3A16" w14:textId="77777777" w:rsidR="000F1C01" w:rsidRPr="000F1C01" w:rsidRDefault="000F1C01" w:rsidP="000F1C01">
            <w:pPr>
              <w:jc w:val="left"/>
              <w:rPr>
                <w:b/>
              </w:rPr>
            </w:pPr>
            <w:r w:rsidRPr="000F1C01">
              <w:rPr>
                <w:b/>
              </w:rPr>
              <w:t>Protocol version</w:t>
            </w:r>
          </w:p>
        </w:tc>
        <w:tc>
          <w:tcPr>
            <w:tcW w:w="7261" w:type="dxa"/>
          </w:tcPr>
          <w:p w14:paraId="72C3552A" w14:textId="2F5D04D0" w:rsidR="000F1C01" w:rsidRPr="000F1C01" w:rsidRDefault="00223272" w:rsidP="000F1C01">
            <w:pPr>
              <w:jc w:val="left"/>
            </w:pPr>
            <w:r>
              <w:t>4.0.0.1</w:t>
            </w:r>
          </w:p>
        </w:tc>
      </w:tr>
      <w:tr w:rsidR="000F1C01" w:rsidRPr="000F1C01" w14:paraId="1EEB1BA8" w14:textId="77777777" w:rsidTr="000F1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</w:trPr>
        <w:tc>
          <w:tcPr>
            <w:tcW w:w="2563" w:type="dxa"/>
          </w:tcPr>
          <w:p w14:paraId="06EF043F" w14:textId="77777777" w:rsidR="000F1C01" w:rsidRPr="000F1C01" w:rsidRDefault="000F1C01" w:rsidP="000F1C01">
            <w:pPr>
              <w:jc w:val="left"/>
              <w:rPr>
                <w:b/>
              </w:rPr>
            </w:pPr>
            <w:r w:rsidRPr="000F1C01">
              <w:rPr>
                <w:b/>
              </w:rPr>
              <w:t>SLC integration engineer</w:t>
            </w:r>
          </w:p>
        </w:tc>
        <w:tc>
          <w:tcPr>
            <w:tcW w:w="7261" w:type="dxa"/>
          </w:tcPr>
          <w:p w14:paraId="1A829717" w14:textId="28750F0D" w:rsidR="000F1C01" w:rsidRPr="000F1C01" w:rsidRDefault="00223272" w:rsidP="000F1C01">
            <w:pPr>
              <w:jc w:val="left"/>
            </w:pPr>
            <w:r>
              <w:t>PDB</w:t>
            </w:r>
          </w:p>
        </w:tc>
      </w:tr>
      <w:tr w:rsidR="000F1C01" w:rsidRPr="000F1C01" w14:paraId="51B1D05A" w14:textId="77777777" w:rsidTr="000F1C01">
        <w:trPr>
          <w:trHeight w:val="293"/>
        </w:trPr>
        <w:tc>
          <w:tcPr>
            <w:tcW w:w="2563" w:type="dxa"/>
          </w:tcPr>
          <w:p w14:paraId="3C90CEC1" w14:textId="77777777" w:rsidR="000F1C01" w:rsidRPr="000F1C01" w:rsidRDefault="000F1C01" w:rsidP="000F1C01">
            <w:pPr>
              <w:jc w:val="left"/>
              <w:rPr>
                <w:b/>
              </w:rPr>
            </w:pPr>
            <w:r w:rsidRPr="000F1C01">
              <w:rPr>
                <w:b/>
              </w:rPr>
              <w:t>Date</w:t>
            </w:r>
          </w:p>
        </w:tc>
        <w:tc>
          <w:tcPr>
            <w:tcW w:w="7261" w:type="dxa"/>
          </w:tcPr>
          <w:p w14:paraId="1A5889F9" w14:textId="114E7A96" w:rsidR="000F1C01" w:rsidRPr="000F1C01" w:rsidRDefault="00223272" w:rsidP="000F1C01">
            <w:pPr>
              <w:jc w:val="left"/>
            </w:pPr>
            <w:r>
              <w:t>04/08/2023</w:t>
            </w:r>
          </w:p>
        </w:tc>
      </w:tr>
      <w:tr w:rsidR="000F1C01" w:rsidRPr="000F1C01" w14:paraId="6B20E457" w14:textId="77777777" w:rsidTr="000F1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tcW w:w="2563" w:type="dxa"/>
          </w:tcPr>
          <w:p w14:paraId="2D92DDB2" w14:textId="77777777" w:rsidR="000F1C01" w:rsidRPr="000F1C01" w:rsidRDefault="000F1C01" w:rsidP="000F1C01">
            <w:pPr>
              <w:jc w:val="left"/>
              <w:rPr>
                <w:b/>
              </w:rPr>
            </w:pPr>
            <w:r w:rsidRPr="000F1C01">
              <w:rPr>
                <w:b/>
              </w:rPr>
              <w:t>Remarks</w:t>
            </w:r>
          </w:p>
        </w:tc>
        <w:tc>
          <w:tcPr>
            <w:tcW w:w="7261" w:type="dxa"/>
          </w:tcPr>
          <w:p w14:paraId="764FB6B3" w14:textId="77777777" w:rsidR="000F1C01" w:rsidRPr="000F1C01" w:rsidRDefault="000F1C01" w:rsidP="000F1C01">
            <w:pPr>
              <w:jc w:val="left"/>
            </w:pPr>
          </w:p>
        </w:tc>
      </w:tr>
    </w:tbl>
    <w:p w14:paraId="67E4CC6C" w14:textId="77777777" w:rsidR="00F9044E" w:rsidRPr="000F1C01" w:rsidRDefault="00F9044E" w:rsidP="00F9044E">
      <w:pPr>
        <w:spacing w:line="259" w:lineRule="auto"/>
        <w:jc w:val="left"/>
      </w:pPr>
      <w:bookmarkStart w:id="4" w:name="_Toc520908845"/>
      <w:bookmarkStart w:id="5" w:name="_Toc521426696"/>
      <w:bookmarkStart w:id="6" w:name="_Toc526500203"/>
      <w:bookmarkStart w:id="7" w:name="_Toc473039737"/>
      <w:bookmarkEnd w:id="4"/>
      <w:bookmarkEnd w:id="5"/>
      <w:bookmarkEnd w:id="6"/>
    </w:p>
    <w:p w14:paraId="4F833DF3" w14:textId="77777777" w:rsidR="000F1C01" w:rsidRPr="000F1C01" w:rsidRDefault="000F1C01" w:rsidP="006B59B9">
      <w:pPr>
        <w:pStyle w:val="Heading2"/>
      </w:pPr>
      <w:bookmarkStart w:id="8" w:name="_Toc136933730"/>
      <w:r w:rsidRPr="000F1C01">
        <w:t>General</w:t>
      </w:r>
      <w:bookmarkEnd w:id="7"/>
      <w:bookmarkEnd w:id="8"/>
    </w:p>
    <w:tbl>
      <w:tblPr>
        <w:tblStyle w:val="PlainTable212"/>
        <w:tblW w:w="9810" w:type="dxa"/>
        <w:tblCellMar>
          <w:top w:w="57" w:type="dxa"/>
          <w:left w:w="57" w:type="dxa"/>
          <w:bottom w:w="57" w:type="dxa"/>
          <w:right w:w="57" w:type="dxa"/>
        </w:tblCellMar>
        <w:tblLook w:val="0420" w:firstRow="1" w:lastRow="0" w:firstColumn="0" w:lastColumn="0" w:noHBand="0" w:noVBand="1"/>
      </w:tblPr>
      <w:tblGrid>
        <w:gridCol w:w="1038"/>
        <w:gridCol w:w="1322"/>
        <w:gridCol w:w="4124"/>
        <w:gridCol w:w="517"/>
        <w:gridCol w:w="544"/>
        <w:gridCol w:w="528"/>
        <w:gridCol w:w="1737"/>
      </w:tblGrid>
      <w:tr w:rsidR="003C43A1" w:rsidRPr="000F1C01" w14:paraId="28486529" w14:textId="77777777" w:rsidTr="006B36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  <w:tblHeader/>
        </w:trPr>
        <w:tc>
          <w:tcPr>
            <w:tcW w:w="1016" w:type="dxa"/>
            <w:shd w:val="clear" w:color="auto" w:fill="D9D9D9" w:themeFill="background1" w:themeFillShade="D9"/>
          </w:tcPr>
          <w:p w14:paraId="78EC70A3" w14:textId="77777777" w:rsidR="00191FEE" w:rsidRPr="000F1C01" w:rsidRDefault="00191FEE" w:rsidP="000F1C01">
            <w:pPr>
              <w:jc w:val="left"/>
            </w:pPr>
            <w:r w:rsidRPr="000F1C01">
              <w:t>#</w:t>
            </w:r>
          </w:p>
        </w:tc>
        <w:tc>
          <w:tcPr>
            <w:tcW w:w="1324" w:type="dxa"/>
            <w:shd w:val="clear" w:color="auto" w:fill="D9D9D9" w:themeFill="background1" w:themeFillShade="D9"/>
          </w:tcPr>
          <w:p w14:paraId="21AA037F" w14:textId="77777777" w:rsidR="00191FEE" w:rsidRPr="000F1C01" w:rsidRDefault="009B1787" w:rsidP="001473CC">
            <w:pPr>
              <w:jc w:val="left"/>
            </w:pPr>
            <w:r>
              <w:t>Scope</w:t>
            </w:r>
          </w:p>
        </w:tc>
        <w:tc>
          <w:tcPr>
            <w:tcW w:w="4137" w:type="dxa"/>
            <w:shd w:val="clear" w:color="auto" w:fill="D9D9D9" w:themeFill="background1" w:themeFillShade="D9"/>
          </w:tcPr>
          <w:p w14:paraId="1254D05E" w14:textId="77777777" w:rsidR="00191FEE" w:rsidRPr="000F1C01" w:rsidRDefault="00191FEE" w:rsidP="001473CC">
            <w:pPr>
              <w:jc w:val="left"/>
            </w:pPr>
            <w:r w:rsidRPr="000F1C01">
              <w:t>Description</w:t>
            </w:r>
          </w:p>
        </w:tc>
        <w:tc>
          <w:tcPr>
            <w:tcW w:w="518" w:type="dxa"/>
            <w:shd w:val="clear" w:color="auto" w:fill="D9D9D9" w:themeFill="background1" w:themeFillShade="D9"/>
          </w:tcPr>
          <w:p w14:paraId="5ACA6696" w14:textId="77777777" w:rsidR="00191FEE" w:rsidRPr="000F1C01" w:rsidRDefault="00191FEE" w:rsidP="000F1C01">
            <w:pPr>
              <w:jc w:val="left"/>
            </w:pPr>
            <w:r w:rsidRPr="000F1C01">
              <w:t>OK</w:t>
            </w:r>
          </w:p>
        </w:tc>
        <w:tc>
          <w:tcPr>
            <w:tcW w:w="545" w:type="dxa"/>
            <w:shd w:val="clear" w:color="auto" w:fill="D9D9D9" w:themeFill="background1" w:themeFillShade="D9"/>
          </w:tcPr>
          <w:p w14:paraId="21CE6A6D" w14:textId="77777777" w:rsidR="00191FEE" w:rsidRPr="000F1C01" w:rsidRDefault="00191FEE" w:rsidP="000F1C01">
            <w:pPr>
              <w:jc w:val="left"/>
            </w:pPr>
            <w:r w:rsidRPr="000F1C01">
              <w:t>Fail</w:t>
            </w:r>
          </w:p>
        </w:tc>
        <w:tc>
          <w:tcPr>
            <w:tcW w:w="529" w:type="dxa"/>
            <w:shd w:val="clear" w:color="auto" w:fill="D9D9D9" w:themeFill="background1" w:themeFillShade="D9"/>
          </w:tcPr>
          <w:p w14:paraId="06D59A96" w14:textId="77777777" w:rsidR="00191FEE" w:rsidRPr="000F1C01" w:rsidRDefault="00191FEE" w:rsidP="000F1C01">
            <w:pPr>
              <w:jc w:val="left"/>
            </w:pPr>
            <w:r w:rsidRPr="000F1C01">
              <w:t>NA</w:t>
            </w:r>
          </w:p>
        </w:tc>
        <w:tc>
          <w:tcPr>
            <w:tcW w:w="1741" w:type="dxa"/>
            <w:shd w:val="clear" w:color="auto" w:fill="D9D9D9" w:themeFill="background1" w:themeFillShade="D9"/>
          </w:tcPr>
          <w:p w14:paraId="4B982ECE" w14:textId="77777777" w:rsidR="00191FEE" w:rsidRPr="000F1C01" w:rsidRDefault="00191FEE" w:rsidP="000F1C01">
            <w:pPr>
              <w:jc w:val="left"/>
            </w:pPr>
            <w:r w:rsidRPr="000F1C01">
              <w:t>Remarks</w:t>
            </w:r>
          </w:p>
        </w:tc>
      </w:tr>
      <w:tr w:rsidR="009E196C" w:rsidRPr="000F1C01" w14:paraId="2F8DA398" w14:textId="77777777" w:rsidTr="006B3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9810" w:type="dxa"/>
            <w:gridSpan w:val="7"/>
            <w:shd w:val="clear" w:color="auto" w:fill="F2F2F2" w:themeFill="background1" w:themeFillShade="F2"/>
          </w:tcPr>
          <w:p w14:paraId="7C5DA4F1" w14:textId="77777777" w:rsidR="009E196C" w:rsidRPr="006B59B9" w:rsidRDefault="009E196C" w:rsidP="001473CC">
            <w:pPr>
              <w:jc w:val="left"/>
              <w:rPr>
                <w:b/>
              </w:rPr>
            </w:pPr>
            <w:r w:rsidRPr="006B59B9">
              <w:rPr>
                <w:b/>
              </w:rPr>
              <w:t>Names</w:t>
            </w:r>
          </w:p>
        </w:tc>
      </w:tr>
      <w:tr w:rsidR="00191FEE" w:rsidRPr="000F1C01" w14:paraId="2C578DA9" w14:textId="77777777" w:rsidTr="006B36B0">
        <w:trPr>
          <w:trHeight w:val="284"/>
        </w:trPr>
        <w:tc>
          <w:tcPr>
            <w:tcW w:w="1016" w:type="dxa"/>
            <w:shd w:val="clear" w:color="auto" w:fill="auto"/>
          </w:tcPr>
          <w:p w14:paraId="67C9C360" w14:textId="77777777" w:rsidR="00191FEE" w:rsidRDefault="00885458" w:rsidP="00B076A3">
            <w:pPr>
              <w:jc w:val="left"/>
            </w:pPr>
            <w:r>
              <w:t xml:space="preserve">{SCR1029} </w:t>
            </w:r>
          </w:p>
        </w:tc>
        <w:tc>
          <w:tcPr>
            <w:tcW w:w="1324" w:type="dxa"/>
          </w:tcPr>
          <w:p w14:paraId="42592CD1" w14:textId="77777777" w:rsidR="00191FEE" w:rsidRDefault="009F0376" w:rsidP="00284E78">
            <w:pPr>
              <w:jc w:val="left"/>
            </w:pPr>
            <w:r>
              <w:t>Protocol</w:t>
            </w:r>
          </w:p>
        </w:tc>
        <w:tc>
          <w:tcPr>
            <w:tcW w:w="4137" w:type="dxa"/>
            <w:shd w:val="clear" w:color="auto" w:fill="auto"/>
          </w:tcPr>
          <w:p w14:paraId="721919D3" w14:textId="77777777" w:rsidR="00191FEE" w:rsidRDefault="00191FEE" w:rsidP="00284E78">
            <w:pPr>
              <w:jc w:val="left"/>
              <w:rPr>
                <w:rStyle w:val="Hyperlink"/>
              </w:rPr>
            </w:pPr>
            <w:r>
              <w:t xml:space="preserve">DMS element names are unique, are not empty and contain no leading/trailing spaces or disallowed characters. </w:t>
            </w:r>
            <w:hyperlink w:anchor="_Parameter_Names" w:history="1">
              <w:r w:rsidRPr="000775CA">
                <w:rPr>
                  <w:rStyle w:val="Hyperlink"/>
                </w:rPr>
                <w:t>(Ref. 3.1.</w:t>
              </w:r>
              <w:r>
                <w:rPr>
                  <w:rStyle w:val="Hyperlink"/>
                </w:rPr>
                <w:t>3</w:t>
              </w:r>
              <w:r w:rsidRPr="000775CA">
                <w:rPr>
                  <w:rStyle w:val="Hyperlink"/>
                </w:rPr>
                <w:t>.6 DMS Element Names)</w:t>
              </w:r>
            </w:hyperlink>
          </w:p>
          <w:p w14:paraId="4800B3EE" w14:textId="77777777" w:rsidR="00191FEE" w:rsidRPr="008B4C95" w:rsidRDefault="00191FEE" w:rsidP="006A4A3F">
            <w:pPr>
              <w:spacing w:before="120"/>
              <w:jc w:val="left"/>
              <w:rPr>
                <w:b/>
              </w:rPr>
            </w:pPr>
            <w:r w:rsidRPr="008B4C95">
              <w:rPr>
                <w:b/>
                <w:i/>
              </w:rPr>
              <w:t xml:space="preserve">Warning: </w:t>
            </w:r>
            <w:r w:rsidR="00F9044E">
              <w:rPr>
                <w:b/>
                <w:i/>
              </w:rPr>
              <w:t>Possible impact on existing platforms if changed in existing protocol</w:t>
            </w:r>
            <w:r w:rsidRPr="008B4C95">
              <w:rPr>
                <w:b/>
                <w:i/>
              </w:rPr>
              <w:t>.</w:t>
            </w:r>
          </w:p>
        </w:tc>
        <w:sdt>
          <w:sdtPr>
            <w:id w:val="-338927129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18" w:type="dxa"/>
                <w:shd w:val="clear" w:color="auto" w:fill="auto"/>
              </w:tcPr>
              <w:p w14:paraId="5E038A19" w14:textId="77777777" w:rsidR="00191FEE" w:rsidRDefault="00191FEE" w:rsidP="00B076A3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-761295172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45" w:type="dxa"/>
                <w:shd w:val="clear" w:color="auto" w:fill="auto"/>
              </w:tcPr>
              <w:p w14:paraId="48D5DCB7" w14:textId="77777777" w:rsidR="00191FEE" w:rsidRDefault="00191FEE" w:rsidP="00B076A3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1761643551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29" w:type="dxa"/>
                <w:shd w:val="clear" w:color="auto" w:fill="auto"/>
              </w:tcPr>
              <w:p w14:paraId="4F812714" w14:textId="3BC7653C" w:rsidR="00191FEE" w:rsidRDefault="00223272" w:rsidP="00B076A3">
                <w:pPr>
                  <w:jc w:val="left"/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tc>
          <w:tcPr>
            <w:tcW w:w="1741" w:type="dxa"/>
            <w:shd w:val="clear" w:color="auto" w:fill="auto"/>
          </w:tcPr>
          <w:p w14:paraId="28C518DD" w14:textId="77777777" w:rsidR="00191FEE" w:rsidRPr="000F1C01" w:rsidRDefault="00191FEE" w:rsidP="00B076A3">
            <w:pPr>
              <w:jc w:val="left"/>
            </w:pPr>
          </w:p>
        </w:tc>
      </w:tr>
    </w:tbl>
    <w:p w14:paraId="35E248CA" w14:textId="77777777" w:rsidR="002E208E" w:rsidRPr="000F1C01" w:rsidRDefault="002E208E" w:rsidP="006B59B9">
      <w:pPr>
        <w:spacing w:line="259" w:lineRule="auto"/>
        <w:jc w:val="left"/>
      </w:pPr>
    </w:p>
    <w:p w14:paraId="450F304B" w14:textId="77777777" w:rsidR="000F1C01" w:rsidRDefault="000F1C01" w:rsidP="006B59B9">
      <w:pPr>
        <w:pStyle w:val="Heading2"/>
      </w:pPr>
      <w:bookmarkStart w:id="9" w:name="_Toc473039741"/>
      <w:bookmarkStart w:id="10" w:name="_Toc136933731"/>
      <w:r w:rsidRPr="000F1C01">
        <w:t>Protocol</w:t>
      </w:r>
      <w:bookmarkEnd w:id="9"/>
      <w:bookmarkEnd w:id="10"/>
    </w:p>
    <w:tbl>
      <w:tblPr>
        <w:tblStyle w:val="PlainTable212"/>
        <w:tblW w:w="9630" w:type="dxa"/>
        <w:tblCellMar>
          <w:top w:w="57" w:type="dxa"/>
          <w:left w:w="57" w:type="dxa"/>
          <w:bottom w:w="57" w:type="dxa"/>
          <w:right w:w="57" w:type="dxa"/>
        </w:tblCellMar>
        <w:tblLook w:val="0420" w:firstRow="1" w:lastRow="0" w:firstColumn="0" w:lastColumn="0" w:noHBand="0" w:noVBand="1"/>
      </w:tblPr>
      <w:tblGrid>
        <w:gridCol w:w="1016"/>
        <w:gridCol w:w="1324"/>
        <w:gridCol w:w="4320"/>
        <w:gridCol w:w="506"/>
        <w:gridCol w:w="535"/>
        <w:gridCol w:w="518"/>
        <w:gridCol w:w="1411"/>
      </w:tblGrid>
      <w:tr w:rsidR="00442AB7" w:rsidRPr="000F1C01" w14:paraId="13EB3C0C" w14:textId="77777777" w:rsidTr="006B36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  <w:tblHeader/>
        </w:trPr>
        <w:tc>
          <w:tcPr>
            <w:tcW w:w="1016" w:type="dxa"/>
            <w:shd w:val="clear" w:color="auto" w:fill="D9D9D9" w:themeFill="background1" w:themeFillShade="D9"/>
          </w:tcPr>
          <w:p w14:paraId="72BC8EF3" w14:textId="77777777" w:rsidR="005E5B68" w:rsidRPr="000F1C01" w:rsidRDefault="005E5B68" w:rsidP="000F1C01">
            <w:pPr>
              <w:jc w:val="left"/>
            </w:pPr>
            <w:r w:rsidRPr="000F1C01">
              <w:t>#</w:t>
            </w:r>
          </w:p>
        </w:tc>
        <w:tc>
          <w:tcPr>
            <w:tcW w:w="1324" w:type="dxa"/>
            <w:shd w:val="clear" w:color="auto" w:fill="D9D9D9" w:themeFill="background1" w:themeFillShade="D9"/>
          </w:tcPr>
          <w:p w14:paraId="46C4FB16" w14:textId="77777777" w:rsidR="005E5B68" w:rsidRPr="000F1C01" w:rsidRDefault="00363DC8" w:rsidP="000F1C01">
            <w:pPr>
              <w:jc w:val="left"/>
            </w:pPr>
            <w:r>
              <w:t>Scope</w:t>
            </w:r>
          </w:p>
        </w:tc>
        <w:tc>
          <w:tcPr>
            <w:tcW w:w="4320" w:type="dxa"/>
            <w:shd w:val="clear" w:color="auto" w:fill="D9D9D9" w:themeFill="background1" w:themeFillShade="D9"/>
          </w:tcPr>
          <w:p w14:paraId="0DE149BF" w14:textId="77777777" w:rsidR="005E5B68" w:rsidRPr="000F1C01" w:rsidRDefault="005E5B68" w:rsidP="000F1C01">
            <w:pPr>
              <w:jc w:val="left"/>
            </w:pPr>
            <w:r w:rsidRPr="000F1C01">
              <w:t>Description</w:t>
            </w:r>
          </w:p>
        </w:tc>
        <w:tc>
          <w:tcPr>
            <w:tcW w:w="506" w:type="dxa"/>
            <w:shd w:val="clear" w:color="auto" w:fill="D9D9D9" w:themeFill="background1" w:themeFillShade="D9"/>
          </w:tcPr>
          <w:p w14:paraId="16D6D432" w14:textId="77777777" w:rsidR="005E5B68" w:rsidRPr="000F1C01" w:rsidRDefault="005E5B68" w:rsidP="000F1C01">
            <w:pPr>
              <w:jc w:val="left"/>
            </w:pPr>
            <w:r w:rsidRPr="000F1C01">
              <w:t>OK</w:t>
            </w:r>
          </w:p>
        </w:tc>
        <w:tc>
          <w:tcPr>
            <w:tcW w:w="535" w:type="dxa"/>
            <w:shd w:val="clear" w:color="auto" w:fill="D9D9D9" w:themeFill="background1" w:themeFillShade="D9"/>
          </w:tcPr>
          <w:p w14:paraId="4A97314B" w14:textId="77777777" w:rsidR="005E5B68" w:rsidRPr="000F1C01" w:rsidRDefault="005E5B68" w:rsidP="000F1C01">
            <w:pPr>
              <w:jc w:val="left"/>
            </w:pPr>
            <w:r w:rsidRPr="000F1C01">
              <w:t>Fail</w:t>
            </w:r>
          </w:p>
        </w:tc>
        <w:tc>
          <w:tcPr>
            <w:tcW w:w="518" w:type="dxa"/>
            <w:shd w:val="clear" w:color="auto" w:fill="D9D9D9" w:themeFill="background1" w:themeFillShade="D9"/>
          </w:tcPr>
          <w:p w14:paraId="254AEDC1" w14:textId="77777777" w:rsidR="005E5B68" w:rsidRPr="000F1C01" w:rsidRDefault="005E5B68" w:rsidP="000F1C01">
            <w:pPr>
              <w:jc w:val="left"/>
            </w:pPr>
            <w:r w:rsidRPr="000F1C01">
              <w:t>NA</w:t>
            </w:r>
          </w:p>
        </w:tc>
        <w:tc>
          <w:tcPr>
            <w:tcW w:w="1411" w:type="dxa"/>
            <w:shd w:val="clear" w:color="auto" w:fill="D9D9D9" w:themeFill="background1" w:themeFillShade="D9"/>
          </w:tcPr>
          <w:p w14:paraId="468FC0FB" w14:textId="77777777" w:rsidR="005E5B68" w:rsidRPr="000F1C01" w:rsidRDefault="005E5B68" w:rsidP="000F1C01">
            <w:pPr>
              <w:jc w:val="left"/>
            </w:pPr>
            <w:r w:rsidRPr="000F1C01">
              <w:t>Remarks</w:t>
            </w:r>
          </w:p>
        </w:tc>
      </w:tr>
      <w:tr w:rsidR="003326EC" w:rsidRPr="000F1C01" w14:paraId="2D64340F" w14:textId="77777777" w:rsidTr="006B3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1016" w:type="dxa"/>
            <w:shd w:val="clear" w:color="auto" w:fill="EDEDED" w:themeFill="accent3" w:themeFillTint="33"/>
          </w:tcPr>
          <w:p w14:paraId="426B4A30" w14:textId="77777777" w:rsidR="003326EC" w:rsidRDefault="003326EC" w:rsidP="006A4A3F">
            <w:pPr>
              <w:keepNext/>
              <w:jc w:val="left"/>
            </w:pPr>
            <w:r w:rsidRPr="000F1C01">
              <w:rPr>
                <w:b/>
              </w:rPr>
              <w:t>Logic</w:t>
            </w:r>
          </w:p>
        </w:tc>
        <w:tc>
          <w:tcPr>
            <w:tcW w:w="1324" w:type="dxa"/>
            <w:shd w:val="clear" w:color="auto" w:fill="EDEDED" w:themeFill="accent3" w:themeFillTint="33"/>
          </w:tcPr>
          <w:p w14:paraId="2909E543" w14:textId="77777777" w:rsidR="003326EC" w:rsidDel="00D05558" w:rsidRDefault="003326EC" w:rsidP="00F31861">
            <w:pPr>
              <w:jc w:val="left"/>
            </w:pPr>
          </w:p>
        </w:tc>
        <w:tc>
          <w:tcPr>
            <w:tcW w:w="4320" w:type="dxa"/>
            <w:shd w:val="clear" w:color="auto" w:fill="EDEDED" w:themeFill="accent3" w:themeFillTint="33"/>
          </w:tcPr>
          <w:p w14:paraId="7BACFC4D" w14:textId="77777777" w:rsidR="003326EC" w:rsidDel="00885458" w:rsidRDefault="003326EC" w:rsidP="00F31861">
            <w:pPr>
              <w:jc w:val="left"/>
            </w:pPr>
          </w:p>
        </w:tc>
        <w:tc>
          <w:tcPr>
            <w:tcW w:w="506" w:type="dxa"/>
            <w:shd w:val="clear" w:color="auto" w:fill="EDEDED" w:themeFill="accent3" w:themeFillTint="33"/>
          </w:tcPr>
          <w:p w14:paraId="36580252" w14:textId="77777777" w:rsidR="003326EC" w:rsidRDefault="003326EC" w:rsidP="00F31861">
            <w:pPr>
              <w:jc w:val="left"/>
            </w:pPr>
          </w:p>
        </w:tc>
        <w:tc>
          <w:tcPr>
            <w:tcW w:w="535" w:type="dxa"/>
            <w:shd w:val="clear" w:color="auto" w:fill="EDEDED" w:themeFill="accent3" w:themeFillTint="33"/>
          </w:tcPr>
          <w:p w14:paraId="695DD070" w14:textId="77777777" w:rsidR="003326EC" w:rsidRDefault="003326EC" w:rsidP="00F31861">
            <w:pPr>
              <w:jc w:val="left"/>
            </w:pPr>
          </w:p>
        </w:tc>
        <w:tc>
          <w:tcPr>
            <w:tcW w:w="518" w:type="dxa"/>
            <w:shd w:val="clear" w:color="auto" w:fill="EDEDED" w:themeFill="accent3" w:themeFillTint="33"/>
          </w:tcPr>
          <w:p w14:paraId="4F1251EC" w14:textId="77777777" w:rsidR="003326EC" w:rsidRDefault="003326EC" w:rsidP="00F31861">
            <w:pPr>
              <w:jc w:val="left"/>
            </w:pPr>
          </w:p>
        </w:tc>
        <w:tc>
          <w:tcPr>
            <w:tcW w:w="1411" w:type="dxa"/>
            <w:shd w:val="clear" w:color="auto" w:fill="EDEDED" w:themeFill="accent3" w:themeFillTint="33"/>
          </w:tcPr>
          <w:p w14:paraId="0CDDA088" w14:textId="77777777" w:rsidR="003326EC" w:rsidRPr="000F1C01" w:rsidRDefault="003326EC" w:rsidP="00F31861">
            <w:pPr>
              <w:jc w:val="left"/>
            </w:pPr>
          </w:p>
        </w:tc>
      </w:tr>
      <w:tr w:rsidR="005E5B68" w:rsidRPr="000F1C01" w14:paraId="3A55C67C" w14:textId="77777777" w:rsidTr="006B36B0">
        <w:trPr>
          <w:trHeight w:val="284"/>
        </w:trPr>
        <w:tc>
          <w:tcPr>
            <w:tcW w:w="1016" w:type="dxa"/>
          </w:tcPr>
          <w:p w14:paraId="782DF531" w14:textId="77777777" w:rsidR="005E5B68" w:rsidRPr="000F1C01" w:rsidRDefault="00885458" w:rsidP="00F31861">
            <w:pPr>
              <w:jc w:val="left"/>
            </w:pPr>
            <w:r>
              <w:t xml:space="preserve">{SCR1114} </w:t>
            </w:r>
          </w:p>
        </w:tc>
        <w:tc>
          <w:tcPr>
            <w:tcW w:w="1324" w:type="dxa"/>
          </w:tcPr>
          <w:p w14:paraId="16245F86" w14:textId="77777777" w:rsidR="005E5B68" w:rsidRDefault="00D05558" w:rsidP="00F31861">
            <w:pPr>
              <w:jc w:val="left"/>
            </w:pPr>
            <w:r>
              <w:t>Protocol</w:t>
            </w:r>
          </w:p>
        </w:tc>
        <w:tc>
          <w:tcPr>
            <w:tcW w:w="4320" w:type="dxa"/>
          </w:tcPr>
          <w:p w14:paraId="0C7161F0" w14:textId="77777777" w:rsidR="005E5B68" w:rsidRPr="000F1C01" w:rsidRDefault="005E5B68" w:rsidP="00F31861">
            <w:pPr>
              <w:jc w:val="left"/>
            </w:pPr>
            <w:r>
              <w:t>No operation</w:t>
            </w:r>
            <w:r w:rsidRPr="00425E48">
              <w:t xml:space="preserve"> take</w:t>
            </w:r>
            <w:r>
              <w:t>s</w:t>
            </w:r>
            <w:r w:rsidRPr="00425E48">
              <w:t xml:space="preserve"> longer than </w:t>
            </w:r>
            <w:r>
              <w:t>the specified Run-Time Error (</w:t>
            </w:r>
            <w:r w:rsidRPr="00425E48">
              <w:t>RTE</w:t>
            </w:r>
            <w:r>
              <w:t>) duration</w:t>
            </w:r>
            <w:r w:rsidRPr="00425E48">
              <w:t>.</w:t>
            </w:r>
            <w:r>
              <w:t xml:space="preserve"> </w:t>
            </w:r>
            <w:hyperlink r:id="rId13" w:history="1">
              <w:r w:rsidR="004B554B">
                <w:rPr>
                  <w:rStyle w:val="Hyperlink"/>
                </w:rPr>
                <w:t>(Ref. Operation duration)</w:t>
              </w:r>
            </w:hyperlink>
          </w:p>
        </w:tc>
        <w:sdt>
          <w:sdtPr>
            <w:id w:val="-1210336274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06" w:type="dxa"/>
              </w:tcPr>
              <w:p w14:paraId="74C6E7E3" w14:textId="77777777" w:rsidR="005E5B68" w:rsidRPr="000F1C01" w:rsidRDefault="005E5B68" w:rsidP="00F31861">
                <w:pPr>
                  <w:jc w:val="left"/>
                  <w:rPr>
                    <w:rFonts w:ascii="Segoe UI Symbol" w:hAnsi="Segoe UI Symbol" w:cs="Segoe UI Symbol"/>
                  </w:rPr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1144388155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35" w:type="dxa"/>
              </w:tcPr>
              <w:p w14:paraId="0DBAD60C" w14:textId="77777777" w:rsidR="005E5B68" w:rsidRPr="000F1C01" w:rsidRDefault="005E5B68" w:rsidP="00F31861">
                <w:pPr>
                  <w:jc w:val="left"/>
                  <w:rPr>
                    <w:rFonts w:ascii="Segoe UI Symbol" w:hAnsi="Segoe UI Symbol" w:cs="Segoe UI Symbol"/>
                  </w:rPr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-1539042180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18" w:type="dxa"/>
              </w:tcPr>
              <w:p w14:paraId="53B23119" w14:textId="2C6ED14F" w:rsidR="005E5B68" w:rsidRPr="000F1C01" w:rsidRDefault="00223272" w:rsidP="00F31861">
                <w:pPr>
                  <w:jc w:val="left"/>
                  <w:rPr>
                    <w:rFonts w:ascii="Segoe UI Symbol" w:hAnsi="Segoe UI Symbol" w:cs="Segoe UI Symbol"/>
                  </w:rPr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tc>
          <w:tcPr>
            <w:tcW w:w="1411" w:type="dxa"/>
          </w:tcPr>
          <w:p w14:paraId="76126265" w14:textId="77777777" w:rsidR="005E5B68" w:rsidRPr="000F1C01" w:rsidRDefault="005E5B68" w:rsidP="00F31861">
            <w:pPr>
              <w:jc w:val="left"/>
            </w:pPr>
          </w:p>
        </w:tc>
      </w:tr>
      <w:tr w:rsidR="00C63541" w:rsidRPr="000F1C01" w14:paraId="7AADBF8C" w14:textId="77777777" w:rsidTr="006B3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9630" w:type="dxa"/>
            <w:gridSpan w:val="7"/>
            <w:shd w:val="clear" w:color="auto" w:fill="F2F2F2" w:themeFill="background1" w:themeFillShade="F2"/>
          </w:tcPr>
          <w:p w14:paraId="07AC5E63" w14:textId="77777777" w:rsidR="00C63541" w:rsidRPr="000F1C01" w:rsidRDefault="00C63541" w:rsidP="00F31861">
            <w:pPr>
              <w:jc w:val="left"/>
              <w:rPr>
                <w:b/>
              </w:rPr>
            </w:pPr>
            <w:r w:rsidRPr="000F1C01">
              <w:rPr>
                <w:b/>
              </w:rPr>
              <w:t>DVE</w:t>
            </w:r>
          </w:p>
        </w:tc>
      </w:tr>
      <w:tr w:rsidR="005E5B68" w:rsidRPr="000F1C01" w14:paraId="08167417" w14:textId="77777777" w:rsidTr="006B36B0">
        <w:trPr>
          <w:trHeight w:val="284"/>
        </w:trPr>
        <w:tc>
          <w:tcPr>
            <w:tcW w:w="1016" w:type="dxa"/>
          </w:tcPr>
          <w:p w14:paraId="769A57EA" w14:textId="77777777" w:rsidR="005E5B68" w:rsidRPr="000F1C01" w:rsidRDefault="00D81E74" w:rsidP="00F31861">
            <w:pPr>
              <w:jc w:val="left"/>
            </w:pPr>
            <w:r>
              <w:t xml:space="preserve">{SCR1130} </w:t>
            </w:r>
          </w:p>
        </w:tc>
        <w:tc>
          <w:tcPr>
            <w:tcW w:w="1324" w:type="dxa"/>
          </w:tcPr>
          <w:p w14:paraId="1A2BA82B" w14:textId="77777777" w:rsidR="005E5B68" w:rsidRDefault="009F0376" w:rsidP="00F31861">
            <w:pPr>
              <w:jc w:val="left"/>
            </w:pPr>
            <w:r>
              <w:t>Protocol</w:t>
            </w:r>
          </w:p>
        </w:tc>
        <w:tc>
          <w:tcPr>
            <w:tcW w:w="4320" w:type="dxa"/>
          </w:tcPr>
          <w:p w14:paraId="17DF2C5A" w14:textId="77777777" w:rsidR="005E5B68" w:rsidRPr="000F1C01" w:rsidRDefault="005E5B68" w:rsidP="00F31861">
            <w:pPr>
              <w:jc w:val="left"/>
            </w:pPr>
            <w:r w:rsidRPr="00765B0C">
              <w:t xml:space="preserve">DVE child elements </w:t>
            </w:r>
            <w:r>
              <w:t xml:space="preserve">are not deleted </w:t>
            </w:r>
            <w:r w:rsidRPr="00765B0C">
              <w:t>automatically</w:t>
            </w:r>
            <w:r>
              <w:t xml:space="preserve"> by default. </w:t>
            </w:r>
            <w:hyperlink r:id="rId14" w:history="1">
              <w:r w:rsidR="004B554B">
                <w:rPr>
                  <w:rStyle w:val="Hyperlink"/>
                </w:rPr>
                <w:t>(Ref. DVE child element deletion)</w:t>
              </w:r>
            </w:hyperlink>
          </w:p>
        </w:tc>
        <w:sdt>
          <w:sdtPr>
            <w:id w:val="1431934984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06" w:type="dxa"/>
              </w:tcPr>
              <w:p w14:paraId="67B52B0C" w14:textId="77777777" w:rsidR="005E5B68" w:rsidRDefault="005E5B68" w:rsidP="00F31861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243302471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35" w:type="dxa"/>
              </w:tcPr>
              <w:p w14:paraId="2C414799" w14:textId="77777777" w:rsidR="005E5B68" w:rsidRDefault="005E5B68" w:rsidP="00F31861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1248694085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18" w:type="dxa"/>
              </w:tcPr>
              <w:p w14:paraId="5F64830F" w14:textId="3B163C05" w:rsidR="005E5B68" w:rsidRDefault="00223272" w:rsidP="00F31861">
                <w:pPr>
                  <w:jc w:val="left"/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tc>
          <w:tcPr>
            <w:tcW w:w="1411" w:type="dxa"/>
          </w:tcPr>
          <w:p w14:paraId="2E04C56B" w14:textId="77777777" w:rsidR="005E5B68" w:rsidRPr="000F1C01" w:rsidRDefault="005E5B68" w:rsidP="00F31861">
            <w:pPr>
              <w:jc w:val="left"/>
            </w:pPr>
          </w:p>
        </w:tc>
      </w:tr>
      <w:tr w:rsidR="00A01AA9" w:rsidRPr="000F1C01" w14:paraId="4D0CD63A" w14:textId="77777777" w:rsidTr="006B3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9630" w:type="dxa"/>
            <w:gridSpan w:val="7"/>
            <w:shd w:val="clear" w:color="auto" w:fill="F2F2F2" w:themeFill="background1" w:themeFillShade="F2"/>
          </w:tcPr>
          <w:p w14:paraId="60703E24" w14:textId="77777777" w:rsidR="00A01AA9" w:rsidRPr="000F1C01" w:rsidRDefault="00A01AA9" w:rsidP="007D5613">
            <w:pPr>
              <w:keepNext/>
              <w:jc w:val="left"/>
              <w:rPr>
                <w:b/>
              </w:rPr>
            </w:pPr>
            <w:r w:rsidRPr="000F1C01">
              <w:rPr>
                <w:b/>
              </w:rPr>
              <w:lastRenderedPageBreak/>
              <w:t>Tables</w:t>
            </w:r>
          </w:p>
        </w:tc>
      </w:tr>
      <w:tr w:rsidR="005E5B68" w:rsidRPr="000F1C01" w14:paraId="6A58EBD1" w14:textId="77777777" w:rsidTr="006B36B0">
        <w:trPr>
          <w:trHeight w:val="284"/>
        </w:trPr>
        <w:tc>
          <w:tcPr>
            <w:tcW w:w="1016" w:type="dxa"/>
          </w:tcPr>
          <w:p w14:paraId="00833F2C" w14:textId="77777777" w:rsidR="005E5B68" w:rsidRPr="000F1C01" w:rsidRDefault="00D81E74" w:rsidP="00F31861">
            <w:pPr>
              <w:jc w:val="left"/>
            </w:pPr>
            <w:r>
              <w:t xml:space="preserve">{SCR1137} </w:t>
            </w:r>
          </w:p>
        </w:tc>
        <w:tc>
          <w:tcPr>
            <w:tcW w:w="1324" w:type="dxa"/>
          </w:tcPr>
          <w:p w14:paraId="461B3521" w14:textId="77777777" w:rsidR="005E5B68" w:rsidRDefault="009F0376" w:rsidP="00EB16B9">
            <w:pPr>
              <w:jc w:val="left"/>
            </w:pPr>
            <w:r>
              <w:t>Protocol</w:t>
            </w:r>
          </w:p>
        </w:tc>
        <w:tc>
          <w:tcPr>
            <w:tcW w:w="4320" w:type="dxa"/>
          </w:tcPr>
          <w:p w14:paraId="1CD20B08" w14:textId="77777777" w:rsidR="005E5B68" w:rsidRDefault="005E5B68" w:rsidP="007D5613">
            <w:pPr>
              <w:keepNext/>
              <w:keepLines/>
              <w:jc w:val="left"/>
              <w:rPr>
                <w:rStyle w:val="Hyperlink"/>
              </w:rPr>
            </w:pPr>
            <w:r>
              <w:t xml:space="preserve">The primary keys are unique, do not include prohibited characters and are as compact and efficient as possible. </w:t>
            </w:r>
            <w:hyperlink r:id="rId15" w:history="1">
              <w:r w:rsidR="004B554B">
                <w:rPr>
                  <w:rStyle w:val="Hyperlink"/>
                </w:rPr>
                <w:t>(Ref. Primary keys)</w:t>
              </w:r>
            </w:hyperlink>
          </w:p>
          <w:p w14:paraId="40FE0141" w14:textId="77777777" w:rsidR="005E5B68" w:rsidRPr="008B4C95" w:rsidRDefault="005E5B68" w:rsidP="006A4A3F">
            <w:pPr>
              <w:spacing w:before="120"/>
              <w:jc w:val="left"/>
              <w:rPr>
                <w:b/>
              </w:rPr>
            </w:pPr>
            <w:r w:rsidRPr="008B4C95">
              <w:rPr>
                <w:b/>
                <w:i/>
              </w:rPr>
              <w:t xml:space="preserve">Warning: </w:t>
            </w:r>
            <w:r w:rsidR="00F9044E">
              <w:rPr>
                <w:b/>
                <w:i/>
              </w:rPr>
              <w:t>Possible impact on existing platforms if changed in existing protocol</w:t>
            </w:r>
            <w:r w:rsidRPr="008B4C95">
              <w:rPr>
                <w:b/>
                <w:i/>
              </w:rPr>
              <w:t>.</w:t>
            </w:r>
          </w:p>
        </w:tc>
        <w:sdt>
          <w:sdtPr>
            <w:id w:val="-345407119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06" w:type="dxa"/>
              </w:tcPr>
              <w:p w14:paraId="6B830229" w14:textId="5342E4CC" w:rsidR="005E5B68" w:rsidRDefault="00223272" w:rsidP="00F31861">
                <w:pPr>
                  <w:jc w:val="left"/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sdt>
          <w:sdtPr>
            <w:id w:val="-49148256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35" w:type="dxa"/>
              </w:tcPr>
              <w:p w14:paraId="1BF6E026" w14:textId="77777777" w:rsidR="005E5B68" w:rsidRDefault="005E5B68" w:rsidP="00F31861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1389309140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18" w:type="dxa"/>
              </w:tcPr>
              <w:p w14:paraId="6901D204" w14:textId="77777777" w:rsidR="005E5B68" w:rsidRDefault="005E5B68" w:rsidP="00F31861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1411" w:type="dxa"/>
          </w:tcPr>
          <w:p w14:paraId="05E2D6D9" w14:textId="77777777" w:rsidR="005E5B68" w:rsidRPr="000F1C01" w:rsidRDefault="005E5B68" w:rsidP="00F31861">
            <w:pPr>
              <w:jc w:val="left"/>
            </w:pPr>
          </w:p>
        </w:tc>
      </w:tr>
      <w:tr w:rsidR="005E5B68" w:rsidRPr="000F1C01" w14:paraId="76293527" w14:textId="77777777" w:rsidTr="006B3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1016" w:type="dxa"/>
          </w:tcPr>
          <w:p w14:paraId="705B9879" w14:textId="77777777" w:rsidR="005E5B68" w:rsidRPr="000F1C01" w:rsidRDefault="00D81E74" w:rsidP="00F31861">
            <w:pPr>
              <w:jc w:val="left"/>
            </w:pPr>
            <w:r>
              <w:t xml:space="preserve">{SCR1141} </w:t>
            </w:r>
          </w:p>
        </w:tc>
        <w:tc>
          <w:tcPr>
            <w:tcW w:w="1324" w:type="dxa"/>
          </w:tcPr>
          <w:p w14:paraId="04F55B36" w14:textId="77777777" w:rsidR="005E5B68" w:rsidRDefault="00982AEF" w:rsidP="00F31861">
            <w:pPr>
              <w:jc w:val="left"/>
            </w:pPr>
            <w:r>
              <w:t>Protocol</w:t>
            </w:r>
          </w:p>
        </w:tc>
        <w:tc>
          <w:tcPr>
            <w:tcW w:w="4320" w:type="dxa"/>
          </w:tcPr>
          <w:p w14:paraId="53B8E6D4" w14:textId="77777777" w:rsidR="005E5B68" w:rsidRPr="000F1C01" w:rsidRDefault="005E5B68" w:rsidP="00F31861">
            <w:pPr>
              <w:jc w:val="left"/>
            </w:pPr>
            <w:r>
              <w:t xml:space="preserve">The appropriate table update strategy has been implemented. </w:t>
            </w:r>
            <w:hyperlink r:id="rId16" w:history="1">
              <w:r w:rsidR="004B554B">
                <w:rPr>
                  <w:rStyle w:val="Hyperlink"/>
                </w:rPr>
                <w:t>(Ref. Data handling)</w:t>
              </w:r>
            </w:hyperlink>
            <w:r>
              <w:t xml:space="preserve"> </w:t>
            </w:r>
          </w:p>
        </w:tc>
        <w:sdt>
          <w:sdtPr>
            <w:id w:val="-691909593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06" w:type="dxa"/>
              </w:tcPr>
              <w:p w14:paraId="777C4667" w14:textId="48872C66" w:rsidR="005E5B68" w:rsidRPr="000F1C01" w:rsidRDefault="00223272" w:rsidP="00F31861">
                <w:pPr>
                  <w:jc w:val="left"/>
                  <w:rPr>
                    <w:rFonts w:ascii="Segoe UI Symbol" w:hAnsi="Segoe UI Symbol" w:cs="Segoe UI Symbol"/>
                  </w:rPr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sdt>
          <w:sdtPr>
            <w:id w:val="-1338538528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35" w:type="dxa"/>
              </w:tcPr>
              <w:p w14:paraId="75A5D321" w14:textId="77777777" w:rsidR="005E5B68" w:rsidRPr="000F1C01" w:rsidRDefault="005E5B68" w:rsidP="00F31861">
                <w:pPr>
                  <w:jc w:val="left"/>
                  <w:rPr>
                    <w:rFonts w:ascii="Segoe UI Symbol" w:hAnsi="Segoe UI Symbol" w:cs="Segoe UI Symbol"/>
                  </w:rPr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935247856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18" w:type="dxa"/>
              </w:tcPr>
              <w:p w14:paraId="75A1809C" w14:textId="77777777" w:rsidR="005E5B68" w:rsidRPr="000F1C01" w:rsidRDefault="005E5B68" w:rsidP="00F31861">
                <w:pPr>
                  <w:jc w:val="left"/>
                  <w:rPr>
                    <w:rFonts w:ascii="Segoe UI Symbol" w:hAnsi="Segoe UI Symbol" w:cs="Segoe UI Symbol"/>
                  </w:rPr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1411" w:type="dxa"/>
          </w:tcPr>
          <w:p w14:paraId="4FCFE8F7" w14:textId="77777777" w:rsidR="005E5B68" w:rsidRPr="000F1C01" w:rsidRDefault="005E5B68" w:rsidP="00F31861">
            <w:pPr>
              <w:jc w:val="left"/>
            </w:pPr>
          </w:p>
        </w:tc>
      </w:tr>
      <w:tr w:rsidR="00A01AA9" w:rsidRPr="000F1C01" w14:paraId="7803DFE9" w14:textId="77777777" w:rsidTr="006B36B0">
        <w:trPr>
          <w:trHeight w:val="284"/>
        </w:trPr>
        <w:tc>
          <w:tcPr>
            <w:tcW w:w="9630" w:type="dxa"/>
            <w:gridSpan w:val="7"/>
            <w:shd w:val="clear" w:color="auto" w:fill="F2F2F2" w:themeFill="background1" w:themeFillShade="F2"/>
          </w:tcPr>
          <w:p w14:paraId="25E908D0" w14:textId="77777777" w:rsidR="00A01AA9" w:rsidRPr="000F1C01" w:rsidRDefault="00A01AA9" w:rsidP="00B170BF">
            <w:pPr>
              <w:keepNext/>
              <w:jc w:val="left"/>
              <w:rPr>
                <w:b/>
              </w:rPr>
            </w:pPr>
            <w:r w:rsidRPr="000F1C01">
              <w:rPr>
                <w:b/>
              </w:rPr>
              <w:t xml:space="preserve">QActions </w:t>
            </w:r>
          </w:p>
        </w:tc>
      </w:tr>
      <w:tr w:rsidR="005E5B68" w:rsidRPr="000F1C01" w14:paraId="010E80DF" w14:textId="77777777" w:rsidTr="006B3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1016" w:type="dxa"/>
          </w:tcPr>
          <w:p w14:paraId="47B1F15E" w14:textId="77777777" w:rsidR="005E5B68" w:rsidRPr="000F1C01" w:rsidRDefault="00A01AA9" w:rsidP="00F31861">
            <w:pPr>
              <w:jc w:val="left"/>
            </w:pPr>
            <w:r>
              <w:t xml:space="preserve">{SCR1194} </w:t>
            </w:r>
          </w:p>
        </w:tc>
        <w:tc>
          <w:tcPr>
            <w:tcW w:w="1324" w:type="dxa"/>
          </w:tcPr>
          <w:p w14:paraId="10858994" w14:textId="77777777" w:rsidR="005E5B68" w:rsidRDefault="005144B9" w:rsidP="009E4456">
            <w:pPr>
              <w:jc w:val="left"/>
            </w:pPr>
            <w:r>
              <w:t>Protocol</w:t>
            </w:r>
          </w:p>
        </w:tc>
        <w:tc>
          <w:tcPr>
            <w:tcW w:w="4320" w:type="dxa"/>
          </w:tcPr>
          <w:p w14:paraId="6DFBB1DA" w14:textId="77777777" w:rsidR="005E5B68" w:rsidRPr="000F1C01" w:rsidRDefault="005E5B68" w:rsidP="009E4456">
            <w:pPr>
              <w:jc w:val="left"/>
            </w:pPr>
            <w:r>
              <w:t xml:space="preserve">Multi-threaded implementations are implemented correctly (e.g. no threads outlasting the QAction) </w:t>
            </w:r>
            <w:hyperlink r:id="rId17" w:history="1">
              <w:r w:rsidR="004B554B">
                <w:rPr>
                  <w:rStyle w:val="Hyperlink"/>
                </w:rPr>
                <w:t>(Ref. Multi-threading)</w:t>
              </w:r>
            </w:hyperlink>
          </w:p>
        </w:tc>
        <w:sdt>
          <w:sdtPr>
            <w:id w:val="826481516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06" w:type="dxa"/>
              </w:tcPr>
              <w:p w14:paraId="6BE2F626" w14:textId="77777777" w:rsidR="005E5B68" w:rsidRDefault="005E5B68" w:rsidP="00F31861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1480261221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35" w:type="dxa"/>
              </w:tcPr>
              <w:p w14:paraId="7D09F6AE" w14:textId="77777777" w:rsidR="005E5B68" w:rsidRDefault="005E5B68" w:rsidP="00F31861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1866711281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18" w:type="dxa"/>
              </w:tcPr>
              <w:p w14:paraId="02495A31" w14:textId="33FCBE42" w:rsidR="005E5B68" w:rsidRDefault="00223272" w:rsidP="00F31861">
                <w:pPr>
                  <w:jc w:val="left"/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tc>
          <w:tcPr>
            <w:tcW w:w="1411" w:type="dxa"/>
          </w:tcPr>
          <w:p w14:paraId="5315A958" w14:textId="77777777" w:rsidR="005E5B68" w:rsidRPr="000F1C01" w:rsidRDefault="005E5B68" w:rsidP="00F31861">
            <w:pPr>
              <w:jc w:val="left"/>
            </w:pPr>
          </w:p>
        </w:tc>
      </w:tr>
      <w:tr w:rsidR="005E5B68" w:rsidRPr="000F1C01" w14:paraId="35D583BC" w14:textId="77777777" w:rsidTr="006B36B0">
        <w:trPr>
          <w:trHeight w:val="284"/>
        </w:trPr>
        <w:tc>
          <w:tcPr>
            <w:tcW w:w="1016" w:type="dxa"/>
          </w:tcPr>
          <w:p w14:paraId="2472A4B5" w14:textId="77777777" w:rsidR="005E5B68" w:rsidRDefault="00A01AA9" w:rsidP="00353214">
            <w:pPr>
              <w:jc w:val="left"/>
            </w:pPr>
            <w:r>
              <w:t xml:space="preserve">{SCR1195} </w:t>
            </w:r>
          </w:p>
        </w:tc>
        <w:tc>
          <w:tcPr>
            <w:tcW w:w="1324" w:type="dxa"/>
          </w:tcPr>
          <w:p w14:paraId="5D258859" w14:textId="77777777" w:rsidR="005E5B68" w:rsidRDefault="005144B9" w:rsidP="00353214">
            <w:pPr>
              <w:jc w:val="left"/>
            </w:pPr>
            <w:r>
              <w:t>Protocol</w:t>
            </w:r>
          </w:p>
        </w:tc>
        <w:tc>
          <w:tcPr>
            <w:tcW w:w="4320" w:type="dxa"/>
          </w:tcPr>
          <w:p w14:paraId="03ECA673" w14:textId="77777777" w:rsidR="005E5B68" w:rsidRDefault="005E5B68" w:rsidP="00353214">
            <w:pPr>
              <w:jc w:val="left"/>
            </w:pPr>
            <w:r>
              <w:t xml:space="preserve">Critical sections are implemented correctly. </w:t>
            </w:r>
            <w:hyperlink r:id="rId18" w:history="1">
              <w:r w:rsidR="004B554B">
                <w:rPr>
                  <w:rStyle w:val="Hyperlink"/>
                </w:rPr>
                <w:t>(Ref. Multi-threading)</w:t>
              </w:r>
            </w:hyperlink>
          </w:p>
        </w:tc>
        <w:sdt>
          <w:sdtPr>
            <w:id w:val="-1688212470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06" w:type="dxa"/>
              </w:tcPr>
              <w:p w14:paraId="28BA38FC" w14:textId="77777777" w:rsidR="005E5B68" w:rsidRDefault="005E5B68" w:rsidP="00353214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511104100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35" w:type="dxa"/>
              </w:tcPr>
              <w:p w14:paraId="0B28DFA9" w14:textId="77777777" w:rsidR="005E5B68" w:rsidRDefault="005E5B68" w:rsidP="00353214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2080324537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18" w:type="dxa"/>
              </w:tcPr>
              <w:p w14:paraId="3A190E24" w14:textId="7F3C6EB2" w:rsidR="005E5B68" w:rsidRDefault="00223272" w:rsidP="00353214">
                <w:pPr>
                  <w:jc w:val="left"/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tc>
          <w:tcPr>
            <w:tcW w:w="1411" w:type="dxa"/>
          </w:tcPr>
          <w:p w14:paraId="6E405A4F" w14:textId="77777777" w:rsidR="005E5B68" w:rsidRPr="000F1C01" w:rsidRDefault="005E5B68" w:rsidP="00353214">
            <w:pPr>
              <w:jc w:val="left"/>
            </w:pPr>
          </w:p>
        </w:tc>
      </w:tr>
      <w:tr w:rsidR="005E5B68" w:rsidRPr="000F1C01" w14:paraId="79839963" w14:textId="77777777" w:rsidTr="006B3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1016" w:type="dxa"/>
          </w:tcPr>
          <w:p w14:paraId="5B2B80A9" w14:textId="77777777" w:rsidR="005E5B68" w:rsidRDefault="00A01AA9" w:rsidP="00353214">
            <w:pPr>
              <w:jc w:val="left"/>
            </w:pPr>
            <w:r>
              <w:t xml:space="preserve">{SCR1196} </w:t>
            </w:r>
          </w:p>
        </w:tc>
        <w:tc>
          <w:tcPr>
            <w:tcW w:w="1324" w:type="dxa"/>
          </w:tcPr>
          <w:p w14:paraId="2EF3CA88" w14:textId="77777777" w:rsidR="005E5B68" w:rsidRDefault="00CA2201" w:rsidP="00353214">
            <w:pPr>
              <w:jc w:val="left"/>
            </w:pPr>
            <w:r>
              <w:t>Protocol</w:t>
            </w:r>
          </w:p>
        </w:tc>
        <w:tc>
          <w:tcPr>
            <w:tcW w:w="4320" w:type="dxa"/>
          </w:tcPr>
          <w:p w14:paraId="59AD95E7" w14:textId="77777777" w:rsidR="005E5B68" w:rsidRDefault="00E72127" w:rsidP="00353214">
            <w:pPr>
              <w:jc w:val="left"/>
            </w:pPr>
            <w:r>
              <w:t>A time to sleep of at least 15</w:t>
            </w:r>
            <w:r w:rsidR="00450C91">
              <w:t> </w:t>
            </w:r>
            <w:r>
              <w:t>ms or a multiple of 15</w:t>
            </w:r>
            <w:r w:rsidR="00450C91">
              <w:t> </w:t>
            </w:r>
            <w:r>
              <w:t xml:space="preserve">ms is used with Thread.Sleep calls. A valid reason is specified to use Thread.Sleep </w:t>
            </w:r>
            <w:hyperlink r:id="rId19" w:history="1">
              <w:r w:rsidR="004B554B">
                <w:rPr>
                  <w:rStyle w:val="Hyperlink"/>
                </w:rPr>
                <w:t>(Ref. Thread.Sleep)</w:t>
              </w:r>
            </w:hyperlink>
          </w:p>
        </w:tc>
        <w:sdt>
          <w:sdtPr>
            <w:id w:val="169616019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06" w:type="dxa"/>
              </w:tcPr>
              <w:p w14:paraId="735C983B" w14:textId="77777777" w:rsidR="005E5B68" w:rsidRDefault="005E5B68" w:rsidP="00353214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1206454851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35" w:type="dxa"/>
              </w:tcPr>
              <w:p w14:paraId="4248FD0E" w14:textId="77777777" w:rsidR="005E5B68" w:rsidRDefault="005E5B68" w:rsidP="00353214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1556125881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18" w:type="dxa"/>
              </w:tcPr>
              <w:p w14:paraId="0520D20A" w14:textId="72634056" w:rsidR="005E5B68" w:rsidRDefault="00223272" w:rsidP="00353214">
                <w:pPr>
                  <w:jc w:val="left"/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tc>
          <w:tcPr>
            <w:tcW w:w="1411" w:type="dxa"/>
          </w:tcPr>
          <w:p w14:paraId="572675D7" w14:textId="77777777" w:rsidR="005E5B68" w:rsidRPr="000F1C01" w:rsidRDefault="005E5B68" w:rsidP="00353214">
            <w:pPr>
              <w:jc w:val="left"/>
            </w:pPr>
          </w:p>
        </w:tc>
      </w:tr>
    </w:tbl>
    <w:p w14:paraId="48A05477" w14:textId="77777777" w:rsidR="00F9044E" w:rsidRPr="000F1C01" w:rsidRDefault="00F9044E" w:rsidP="00F9044E">
      <w:pPr>
        <w:spacing w:line="259" w:lineRule="auto"/>
        <w:jc w:val="left"/>
      </w:pPr>
      <w:bookmarkStart w:id="11" w:name="_Toc473039742"/>
    </w:p>
    <w:p w14:paraId="49D5297A" w14:textId="77777777" w:rsidR="000F1C01" w:rsidRPr="000F1C01" w:rsidRDefault="000F1C01" w:rsidP="006B59B9">
      <w:pPr>
        <w:pStyle w:val="Heading2"/>
      </w:pPr>
      <w:bookmarkStart w:id="12" w:name="_Toc136933732"/>
      <w:r w:rsidRPr="000F1C01">
        <w:t>Validation</w:t>
      </w:r>
      <w:bookmarkEnd w:id="11"/>
      <w:bookmarkEnd w:id="12"/>
    </w:p>
    <w:tbl>
      <w:tblPr>
        <w:tblStyle w:val="PlainTable212"/>
        <w:tblW w:w="9630" w:type="dxa"/>
        <w:tblCellMar>
          <w:top w:w="57" w:type="dxa"/>
          <w:left w:w="57" w:type="dxa"/>
          <w:bottom w:w="57" w:type="dxa"/>
          <w:right w:w="57" w:type="dxa"/>
        </w:tblCellMar>
        <w:tblLook w:val="0420" w:firstRow="1" w:lastRow="0" w:firstColumn="0" w:lastColumn="0" w:noHBand="0" w:noVBand="1"/>
      </w:tblPr>
      <w:tblGrid>
        <w:gridCol w:w="1061"/>
        <w:gridCol w:w="1320"/>
        <w:gridCol w:w="4288"/>
        <w:gridCol w:w="530"/>
        <w:gridCol w:w="556"/>
        <w:gridCol w:w="540"/>
        <w:gridCol w:w="1335"/>
      </w:tblGrid>
      <w:tr w:rsidR="00995190" w:rsidRPr="000F1C01" w14:paraId="5D93008D" w14:textId="77777777" w:rsidTr="00C61F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  <w:tblHeader/>
        </w:trPr>
        <w:tc>
          <w:tcPr>
            <w:tcW w:w="1061" w:type="dxa"/>
            <w:shd w:val="clear" w:color="auto" w:fill="D9D9D9" w:themeFill="background1" w:themeFillShade="D9"/>
          </w:tcPr>
          <w:p w14:paraId="11A51BC5" w14:textId="77777777" w:rsidR="00F50ECE" w:rsidRPr="000F1C01" w:rsidRDefault="00F50ECE" w:rsidP="000F1C01">
            <w:pPr>
              <w:jc w:val="left"/>
            </w:pPr>
            <w:r w:rsidRPr="000F1C01">
              <w:t>#</w:t>
            </w:r>
          </w:p>
        </w:tc>
        <w:tc>
          <w:tcPr>
            <w:tcW w:w="1320" w:type="dxa"/>
            <w:shd w:val="clear" w:color="auto" w:fill="D9D9D9" w:themeFill="background1" w:themeFillShade="D9"/>
          </w:tcPr>
          <w:p w14:paraId="0626FE01" w14:textId="77777777" w:rsidR="00F50ECE" w:rsidRPr="000F1C01" w:rsidRDefault="00363DC8" w:rsidP="000F1C01">
            <w:pPr>
              <w:jc w:val="left"/>
            </w:pPr>
            <w:r>
              <w:t>Scope</w:t>
            </w:r>
          </w:p>
        </w:tc>
        <w:tc>
          <w:tcPr>
            <w:tcW w:w="4288" w:type="dxa"/>
            <w:shd w:val="clear" w:color="auto" w:fill="D9D9D9" w:themeFill="background1" w:themeFillShade="D9"/>
          </w:tcPr>
          <w:p w14:paraId="20EB3100" w14:textId="77777777" w:rsidR="00F50ECE" w:rsidRPr="000F1C01" w:rsidRDefault="00F50ECE" w:rsidP="000F1C01">
            <w:pPr>
              <w:jc w:val="left"/>
            </w:pPr>
            <w:r w:rsidRPr="000F1C01">
              <w:t>Description</w:t>
            </w:r>
          </w:p>
        </w:tc>
        <w:tc>
          <w:tcPr>
            <w:tcW w:w="530" w:type="dxa"/>
            <w:shd w:val="clear" w:color="auto" w:fill="D9D9D9" w:themeFill="background1" w:themeFillShade="D9"/>
          </w:tcPr>
          <w:p w14:paraId="79C38F29" w14:textId="77777777" w:rsidR="00F50ECE" w:rsidRPr="000F1C01" w:rsidRDefault="00F50ECE" w:rsidP="000F1C01">
            <w:pPr>
              <w:jc w:val="left"/>
            </w:pPr>
            <w:r w:rsidRPr="000F1C01">
              <w:t>OK</w:t>
            </w:r>
          </w:p>
        </w:tc>
        <w:tc>
          <w:tcPr>
            <w:tcW w:w="556" w:type="dxa"/>
            <w:shd w:val="clear" w:color="auto" w:fill="D9D9D9" w:themeFill="background1" w:themeFillShade="D9"/>
          </w:tcPr>
          <w:p w14:paraId="5E5800A5" w14:textId="77777777" w:rsidR="00F50ECE" w:rsidRPr="000F1C01" w:rsidRDefault="00F50ECE" w:rsidP="000F1C01">
            <w:pPr>
              <w:jc w:val="left"/>
            </w:pPr>
            <w:r w:rsidRPr="000F1C01">
              <w:t>Fail</w:t>
            </w:r>
          </w:p>
        </w:tc>
        <w:tc>
          <w:tcPr>
            <w:tcW w:w="540" w:type="dxa"/>
            <w:shd w:val="clear" w:color="auto" w:fill="D9D9D9" w:themeFill="background1" w:themeFillShade="D9"/>
          </w:tcPr>
          <w:p w14:paraId="711D9161" w14:textId="77777777" w:rsidR="00F50ECE" w:rsidRPr="000F1C01" w:rsidRDefault="00F50ECE" w:rsidP="000F1C01">
            <w:pPr>
              <w:jc w:val="left"/>
            </w:pPr>
            <w:r w:rsidRPr="000F1C01">
              <w:t>NA</w:t>
            </w:r>
          </w:p>
        </w:tc>
        <w:tc>
          <w:tcPr>
            <w:tcW w:w="1335" w:type="dxa"/>
            <w:shd w:val="clear" w:color="auto" w:fill="D9D9D9" w:themeFill="background1" w:themeFillShade="D9"/>
          </w:tcPr>
          <w:p w14:paraId="165F3578" w14:textId="77777777" w:rsidR="00F50ECE" w:rsidRPr="000F1C01" w:rsidRDefault="00F50ECE" w:rsidP="000F1C01">
            <w:pPr>
              <w:jc w:val="left"/>
            </w:pPr>
            <w:r w:rsidRPr="000F1C01">
              <w:t>Remarks</w:t>
            </w:r>
          </w:p>
        </w:tc>
      </w:tr>
      <w:tr w:rsidR="00F50ECE" w:rsidRPr="000F1C01" w14:paraId="056154F5" w14:textId="77777777" w:rsidTr="006B3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9630" w:type="dxa"/>
            <w:gridSpan w:val="7"/>
            <w:shd w:val="clear" w:color="auto" w:fill="F2F2F2" w:themeFill="background1" w:themeFillShade="F2"/>
          </w:tcPr>
          <w:p w14:paraId="6B8917C2" w14:textId="77777777" w:rsidR="00F50ECE" w:rsidRPr="000F1C01" w:rsidRDefault="00F50ECE" w:rsidP="00F72A9E">
            <w:pPr>
              <w:keepNext/>
              <w:jc w:val="left"/>
              <w:rPr>
                <w:b/>
              </w:rPr>
            </w:pPr>
            <w:r>
              <w:rPr>
                <w:b/>
              </w:rPr>
              <w:t>General</w:t>
            </w:r>
          </w:p>
        </w:tc>
      </w:tr>
      <w:tr w:rsidR="00995190" w:rsidRPr="000F1C01" w14:paraId="0E8B48C7" w14:textId="77777777" w:rsidTr="00C61FF8">
        <w:trPr>
          <w:trHeight w:val="284"/>
        </w:trPr>
        <w:tc>
          <w:tcPr>
            <w:tcW w:w="1061" w:type="dxa"/>
          </w:tcPr>
          <w:p w14:paraId="0204E8A4" w14:textId="77777777" w:rsidR="00995190" w:rsidRDefault="00995190" w:rsidP="00995190">
            <w:pPr>
              <w:jc w:val="left"/>
            </w:pPr>
            <w:r>
              <w:t xml:space="preserve">{SCR1090} </w:t>
            </w:r>
          </w:p>
        </w:tc>
        <w:tc>
          <w:tcPr>
            <w:tcW w:w="1320" w:type="dxa"/>
          </w:tcPr>
          <w:p w14:paraId="115D8072" w14:textId="77777777" w:rsidR="00995190" w:rsidRDefault="00995190" w:rsidP="00995190">
            <w:pPr>
              <w:jc w:val="left"/>
            </w:pPr>
            <w:r>
              <w:t>Protocol</w:t>
            </w:r>
          </w:p>
        </w:tc>
        <w:tc>
          <w:tcPr>
            <w:tcW w:w="4288" w:type="dxa"/>
          </w:tcPr>
          <w:p w14:paraId="4B1556FA" w14:textId="77777777" w:rsidR="00995190" w:rsidRDefault="00995190" w:rsidP="00995190">
            <w:pPr>
              <w:jc w:val="left"/>
            </w:pPr>
            <w:r>
              <w:t xml:space="preserve">No problems are indicated in the Alarm Console. </w:t>
            </w:r>
            <w:hyperlink r:id="rId20" w:history="1">
              <w:r w:rsidR="004B554B">
                <w:rPr>
                  <w:rStyle w:val="Hyperlink"/>
                </w:rPr>
                <w:t>(Ref. Alarm Console)</w:t>
              </w:r>
            </w:hyperlink>
          </w:p>
        </w:tc>
        <w:sdt>
          <w:sdtPr>
            <w:id w:val="-977983836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30" w:type="dxa"/>
              </w:tcPr>
              <w:p w14:paraId="0CB6A331" w14:textId="211CC179" w:rsidR="00995190" w:rsidRDefault="00223272" w:rsidP="00995190">
                <w:pPr>
                  <w:jc w:val="left"/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sdt>
          <w:sdtPr>
            <w:id w:val="1009639124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56" w:type="dxa"/>
              </w:tcPr>
              <w:p w14:paraId="559F57A1" w14:textId="77777777" w:rsidR="00995190" w:rsidRDefault="00995190" w:rsidP="00995190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-413549826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40" w:type="dxa"/>
              </w:tcPr>
              <w:p w14:paraId="5CF1AA9B" w14:textId="77777777" w:rsidR="00995190" w:rsidRDefault="00995190" w:rsidP="00995190">
                <w:pPr>
                  <w:jc w:val="left"/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1335" w:type="dxa"/>
          </w:tcPr>
          <w:p w14:paraId="3E2AE476" w14:textId="77777777" w:rsidR="00995190" w:rsidRPr="000F1C01" w:rsidRDefault="00995190" w:rsidP="00995190">
            <w:pPr>
              <w:jc w:val="left"/>
            </w:pPr>
          </w:p>
        </w:tc>
      </w:tr>
    </w:tbl>
    <w:p w14:paraId="1073BFD4" w14:textId="77777777" w:rsidR="007D5613" w:rsidRDefault="007D5613" w:rsidP="00F9044E">
      <w:pPr>
        <w:spacing w:line="259" w:lineRule="auto"/>
        <w:jc w:val="left"/>
      </w:pPr>
    </w:p>
    <w:p w14:paraId="4392F112" w14:textId="77777777" w:rsidR="007D5613" w:rsidRDefault="007D5613">
      <w:pPr>
        <w:spacing w:line="259" w:lineRule="auto"/>
        <w:jc w:val="left"/>
      </w:pPr>
      <w:r>
        <w:br w:type="page"/>
      </w:r>
    </w:p>
    <w:p w14:paraId="77371D32" w14:textId="77777777" w:rsidR="000F1C01" w:rsidRPr="000F1C01" w:rsidRDefault="00337148" w:rsidP="006B59B9">
      <w:pPr>
        <w:pStyle w:val="Heading2"/>
      </w:pPr>
      <w:bookmarkStart w:id="13" w:name="_Toc136933733"/>
      <w:r>
        <w:lastRenderedPageBreak/>
        <w:t>Points of Attention</w:t>
      </w:r>
      <w:r w:rsidR="0076375E">
        <w:t xml:space="preserve"> (for Skyline Developers only)</w:t>
      </w:r>
      <w:bookmarkEnd w:id="13"/>
    </w:p>
    <w:tbl>
      <w:tblPr>
        <w:tblStyle w:val="PlainTable212"/>
        <w:tblW w:w="9630" w:type="dxa"/>
        <w:tblCellMar>
          <w:top w:w="57" w:type="dxa"/>
          <w:left w:w="57" w:type="dxa"/>
          <w:bottom w:w="57" w:type="dxa"/>
          <w:right w:w="57" w:type="dxa"/>
        </w:tblCellMar>
        <w:tblLook w:val="0420" w:firstRow="1" w:lastRow="0" w:firstColumn="0" w:lastColumn="0" w:noHBand="0" w:noVBand="1"/>
      </w:tblPr>
      <w:tblGrid>
        <w:gridCol w:w="1044"/>
        <w:gridCol w:w="1319"/>
        <w:gridCol w:w="4297"/>
        <w:gridCol w:w="530"/>
        <w:gridCol w:w="556"/>
        <w:gridCol w:w="540"/>
        <w:gridCol w:w="1344"/>
      </w:tblGrid>
      <w:tr w:rsidR="00F50ECE" w:rsidRPr="000F1C01" w14:paraId="4C6B3146" w14:textId="77777777" w:rsidTr="002E3C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  <w:tblHeader/>
        </w:trPr>
        <w:tc>
          <w:tcPr>
            <w:tcW w:w="1044" w:type="dxa"/>
            <w:shd w:val="clear" w:color="auto" w:fill="D9D9D9" w:themeFill="background1" w:themeFillShade="D9"/>
          </w:tcPr>
          <w:p w14:paraId="18680951" w14:textId="77777777" w:rsidR="00F50ECE" w:rsidRPr="000F1C01" w:rsidRDefault="00F50ECE" w:rsidP="000F1C01">
            <w:pPr>
              <w:jc w:val="left"/>
            </w:pPr>
            <w:r w:rsidRPr="000F1C01">
              <w:t>#</w:t>
            </w:r>
          </w:p>
        </w:tc>
        <w:tc>
          <w:tcPr>
            <w:tcW w:w="1319" w:type="dxa"/>
            <w:shd w:val="clear" w:color="auto" w:fill="D9D9D9" w:themeFill="background1" w:themeFillShade="D9"/>
          </w:tcPr>
          <w:p w14:paraId="6A3A2F88" w14:textId="77777777" w:rsidR="00F50ECE" w:rsidRPr="000F1C01" w:rsidRDefault="00363DC8" w:rsidP="000F1C01">
            <w:pPr>
              <w:jc w:val="left"/>
            </w:pPr>
            <w:r>
              <w:t>Scope</w:t>
            </w:r>
          </w:p>
        </w:tc>
        <w:tc>
          <w:tcPr>
            <w:tcW w:w="4297" w:type="dxa"/>
            <w:shd w:val="clear" w:color="auto" w:fill="D9D9D9" w:themeFill="background1" w:themeFillShade="D9"/>
          </w:tcPr>
          <w:p w14:paraId="553E5CB5" w14:textId="77777777" w:rsidR="00F50ECE" w:rsidRPr="000F1C01" w:rsidRDefault="00F50ECE" w:rsidP="000F1C01">
            <w:pPr>
              <w:jc w:val="left"/>
            </w:pPr>
            <w:r w:rsidRPr="000F1C01">
              <w:t>Description</w:t>
            </w:r>
          </w:p>
        </w:tc>
        <w:tc>
          <w:tcPr>
            <w:tcW w:w="530" w:type="dxa"/>
            <w:shd w:val="clear" w:color="auto" w:fill="D9D9D9" w:themeFill="background1" w:themeFillShade="D9"/>
          </w:tcPr>
          <w:p w14:paraId="54775F99" w14:textId="77777777" w:rsidR="00F50ECE" w:rsidRPr="000F1C01" w:rsidRDefault="00F50ECE" w:rsidP="000F1C01">
            <w:pPr>
              <w:jc w:val="left"/>
            </w:pPr>
            <w:r w:rsidRPr="000F1C01">
              <w:t>OK</w:t>
            </w:r>
          </w:p>
        </w:tc>
        <w:tc>
          <w:tcPr>
            <w:tcW w:w="556" w:type="dxa"/>
            <w:shd w:val="clear" w:color="auto" w:fill="D9D9D9" w:themeFill="background1" w:themeFillShade="D9"/>
          </w:tcPr>
          <w:p w14:paraId="029B543E" w14:textId="77777777" w:rsidR="00F50ECE" w:rsidRPr="000F1C01" w:rsidRDefault="00F50ECE" w:rsidP="000F1C01">
            <w:pPr>
              <w:jc w:val="left"/>
            </w:pPr>
            <w:r w:rsidRPr="000F1C01">
              <w:t>Fail</w:t>
            </w:r>
          </w:p>
        </w:tc>
        <w:tc>
          <w:tcPr>
            <w:tcW w:w="540" w:type="dxa"/>
            <w:shd w:val="clear" w:color="auto" w:fill="D9D9D9" w:themeFill="background1" w:themeFillShade="D9"/>
          </w:tcPr>
          <w:p w14:paraId="1BFB71F8" w14:textId="77777777" w:rsidR="00F50ECE" w:rsidRPr="000F1C01" w:rsidRDefault="00F50ECE" w:rsidP="000F1C01">
            <w:pPr>
              <w:jc w:val="left"/>
            </w:pPr>
            <w:r w:rsidRPr="000F1C01">
              <w:t>NA</w:t>
            </w:r>
          </w:p>
        </w:tc>
        <w:tc>
          <w:tcPr>
            <w:tcW w:w="1344" w:type="dxa"/>
            <w:shd w:val="clear" w:color="auto" w:fill="D9D9D9" w:themeFill="background1" w:themeFillShade="D9"/>
          </w:tcPr>
          <w:p w14:paraId="184FE75A" w14:textId="77777777" w:rsidR="00F50ECE" w:rsidRPr="000F1C01" w:rsidRDefault="00F50ECE" w:rsidP="000F1C01">
            <w:pPr>
              <w:jc w:val="left"/>
            </w:pPr>
            <w:r w:rsidRPr="000F1C01">
              <w:t>Remarks</w:t>
            </w:r>
          </w:p>
        </w:tc>
      </w:tr>
      <w:tr w:rsidR="00F50ECE" w:rsidRPr="000F1C01" w14:paraId="1DF4642B" w14:textId="77777777" w:rsidTr="006B3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9630" w:type="dxa"/>
            <w:gridSpan w:val="7"/>
            <w:shd w:val="clear" w:color="auto" w:fill="F2F2F2" w:themeFill="background1" w:themeFillShade="F2"/>
          </w:tcPr>
          <w:p w14:paraId="474E3281" w14:textId="77777777" w:rsidR="00F50ECE" w:rsidRPr="008B4C95" w:rsidRDefault="00F50ECE" w:rsidP="000F1C01">
            <w:pPr>
              <w:jc w:val="left"/>
              <w:rPr>
                <w:b/>
              </w:rPr>
            </w:pPr>
            <w:r w:rsidRPr="008B4C95">
              <w:rPr>
                <w:b/>
              </w:rPr>
              <w:t>Registration</w:t>
            </w:r>
          </w:p>
        </w:tc>
      </w:tr>
      <w:tr w:rsidR="0069605C" w:rsidRPr="000F1C01" w14:paraId="21A7C4B3" w14:textId="77777777" w:rsidTr="002E3C94">
        <w:trPr>
          <w:trHeight w:val="284"/>
        </w:trPr>
        <w:tc>
          <w:tcPr>
            <w:tcW w:w="1044" w:type="dxa"/>
          </w:tcPr>
          <w:p w14:paraId="43B38F47" w14:textId="77777777" w:rsidR="0069605C" w:rsidRPr="000F1C01" w:rsidRDefault="0069605C" w:rsidP="0069605C">
            <w:pPr>
              <w:jc w:val="left"/>
            </w:pPr>
            <w:r>
              <w:t xml:space="preserve">{SCR1002} </w:t>
            </w:r>
          </w:p>
        </w:tc>
        <w:tc>
          <w:tcPr>
            <w:tcW w:w="1319" w:type="dxa"/>
          </w:tcPr>
          <w:p w14:paraId="5A8C5F79" w14:textId="77777777" w:rsidR="0069605C" w:rsidRDefault="0069605C" w:rsidP="0069605C">
            <w:pPr>
              <w:jc w:val="left"/>
            </w:pPr>
            <w:r>
              <w:t>Protocol</w:t>
            </w:r>
          </w:p>
        </w:tc>
        <w:tc>
          <w:tcPr>
            <w:tcW w:w="4297" w:type="dxa"/>
          </w:tcPr>
          <w:p w14:paraId="56378623" w14:textId="77777777" w:rsidR="0069605C" w:rsidRPr="000F1C01" w:rsidRDefault="0069605C" w:rsidP="0069605C">
            <w:pPr>
              <w:jc w:val="left"/>
            </w:pPr>
            <w:r w:rsidRPr="000F1C01">
              <w:t xml:space="preserve">A driver help page is available on </w:t>
            </w:r>
            <w:r w:rsidRPr="002B3A7B">
              <w:t>DCP</w:t>
            </w:r>
            <w:r w:rsidRPr="000F1C01">
              <w:t xml:space="preserve">. </w:t>
            </w:r>
            <w:r>
              <w:t>I</w:t>
            </w:r>
            <w:r w:rsidRPr="000F1C01">
              <w:t xml:space="preserve">n case of </w:t>
            </w:r>
            <w:r>
              <w:t xml:space="preserve">a </w:t>
            </w:r>
            <w:r w:rsidRPr="000F1C01">
              <w:t xml:space="preserve">DVE protocol, each exported protocol </w:t>
            </w:r>
            <w:r>
              <w:t>has</w:t>
            </w:r>
            <w:r w:rsidRPr="000F1C01">
              <w:t xml:space="preserve"> a page.</w:t>
            </w:r>
          </w:p>
        </w:tc>
        <w:sdt>
          <w:sdtPr>
            <w:id w:val="1978570627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30" w:type="dxa"/>
              </w:tcPr>
              <w:p w14:paraId="2B21DD1C" w14:textId="77777777" w:rsidR="0069605C" w:rsidRPr="000F1C01" w:rsidRDefault="0069605C" w:rsidP="0069605C">
                <w:pPr>
                  <w:jc w:val="left"/>
                  <w:rPr>
                    <w:rFonts w:ascii="Segoe UI Symbol" w:hAnsi="Segoe UI Symbol" w:cs="Segoe UI Symbol"/>
                  </w:rPr>
                </w:pPr>
                <w:r>
                  <w:rPr>
                    <w:rFonts w:ascii="Segoe UI Symbol" w:eastAsia="Arial Unicode MS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112409600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56" w:type="dxa"/>
              </w:tcPr>
              <w:p w14:paraId="4D2C4055" w14:textId="77777777" w:rsidR="0069605C" w:rsidRPr="000F1C01" w:rsidRDefault="0069605C" w:rsidP="0069605C">
                <w:pPr>
                  <w:jc w:val="left"/>
                  <w:rPr>
                    <w:rFonts w:ascii="Segoe UI Symbol" w:hAnsi="Segoe UI Symbol" w:cs="Segoe UI Symbol"/>
                  </w:rPr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353077191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40" w:type="dxa"/>
              </w:tcPr>
              <w:p w14:paraId="35ACC975" w14:textId="03D60F01" w:rsidR="0069605C" w:rsidRPr="000F1C01" w:rsidRDefault="00223272" w:rsidP="0069605C">
                <w:pPr>
                  <w:jc w:val="left"/>
                  <w:rPr>
                    <w:rFonts w:ascii="Segoe UI Symbol" w:hAnsi="Segoe UI Symbol" w:cs="Segoe UI Symbol"/>
                  </w:rPr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tc>
          <w:tcPr>
            <w:tcW w:w="1344" w:type="dxa"/>
          </w:tcPr>
          <w:p w14:paraId="40B95968" w14:textId="77777777" w:rsidR="0069605C" w:rsidRPr="001E4CA8" w:rsidRDefault="0069605C" w:rsidP="0069605C">
            <w:pPr>
              <w:jc w:val="left"/>
            </w:pPr>
          </w:p>
        </w:tc>
      </w:tr>
      <w:tr w:rsidR="00623AFF" w:rsidRPr="000F1C01" w14:paraId="5A9EBA9A" w14:textId="77777777" w:rsidTr="006B3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9630" w:type="dxa"/>
            <w:gridSpan w:val="7"/>
            <w:shd w:val="clear" w:color="auto" w:fill="F2F2F2" w:themeFill="background1" w:themeFillShade="F2"/>
          </w:tcPr>
          <w:p w14:paraId="3C31B94E" w14:textId="77777777" w:rsidR="00623AFF" w:rsidRPr="008B4C95" w:rsidRDefault="00623AFF" w:rsidP="00623AFF">
            <w:pPr>
              <w:jc w:val="left"/>
              <w:rPr>
                <w:b/>
              </w:rPr>
            </w:pPr>
            <w:r w:rsidRPr="008B4C95">
              <w:rPr>
                <w:b/>
              </w:rPr>
              <w:t>Simulation</w:t>
            </w:r>
          </w:p>
        </w:tc>
      </w:tr>
      <w:tr w:rsidR="00623AFF" w:rsidRPr="000F1C01" w14:paraId="7F54ED4B" w14:textId="77777777" w:rsidTr="002E3C94">
        <w:trPr>
          <w:trHeight w:val="284"/>
        </w:trPr>
        <w:tc>
          <w:tcPr>
            <w:tcW w:w="1044" w:type="dxa"/>
          </w:tcPr>
          <w:p w14:paraId="16699AE9" w14:textId="77777777" w:rsidR="00623AFF" w:rsidRPr="000F1C01" w:rsidRDefault="00623AFF" w:rsidP="00623AFF">
            <w:pPr>
              <w:jc w:val="left"/>
            </w:pPr>
            <w:r>
              <w:t xml:space="preserve">{SCR1012} </w:t>
            </w:r>
          </w:p>
        </w:tc>
        <w:tc>
          <w:tcPr>
            <w:tcW w:w="1319" w:type="dxa"/>
          </w:tcPr>
          <w:p w14:paraId="6C68A4DF" w14:textId="77777777" w:rsidR="00623AFF" w:rsidRDefault="00623AFF" w:rsidP="00623AFF">
            <w:pPr>
              <w:jc w:val="left"/>
            </w:pPr>
            <w:r>
              <w:t>Protocol</w:t>
            </w:r>
          </w:p>
        </w:tc>
        <w:tc>
          <w:tcPr>
            <w:tcW w:w="4297" w:type="dxa"/>
          </w:tcPr>
          <w:p w14:paraId="058A031D" w14:textId="77777777" w:rsidR="00623AFF" w:rsidRPr="000F1C01" w:rsidRDefault="00623AFF" w:rsidP="00623AFF">
            <w:pPr>
              <w:jc w:val="left"/>
            </w:pPr>
            <w:r w:rsidRPr="001045B7">
              <w:t xml:space="preserve">For protocols containing connections other than HTTP or SNMP, a static simulation is available in the </w:t>
            </w:r>
            <w:hyperlink r:id="rId21" w:history="1">
              <w:r w:rsidRPr="001045B7">
                <w:t>designated shared folder.</w:t>
              </w:r>
            </w:hyperlink>
          </w:p>
        </w:tc>
        <w:sdt>
          <w:sdtPr>
            <w:id w:val="1417669848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30" w:type="dxa"/>
              </w:tcPr>
              <w:p w14:paraId="1AA62C01" w14:textId="77777777" w:rsidR="00623AFF" w:rsidRPr="000F1C01" w:rsidRDefault="00623AFF" w:rsidP="00623AFF">
                <w:pPr>
                  <w:jc w:val="left"/>
                  <w:rPr>
                    <w:rFonts w:ascii="Segoe UI Symbol" w:hAnsi="Segoe UI Symbol" w:cs="Segoe UI Symbol"/>
                  </w:rPr>
                </w:pPr>
                <w:r>
                  <w:rPr>
                    <w:rFonts w:ascii="Segoe UI Symbol" w:eastAsia="Arial Unicode MS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-1775010969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56" w:type="dxa"/>
              </w:tcPr>
              <w:p w14:paraId="73F2EC3D" w14:textId="77777777" w:rsidR="00623AFF" w:rsidRPr="000F1C01" w:rsidRDefault="00623AFF" w:rsidP="00623AFF">
                <w:pPr>
                  <w:jc w:val="left"/>
                  <w:rPr>
                    <w:rFonts w:ascii="Segoe UI Symbol" w:hAnsi="Segoe UI Symbol" w:cs="Segoe UI Symbol"/>
                  </w:rPr>
                </w:pPr>
                <w:r>
                  <w:rPr>
                    <w:rFonts w:ascii="Segoe UI Symbol" w:eastAsia="Arial Unicode MS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-842698990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40" w:type="dxa"/>
              </w:tcPr>
              <w:p w14:paraId="495DE41C" w14:textId="141BA6D1" w:rsidR="00623AFF" w:rsidRPr="000F1C01" w:rsidRDefault="00223272" w:rsidP="00623AFF">
                <w:pPr>
                  <w:jc w:val="left"/>
                  <w:rPr>
                    <w:rFonts w:ascii="Segoe UI Symbol" w:hAnsi="Segoe UI Symbol" w:cs="Segoe UI Symbol"/>
                  </w:rPr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tc>
          <w:tcPr>
            <w:tcW w:w="1344" w:type="dxa"/>
          </w:tcPr>
          <w:p w14:paraId="3204DB11" w14:textId="77777777" w:rsidR="00623AFF" w:rsidRPr="001E4CA8" w:rsidRDefault="00623AFF" w:rsidP="00623AFF">
            <w:pPr>
              <w:jc w:val="left"/>
            </w:pPr>
          </w:p>
        </w:tc>
      </w:tr>
      <w:tr w:rsidR="00623AFF" w:rsidRPr="000F1C01" w14:paraId="0C14465B" w14:textId="77777777" w:rsidTr="006B3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tcW w:w="9630" w:type="dxa"/>
            <w:gridSpan w:val="7"/>
            <w:shd w:val="clear" w:color="auto" w:fill="F2F2F2" w:themeFill="background1" w:themeFillShade="F2"/>
          </w:tcPr>
          <w:p w14:paraId="78205971" w14:textId="77777777" w:rsidR="00623AFF" w:rsidRPr="008B4C95" w:rsidRDefault="00623AFF" w:rsidP="00623AFF">
            <w:pPr>
              <w:jc w:val="left"/>
              <w:rPr>
                <w:b/>
              </w:rPr>
            </w:pPr>
            <w:r w:rsidRPr="008B4C95">
              <w:rPr>
                <w:b/>
              </w:rPr>
              <w:t>Pitfalls</w:t>
            </w:r>
          </w:p>
        </w:tc>
      </w:tr>
      <w:tr w:rsidR="00623AFF" w:rsidRPr="000F1C01" w14:paraId="43F1315D" w14:textId="77777777" w:rsidTr="002E3C94">
        <w:trPr>
          <w:trHeight w:val="284"/>
        </w:trPr>
        <w:tc>
          <w:tcPr>
            <w:tcW w:w="1044" w:type="dxa"/>
          </w:tcPr>
          <w:p w14:paraId="00DBBFBE" w14:textId="77777777" w:rsidR="00623AFF" w:rsidRPr="000F1C01" w:rsidRDefault="00623AFF" w:rsidP="00623AFF">
            <w:pPr>
              <w:jc w:val="left"/>
            </w:pPr>
            <w:r>
              <w:t xml:space="preserve">{SCR1131} </w:t>
            </w:r>
          </w:p>
        </w:tc>
        <w:tc>
          <w:tcPr>
            <w:tcW w:w="1319" w:type="dxa"/>
          </w:tcPr>
          <w:p w14:paraId="095795B9" w14:textId="77777777" w:rsidR="00623AFF" w:rsidRDefault="00623AFF" w:rsidP="00623AFF">
            <w:pPr>
              <w:jc w:val="left"/>
            </w:pPr>
            <w:r>
              <w:t>Protocol</w:t>
            </w:r>
          </w:p>
        </w:tc>
        <w:tc>
          <w:tcPr>
            <w:tcW w:w="4297" w:type="dxa"/>
          </w:tcPr>
          <w:p w14:paraId="00178871" w14:textId="77777777" w:rsidR="00623AFF" w:rsidRDefault="00623AFF" w:rsidP="00623AFF">
            <w:pPr>
              <w:jc w:val="left"/>
            </w:pPr>
            <w:r w:rsidRPr="000F1C01">
              <w:t xml:space="preserve">When a DVE protocol </w:t>
            </w:r>
            <w:r>
              <w:t>uses</w:t>
            </w:r>
            <w:r w:rsidRPr="000F1C01">
              <w:t xml:space="preserve"> </w:t>
            </w:r>
            <w:r>
              <w:t>“</w:t>
            </w:r>
            <w:r w:rsidRPr="000F1C01">
              <w:t>noElementprefix</w:t>
            </w:r>
            <w:r>
              <w:t>”</w:t>
            </w:r>
            <w:r w:rsidRPr="000F1C01">
              <w:t xml:space="preserve">, the unique element name is enforced </w:t>
            </w:r>
            <w:r>
              <w:t>i</w:t>
            </w:r>
            <w:r w:rsidRPr="000F1C01">
              <w:t xml:space="preserve">n the DMS </w:t>
            </w:r>
            <w:r>
              <w:t>through the use of</w:t>
            </w:r>
            <w:r w:rsidRPr="000F1C01">
              <w:t xml:space="preserve"> DMS Notify 72 as described in the </w:t>
            </w:r>
            <w:r>
              <w:t>P</w:t>
            </w:r>
            <w:r w:rsidRPr="000F1C01">
              <w:t xml:space="preserve">rotocol </w:t>
            </w:r>
            <w:r>
              <w:t>D</w:t>
            </w:r>
            <w:r w:rsidRPr="000F1C01">
              <w:t xml:space="preserve">evelopment </w:t>
            </w:r>
            <w:r>
              <w:t>G</w:t>
            </w:r>
            <w:r w:rsidRPr="000F1C01">
              <w:t>uide.</w:t>
            </w:r>
          </w:p>
          <w:p w14:paraId="21DA18CD" w14:textId="77777777" w:rsidR="00623AFF" w:rsidRPr="000F1C01" w:rsidRDefault="00623AFF" w:rsidP="00623AFF">
            <w:pPr>
              <w:spacing w:before="120"/>
              <w:jc w:val="left"/>
            </w:pPr>
            <w:r w:rsidRPr="00B2362E">
              <w:rPr>
                <w:b/>
                <w:i/>
              </w:rPr>
              <w:t xml:space="preserve">Warning: </w:t>
            </w:r>
            <w:r>
              <w:rPr>
                <w:b/>
                <w:i/>
              </w:rPr>
              <w:t>Possible impact on existing platforms if changed in existing protocol</w:t>
            </w:r>
            <w:r w:rsidRPr="00B2362E">
              <w:rPr>
                <w:b/>
                <w:i/>
              </w:rPr>
              <w:t>.</w:t>
            </w:r>
          </w:p>
        </w:tc>
        <w:sdt>
          <w:sdtPr>
            <w:id w:val="407208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30" w:type="dxa"/>
              </w:tcPr>
              <w:p w14:paraId="46F64614" w14:textId="77777777" w:rsidR="00623AFF" w:rsidRPr="000F1C01" w:rsidRDefault="00623AFF" w:rsidP="00623AFF">
                <w:pPr>
                  <w:jc w:val="left"/>
                  <w:rPr>
                    <w:rFonts w:ascii="Segoe UI Symbol" w:hAnsi="Segoe UI Symbol" w:cs="Segoe UI Symbol"/>
                  </w:rPr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1212768199"/>
            <w14:checkbox>
              <w14:checked w14:val="0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56" w:type="dxa"/>
              </w:tcPr>
              <w:p w14:paraId="70EB55AD" w14:textId="77777777" w:rsidR="00623AFF" w:rsidRPr="000F1C01" w:rsidRDefault="00623AFF" w:rsidP="00623AFF">
                <w:pPr>
                  <w:jc w:val="left"/>
                  <w:rPr>
                    <w:rFonts w:ascii="Segoe UI Symbol" w:hAnsi="Segoe UI Symbol" w:cs="Segoe UI Symbol"/>
                  </w:rPr>
                </w:pPr>
                <w:r w:rsidRPr="000F1C0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sdt>
          <w:sdtPr>
            <w:id w:val="1904954367"/>
            <w14:checkbox>
              <w14:checked w14:val="1"/>
              <w14:checkedState w14:val="2612" w14:font="Arial Unicode MS"/>
              <w14:uncheckedState w14:val="2610" w14:font="Arial Unicode MS"/>
            </w14:checkbox>
          </w:sdtPr>
          <w:sdtContent>
            <w:tc>
              <w:tcPr>
                <w:tcW w:w="540" w:type="dxa"/>
              </w:tcPr>
              <w:p w14:paraId="0F42BF4B" w14:textId="0F3B322E" w:rsidR="00623AFF" w:rsidRPr="000F1C01" w:rsidRDefault="00223272" w:rsidP="00623AFF">
                <w:pPr>
                  <w:jc w:val="left"/>
                  <w:rPr>
                    <w:rFonts w:ascii="Segoe UI Symbol" w:hAnsi="Segoe UI Symbol" w:cs="Segoe UI Symbol"/>
                  </w:rPr>
                </w:pPr>
                <w:r>
                  <w:rPr>
                    <w:rFonts w:ascii="Arial Unicode MS" w:eastAsia="Arial Unicode MS" w:hAnsi="Arial Unicode MS" w:cs="Arial Unicode MS" w:hint="eastAsia"/>
                  </w:rPr>
                  <w:t>☒</w:t>
                </w:r>
              </w:p>
            </w:tc>
          </w:sdtContent>
        </w:sdt>
        <w:tc>
          <w:tcPr>
            <w:tcW w:w="1344" w:type="dxa"/>
          </w:tcPr>
          <w:p w14:paraId="0EB15406" w14:textId="77777777" w:rsidR="00623AFF" w:rsidRPr="000F1C01" w:rsidRDefault="00623AFF" w:rsidP="00623AFF">
            <w:pPr>
              <w:jc w:val="left"/>
            </w:pPr>
          </w:p>
        </w:tc>
      </w:tr>
    </w:tbl>
    <w:p w14:paraId="16FF85B1" w14:textId="77777777" w:rsidR="000F1C01" w:rsidRPr="000F1C01" w:rsidRDefault="000F1C01" w:rsidP="000F1C01">
      <w:pPr>
        <w:tabs>
          <w:tab w:val="left" w:pos="915"/>
        </w:tabs>
      </w:pPr>
    </w:p>
    <w:p w14:paraId="63B8A706" w14:textId="77777777" w:rsidR="000A5B18" w:rsidRDefault="00C43277" w:rsidP="00C43277">
      <w:pPr>
        <w:pStyle w:val="Heading1"/>
      </w:pPr>
      <w:bookmarkStart w:id="14" w:name="_Toc136933734"/>
      <w:r>
        <w:lastRenderedPageBreak/>
        <w:t>Abbreviations</w:t>
      </w:r>
      <w:bookmarkEnd w:id="14"/>
    </w:p>
    <w:tbl>
      <w:tblPr>
        <w:tblStyle w:val="PlainTable21"/>
        <w:tblW w:w="0" w:type="auto"/>
        <w:tblLook w:val="04A0" w:firstRow="1" w:lastRow="0" w:firstColumn="1" w:lastColumn="0" w:noHBand="0" w:noVBand="1"/>
      </w:tblPr>
      <w:tblGrid>
        <w:gridCol w:w="2070"/>
        <w:gridCol w:w="7785"/>
      </w:tblGrid>
      <w:tr w:rsidR="00C43277" w14:paraId="069A85EF" w14:textId="77777777" w:rsidTr="007C3E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3DEC7536" w14:textId="77777777" w:rsidR="00C43277" w:rsidRPr="007C3ED4" w:rsidRDefault="00C43277" w:rsidP="00DD7F68">
            <w:pPr>
              <w:pStyle w:val="SLCBodytext"/>
            </w:pPr>
            <w:r w:rsidRPr="007C3ED4">
              <w:t>ASCII</w:t>
            </w:r>
          </w:p>
        </w:tc>
        <w:tc>
          <w:tcPr>
            <w:tcW w:w="7785" w:type="dxa"/>
          </w:tcPr>
          <w:p w14:paraId="33595EE7" w14:textId="77777777" w:rsidR="00C43277" w:rsidRPr="00C43277" w:rsidRDefault="00C43277" w:rsidP="00DD7F68">
            <w:pPr>
              <w:pStyle w:val="SLC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C43277">
              <w:rPr>
                <w:b w:val="0"/>
              </w:rPr>
              <w:t>American Standard Code for Information Interchange</w:t>
            </w:r>
          </w:p>
        </w:tc>
      </w:tr>
      <w:tr w:rsidR="00D71AE4" w14:paraId="488C3FFC" w14:textId="77777777" w:rsidTr="007C3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7110D645" w14:textId="77777777" w:rsidR="00D71AE4" w:rsidRPr="007C3ED4" w:rsidRDefault="00D71AE4" w:rsidP="00DD7F68">
            <w:pPr>
              <w:pStyle w:val="SLCBodytext"/>
            </w:pPr>
            <w:r>
              <w:t>API</w:t>
            </w:r>
          </w:p>
        </w:tc>
        <w:tc>
          <w:tcPr>
            <w:tcW w:w="7785" w:type="dxa"/>
          </w:tcPr>
          <w:p w14:paraId="2DF91AF7" w14:textId="77777777" w:rsidR="00D71AE4" w:rsidRPr="00D71AE4" w:rsidRDefault="00D71AE4" w:rsidP="00DD7F68">
            <w:pPr>
              <w:pStyle w:val="SLC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1AE4">
              <w:t>Application Programming Interface</w:t>
            </w:r>
          </w:p>
        </w:tc>
      </w:tr>
      <w:tr w:rsidR="00C43277" w14:paraId="1E69AF47" w14:textId="77777777" w:rsidTr="007C3E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477F809C" w14:textId="77777777" w:rsidR="00C43277" w:rsidRPr="007C3ED4" w:rsidRDefault="00C43277" w:rsidP="00DD7F68">
            <w:pPr>
              <w:pStyle w:val="SLCBodytext"/>
            </w:pPr>
            <w:r w:rsidRPr="007C3ED4">
              <w:t>CPU</w:t>
            </w:r>
          </w:p>
        </w:tc>
        <w:tc>
          <w:tcPr>
            <w:tcW w:w="7785" w:type="dxa"/>
          </w:tcPr>
          <w:p w14:paraId="0175C741" w14:textId="77777777" w:rsidR="00C43277" w:rsidRPr="00C43277" w:rsidRDefault="00C43277" w:rsidP="00DD7F68">
            <w:pPr>
              <w:pStyle w:val="SLC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3277">
              <w:t>Central Processing Unit</w:t>
            </w:r>
          </w:p>
        </w:tc>
      </w:tr>
      <w:tr w:rsidR="00C43277" w14:paraId="71E4897C" w14:textId="77777777" w:rsidTr="007C3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57760624" w14:textId="77777777" w:rsidR="00C43277" w:rsidRPr="007C3ED4" w:rsidRDefault="00C43277" w:rsidP="00DD7F68">
            <w:pPr>
              <w:pStyle w:val="SLCBodytext"/>
            </w:pPr>
            <w:r w:rsidRPr="007C3ED4">
              <w:t>CSV</w:t>
            </w:r>
          </w:p>
        </w:tc>
        <w:tc>
          <w:tcPr>
            <w:tcW w:w="7785" w:type="dxa"/>
          </w:tcPr>
          <w:p w14:paraId="65D68621" w14:textId="77777777" w:rsidR="00C43277" w:rsidRPr="00C43277" w:rsidRDefault="00C43277" w:rsidP="00DD7F68">
            <w:pPr>
              <w:pStyle w:val="SLC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43277">
              <w:t>Comma-Separated Values</w:t>
            </w:r>
          </w:p>
        </w:tc>
      </w:tr>
      <w:tr w:rsidR="00C43277" w14:paraId="19DD96FE" w14:textId="77777777" w:rsidTr="007C3E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677B50A8" w14:textId="77777777" w:rsidR="00C43277" w:rsidRPr="007C3ED4" w:rsidRDefault="00C43277" w:rsidP="00DD7F68">
            <w:pPr>
              <w:pStyle w:val="SLCBodytext"/>
            </w:pPr>
            <w:r w:rsidRPr="007C3ED4">
              <w:t>DLL</w:t>
            </w:r>
          </w:p>
        </w:tc>
        <w:tc>
          <w:tcPr>
            <w:tcW w:w="7785" w:type="dxa"/>
          </w:tcPr>
          <w:p w14:paraId="00D22B8E" w14:textId="77777777" w:rsidR="00C43277" w:rsidRPr="00C43277" w:rsidRDefault="00C43277" w:rsidP="00DD7F68">
            <w:pPr>
              <w:pStyle w:val="SLC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3277">
              <w:t>Dynamic-link Library</w:t>
            </w:r>
          </w:p>
        </w:tc>
      </w:tr>
      <w:tr w:rsidR="00D71AE4" w14:paraId="2D8E21B6" w14:textId="77777777" w:rsidTr="007C3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64F64EC9" w14:textId="77777777" w:rsidR="00D71AE4" w:rsidRPr="007C3ED4" w:rsidRDefault="00D71AE4" w:rsidP="00DD7F68">
            <w:pPr>
              <w:pStyle w:val="SLCBodytext"/>
            </w:pPr>
            <w:r>
              <w:t>DMA</w:t>
            </w:r>
          </w:p>
        </w:tc>
        <w:tc>
          <w:tcPr>
            <w:tcW w:w="7785" w:type="dxa"/>
          </w:tcPr>
          <w:p w14:paraId="5839696B" w14:textId="77777777" w:rsidR="00D71AE4" w:rsidRPr="00C43277" w:rsidRDefault="00D71AE4" w:rsidP="00DD7F68">
            <w:pPr>
              <w:pStyle w:val="SLC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DataMiner Agent</w:t>
            </w:r>
          </w:p>
        </w:tc>
      </w:tr>
      <w:tr w:rsidR="00C43277" w14:paraId="0B6C4885" w14:textId="77777777" w:rsidTr="007C3E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40B015EA" w14:textId="77777777" w:rsidR="00C43277" w:rsidRPr="007C3ED4" w:rsidRDefault="00C43277" w:rsidP="00DD7F68">
            <w:pPr>
              <w:pStyle w:val="SLCBodytext"/>
            </w:pPr>
            <w:r w:rsidRPr="007C3ED4">
              <w:t>DMS</w:t>
            </w:r>
          </w:p>
        </w:tc>
        <w:tc>
          <w:tcPr>
            <w:tcW w:w="7785" w:type="dxa"/>
          </w:tcPr>
          <w:p w14:paraId="3E4580D5" w14:textId="77777777" w:rsidR="00C43277" w:rsidRPr="00C43277" w:rsidRDefault="00C43277" w:rsidP="00DD7F68">
            <w:pPr>
              <w:pStyle w:val="SLC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3277">
              <w:t>DataMiner System</w:t>
            </w:r>
          </w:p>
        </w:tc>
      </w:tr>
      <w:tr w:rsidR="00C43277" w14:paraId="63A41E9D" w14:textId="77777777" w:rsidTr="007C3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5426C153" w14:textId="77777777" w:rsidR="00C43277" w:rsidRPr="007C3ED4" w:rsidRDefault="00C43277" w:rsidP="00DD7F68">
            <w:pPr>
              <w:pStyle w:val="SLCBodytext"/>
            </w:pPr>
            <w:r w:rsidRPr="007C3ED4">
              <w:t>DVE</w:t>
            </w:r>
          </w:p>
        </w:tc>
        <w:tc>
          <w:tcPr>
            <w:tcW w:w="7785" w:type="dxa"/>
          </w:tcPr>
          <w:p w14:paraId="6DD37107" w14:textId="77777777" w:rsidR="00C43277" w:rsidRPr="00C43277" w:rsidRDefault="00C43277" w:rsidP="00DD7F68">
            <w:pPr>
              <w:pStyle w:val="SLC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43277">
              <w:t>Dynamic Virtual Element</w:t>
            </w:r>
          </w:p>
        </w:tc>
      </w:tr>
      <w:tr w:rsidR="00C43277" w14:paraId="7F4C5182" w14:textId="77777777" w:rsidTr="007C3E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2A375DA7" w14:textId="77777777" w:rsidR="00C43277" w:rsidRPr="007C3ED4" w:rsidRDefault="00C43277" w:rsidP="00DD7F68">
            <w:pPr>
              <w:pStyle w:val="SLCBodytext"/>
            </w:pPr>
            <w:r w:rsidRPr="007C3ED4">
              <w:t>HTTP</w:t>
            </w:r>
          </w:p>
        </w:tc>
        <w:tc>
          <w:tcPr>
            <w:tcW w:w="7785" w:type="dxa"/>
          </w:tcPr>
          <w:p w14:paraId="2910A9BC" w14:textId="77777777" w:rsidR="00C43277" w:rsidRPr="00C43277" w:rsidRDefault="00C43277" w:rsidP="00DD7F68">
            <w:pPr>
              <w:pStyle w:val="SLC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3277">
              <w:t>Hypertext Transfer Protocol</w:t>
            </w:r>
          </w:p>
        </w:tc>
      </w:tr>
      <w:tr w:rsidR="00C43277" w14:paraId="104485F1" w14:textId="77777777" w:rsidTr="007C3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2DDFDB9E" w14:textId="77777777" w:rsidR="00C43277" w:rsidRPr="007C3ED4" w:rsidRDefault="00C43277" w:rsidP="00DD7F68">
            <w:pPr>
              <w:pStyle w:val="SLCBodytext"/>
            </w:pPr>
            <w:r w:rsidRPr="007C3ED4">
              <w:t>IRD</w:t>
            </w:r>
          </w:p>
        </w:tc>
        <w:tc>
          <w:tcPr>
            <w:tcW w:w="7785" w:type="dxa"/>
          </w:tcPr>
          <w:p w14:paraId="7FF90BBE" w14:textId="77777777" w:rsidR="00C43277" w:rsidRPr="00C43277" w:rsidRDefault="00C43277" w:rsidP="00DD7F68">
            <w:pPr>
              <w:pStyle w:val="SLC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43277">
              <w:t>Integrated Receiver/Decoder</w:t>
            </w:r>
          </w:p>
        </w:tc>
      </w:tr>
      <w:tr w:rsidR="00C43277" w14:paraId="2D590D9F" w14:textId="77777777" w:rsidTr="007C3E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2FD3233A" w14:textId="77777777" w:rsidR="00C43277" w:rsidRPr="007C3ED4" w:rsidRDefault="00C43277" w:rsidP="00DD7F68">
            <w:pPr>
              <w:pStyle w:val="SLCBodytext"/>
            </w:pPr>
            <w:r w:rsidRPr="007C3ED4">
              <w:t>LINQ</w:t>
            </w:r>
          </w:p>
        </w:tc>
        <w:tc>
          <w:tcPr>
            <w:tcW w:w="7785" w:type="dxa"/>
          </w:tcPr>
          <w:p w14:paraId="51FB3625" w14:textId="77777777" w:rsidR="00C43277" w:rsidRPr="00C43277" w:rsidRDefault="00C43277" w:rsidP="00DD7F68">
            <w:pPr>
              <w:pStyle w:val="SLC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3277">
              <w:t>Language Integrated Query</w:t>
            </w:r>
          </w:p>
        </w:tc>
      </w:tr>
      <w:tr w:rsidR="00D71AE4" w14:paraId="1EF5C7FE" w14:textId="77777777" w:rsidTr="007C3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4C6C60FB" w14:textId="77777777" w:rsidR="00D71AE4" w:rsidRPr="007C3ED4" w:rsidRDefault="00D71AE4" w:rsidP="00DD7F68">
            <w:pPr>
              <w:pStyle w:val="SLCBodytext"/>
            </w:pPr>
            <w:r>
              <w:t>RN</w:t>
            </w:r>
          </w:p>
        </w:tc>
        <w:tc>
          <w:tcPr>
            <w:tcW w:w="7785" w:type="dxa"/>
          </w:tcPr>
          <w:p w14:paraId="74D15D50" w14:textId="77777777" w:rsidR="00D71AE4" w:rsidRPr="00C43277" w:rsidRDefault="00D71AE4" w:rsidP="00DD7F68">
            <w:pPr>
              <w:pStyle w:val="SLC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Release Note</w:t>
            </w:r>
          </w:p>
        </w:tc>
      </w:tr>
      <w:tr w:rsidR="00C43277" w14:paraId="36534360" w14:textId="77777777" w:rsidTr="007C3E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56060D8D" w14:textId="77777777" w:rsidR="00C43277" w:rsidRPr="007C3ED4" w:rsidRDefault="00C43277" w:rsidP="00DD7F68">
            <w:pPr>
              <w:pStyle w:val="SLCBodytext"/>
            </w:pPr>
            <w:r w:rsidRPr="007C3ED4">
              <w:t>RTE</w:t>
            </w:r>
          </w:p>
        </w:tc>
        <w:tc>
          <w:tcPr>
            <w:tcW w:w="7785" w:type="dxa"/>
          </w:tcPr>
          <w:p w14:paraId="4142AF7E" w14:textId="77777777" w:rsidR="00C43277" w:rsidRPr="00C43277" w:rsidRDefault="00C43277" w:rsidP="00DD7F68">
            <w:pPr>
              <w:pStyle w:val="SLC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3277">
              <w:t>Run-time Exception</w:t>
            </w:r>
          </w:p>
        </w:tc>
      </w:tr>
      <w:tr w:rsidR="00C43277" w14:paraId="33E86E41" w14:textId="77777777" w:rsidTr="007C3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334C821B" w14:textId="77777777" w:rsidR="00C43277" w:rsidRPr="007C3ED4" w:rsidRDefault="00C43277" w:rsidP="00DD7F68">
            <w:pPr>
              <w:pStyle w:val="SLCBodytext"/>
            </w:pPr>
            <w:r w:rsidRPr="007C3ED4">
              <w:t>SNMP</w:t>
            </w:r>
          </w:p>
        </w:tc>
        <w:tc>
          <w:tcPr>
            <w:tcW w:w="7785" w:type="dxa"/>
          </w:tcPr>
          <w:p w14:paraId="1928238C" w14:textId="77777777" w:rsidR="00C43277" w:rsidRPr="00C43277" w:rsidRDefault="00C43277" w:rsidP="00DD7F68">
            <w:pPr>
              <w:pStyle w:val="SLC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43277">
              <w:t>Simple Network Management Protocol</w:t>
            </w:r>
          </w:p>
        </w:tc>
      </w:tr>
      <w:tr w:rsidR="00C43277" w14:paraId="7F3DAE68" w14:textId="77777777" w:rsidTr="007C3E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76DA7685" w14:textId="77777777" w:rsidR="00C43277" w:rsidRPr="007C3ED4" w:rsidRDefault="00C43277" w:rsidP="00DD7F68">
            <w:pPr>
              <w:pStyle w:val="SLCBodytext"/>
            </w:pPr>
            <w:r w:rsidRPr="007C3ED4">
              <w:t>UTF-8</w:t>
            </w:r>
          </w:p>
        </w:tc>
        <w:tc>
          <w:tcPr>
            <w:tcW w:w="7785" w:type="dxa"/>
          </w:tcPr>
          <w:p w14:paraId="3601D463" w14:textId="77777777" w:rsidR="00C43277" w:rsidRPr="00C43277" w:rsidRDefault="00C43277" w:rsidP="00DD7F68">
            <w:pPr>
              <w:pStyle w:val="SLC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3277">
              <w:t>Unicode Transformation Formats-8</w:t>
            </w:r>
          </w:p>
        </w:tc>
      </w:tr>
      <w:tr w:rsidR="00C43277" w14:paraId="7433DFD6" w14:textId="77777777" w:rsidTr="007C3E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7C58C0D1" w14:textId="77777777" w:rsidR="00C43277" w:rsidRPr="007C3ED4" w:rsidRDefault="00C43277" w:rsidP="00DD7F68">
            <w:pPr>
              <w:pStyle w:val="SLCBodytext"/>
            </w:pPr>
            <w:r w:rsidRPr="007C3ED4">
              <w:t>WMI</w:t>
            </w:r>
          </w:p>
        </w:tc>
        <w:tc>
          <w:tcPr>
            <w:tcW w:w="7785" w:type="dxa"/>
          </w:tcPr>
          <w:p w14:paraId="73EA07A3" w14:textId="77777777" w:rsidR="00C43277" w:rsidRPr="00C43277" w:rsidRDefault="00C43277" w:rsidP="00DD7F68">
            <w:pPr>
              <w:pStyle w:val="SLC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43277">
              <w:t>Windows Management Instrumentation</w:t>
            </w:r>
          </w:p>
        </w:tc>
      </w:tr>
      <w:tr w:rsidR="00C43277" w14:paraId="2DF834F2" w14:textId="77777777" w:rsidTr="007C3E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051F1D0A" w14:textId="77777777" w:rsidR="00C43277" w:rsidRPr="007C3ED4" w:rsidRDefault="00C43277" w:rsidP="00DD7F68">
            <w:pPr>
              <w:pStyle w:val="SLCBodytext"/>
            </w:pPr>
            <w:r w:rsidRPr="007C3ED4">
              <w:t>XML</w:t>
            </w:r>
          </w:p>
        </w:tc>
        <w:tc>
          <w:tcPr>
            <w:tcW w:w="7785" w:type="dxa"/>
          </w:tcPr>
          <w:p w14:paraId="15A9CBB2" w14:textId="77777777" w:rsidR="00C43277" w:rsidRPr="00C43277" w:rsidRDefault="00C43277" w:rsidP="00DD7F68">
            <w:pPr>
              <w:pStyle w:val="SLC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43277">
              <w:t>eXtensible Markup Language</w:t>
            </w:r>
          </w:p>
        </w:tc>
      </w:tr>
    </w:tbl>
    <w:p w14:paraId="2613F41E" w14:textId="77777777" w:rsidR="004A4533" w:rsidRDefault="004A4533" w:rsidP="00AB4B2A">
      <w:pPr>
        <w:pStyle w:val="SLCBodytext"/>
      </w:pPr>
    </w:p>
    <w:p w14:paraId="6688F252" w14:textId="77777777" w:rsidR="00D438AB" w:rsidRDefault="00D438AB" w:rsidP="00B30A73"/>
    <w:p w14:paraId="2EC5224F" w14:textId="77777777" w:rsidR="00D438AB" w:rsidRDefault="00D438AB" w:rsidP="00B30A73">
      <w:pPr>
        <w:sectPr w:rsidR="00D438AB" w:rsidSect="001E77EB">
          <w:headerReference w:type="default" r:id="rId22"/>
          <w:footerReference w:type="default" r:id="rId23"/>
          <w:headerReference w:type="first" r:id="rId24"/>
          <w:pgSz w:w="11907" w:h="16839" w:code="9"/>
          <w:pgMar w:top="1134" w:right="1021" w:bottom="1843" w:left="1021" w:header="851" w:footer="567" w:gutter="0"/>
          <w:cols w:space="720"/>
          <w:docGrid w:linePitch="360"/>
        </w:sectPr>
      </w:pPr>
    </w:p>
    <w:p w14:paraId="5BC20777" w14:textId="77777777" w:rsidR="00D438AB" w:rsidRDefault="00D438AB" w:rsidP="00B30A73"/>
    <w:p w14:paraId="3DA5471C" w14:textId="77777777" w:rsidR="00D438AB" w:rsidRDefault="00D438AB" w:rsidP="00B30A73"/>
    <w:p w14:paraId="08A5BFB6" w14:textId="77777777" w:rsidR="00F46833" w:rsidRPr="005E27B8" w:rsidRDefault="00F46833" w:rsidP="00B30A73"/>
    <w:sectPr w:rsidR="00F46833" w:rsidRPr="005E27B8" w:rsidSect="00D438AB">
      <w:headerReference w:type="first" r:id="rId25"/>
      <w:footerReference w:type="first" r:id="rId26"/>
      <w:pgSz w:w="11907" w:h="16839" w:code="9"/>
      <w:pgMar w:top="1134" w:right="1021" w:bottom="1134" w:left="1021" w:header="851" w:footer="56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7A8BE1" w14:textId="77777777" w:rsidR="00F44BD6" w:rsidRDefault="00F44BD6" w:rsidP="00B30A73">
      <w:r>
        <w:separator/>
      </w:r>
    </w:p>
  </w:endnote>
  <w:endnote w:type="continuationSeparator" w:id="0">
    <w:p w14:paraId="1C07BCD1" w14:textId="77777777" w:rsidR="00F44BD6" w:rsidRDefault="00F44BD6" w:rsidP="00B30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7AF4975-9485-4630-9CE0-A289CF04877B}"/>
    <w:embedBold r:id="rId2" w:fontKey="{E123763D-1F77-4F00-BC1D-DED91019E7D7}"/>
    <w:embedItalic r:id="rId3" w:fontKey="{3064DB5D-3997-4A33-AA66-6A1BFB2A222F}"/>
    <w:embedBoldItalic r:id="rId4" w:fontKey="{B67594DD-51CC-4CE8-B563-437F8286211D}"/>
  </w:font>
  <w:font w:name="SkylineSans">
    <w:panose1 w:val="02000303000000000000"/>
    <w:charset w:val="00"/>
    <w:family w:val="auto"/>
    <w:pitch w:val="variable"/>
    <w:sig w:usb0="C00000AF" w:usb1="0000000A" w:usb2="00000000" w:usb3="00000000" w:csb0="00000093" w:csb1="00000000"/>
    <w:embedRegular r:id="rId5" w:fontKey="{27CD377A-8A46-4878-9E62-D7172A1786A4}"/>
    <w:embedBold r:id="rId6" w:fontKey="{8D4D9E24-4ACB-4D08-98EA-119F03BAF367}"/>
    <w:embedItalic r:id="rId7" w:fontKey="{B1F5ACC6-C59A-40D1-AC3B-930841239B65}"/>
    <w:embedBoldItalic r:id="rId8" w:fontKey="{4EE38CCF-063A-451E-A587-6FF45A31456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F69ADC7D-A178-49CF-9C51-9D428C9F39E9}"/>
    <w:embedBold r:id="rId10" w:fontKey="{E220849D-71B8-4979-A878-51926509501B}"/>
    <w:embedItalic r:id="rId11" w:fontKey="{9AE756A4-1F05-4441-BE63-3037C66D57A4}"/>
    <w:embedBoldItalic r:id="rId12" w:fontKey="{86B9CBA2-CC59-43B0-B9B7-D49CC5445AB6}"/>
  </w:font>
  <w:font w:name="SkylineSans Light">
    <w:panose1 w:val="02000303000000000000"/>
    <w:charset w:val="00"/>
    <w:family w:val="auto"/>
    <w:pitch w:val="variable"/>
    <w:sig w:usb0="C00000AF" w:usb1="0000000A" w:usb2="00000000" w:usb3="00000000" w:csb0="00000093" w:csb1="00000000"/>
    <w:embedRegular r:id="rId13" w:fontKey="{4B7C024C-1DDA-424B-9DE0-4D1E1CD8D097}"/>
    <w:embedBold r:id="rId14" w:fontKey="{9222DF3D-5DDC-4C6E-B2EC-FF1B334F7291}"/>
  </w:font>
  <w:font w:name="SkylineSans LightItalic">
    <w:altName w:val="SkylineSans Light"/>
    <w:panose1 w:val="02000303000000000000"/>
    <w:charset w:val="4D"/>
    <w:family w:val="auto"/>
    <w:pitch w:val="variable"/>
    <w:sig w:usb0="A00000EF" w:usb1="4000204A" w:usb2="00000000" w:usb3="00000000" w:csb0="00000093" w:csb1="00000000"/>
  </w:font>
  <w:font w:name="SkylineSans Black">
    <w:panose1 w:val="02000A03000000000000"/>
    <w:charset w:val="00"/>
    <w:family w:val="auto"/>
    <w:pitch w:val="variable"/>
    <w:sig w:usb0="00000007" w:usb1="00000000" w:usb2="00000000" w:usb3="00000000" w:csb0="00000001" w:csb1="00000000"/>
    <w:embedRegular r:id="rId15" w:fontKey="{398963FC-1957-4000-B15E-481994A3721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7A0F43B2-6952-479D-8F83-57E91F15D91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D9CB17DC-DEFB-4370-9AEC-E9CF6D9E0060}"/>
    <w:embedBold r:id="rId18" w:fontKey="{4B378CF5-3063-487E-A8FE-CF71EF2DC38E}"/>
  </w:font>
  <w:font w:name="SkylineSans-Light">
    <w:altName w:val="Calibri"/>
    <w:charset w:val="00"/>
    <w:family w:val="auto"/>
    <w:pitch w:val="variable"/>
    <w:sig w:usb0="C00000AF" w:usb1="0000000A" w:usb2="00000000" w:usb3="00000000" w:csb0="00000093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19" w:fontKey="{0A93F7FA-766E-4845-BD55-925CE75F676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0" w:fontKey="{865A882C-90F8-4264-90B0-4E96288287B9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26644" w14:textId="77777777" w:rsidR="00C67B81" w:rsidRPr="00DE5B66" w:rsidRDefault="00C67B81" w:rsidP="001E77EB">
    <w:pPr>
      <w:pStyle w:val="SLCFooter"/>
    </w:pPr>
    <w:r>
      <w:rPr>
        <w:noProof/>
        <w:color w:val="FFFFFF" w:themeColor="background1"/>
        <w:sz w:val="16"/>
        <w:szCs w:val="16"/>
      </w:rPr>
      <mc:AlternateContent>
        <mc:Choice Requires="wpg">
          <w:drawing>
            <wp:anchor distT="0" distB="0" distL="114300" distR="114300" simplePos="0" relativeHeight="251686912" behindDoc="1" locked="0" layoutInCell="1" allowOverlap="1" wp14:anchorId="48C9F41B" wp14:editId="06A68083">
              <wp:simplePos x="0" y="0"/>
              <wp:positionH relativeFrom="column">
                <wp:posOffset>-86360</wp:posOffset>
              </wp:positionH>
              <wp:positionV relativeFrom="paragraph">
                <wp:posOffset>-145415</wp:posOffset>
              </wp:positionV>
              <wp:extent cx="6663690" cy="717550"/>
              <wp:effectExtent l="0" t="0" r="22860" b="25400"/>
              <wp:wrapNone/>
              <wp:docPr id="33" name="Group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690" cy="717550"/>
                        <a:chOff x="0" y="0"/>
                        <a:chExt cx="6663980" cy="717550"/>
                      </a:xfrm>
                    </wpg:grpSpPr>
                    <wps:wsp>
                      <wps:cNvPr id="34" name="Rectangle 34"/>
                      <wps:cNvSpPr/>
                      <wps:spPr>
                        <a:xfrm>
                          <a:off x="0" y="9525"/>
                          <a:ext cx="6663055" cy="708025"/>
                        </a:xfrm>
                        <a:prstGeom prst="rect">
                          <a:avLst/>
                        </a:prstGeom>
                        <a:solidFill>
                          <a:srgbClr val="00507D"/>
                        </a:solidFill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" name="Freeform: Shape 35"/>
                      <wps:cNvSpPr/>
                      <wps:spPr>
                        <a:xfrm>
                          <a:off x="5535267" y="0"/>
                          <a:ext cx="1128713" cy="709613"/>
                        </a:xfrm>
                        <a:custGeom>
                          <a:avLst/>
                          <a:gdLst>
                            <a:gd name="connsiteX0" fmla="*/ 723900 w 1128713"/>
                            <a:gd name="connsiteY0" fmla="*/ 0 h 709613"/>
                            <a:gd name="connsiteX1" fmla="*/ 1128713 w 1128713"/>
                            <a:gd name="connsiteY1" fmla="*/ 0 h 709613"/>
                            <a:gd name="connsiteX2" fmla="*/ 1128713 w 1128713"/>
                            <a:gd name="connsiteY2" fmla="*/ 709613 h 709613"/>
                            <a:gd name="connsiteX3" fmla="*/ 0 w 1128713"/>
                            <a:gd name="connsiteY3" fmla="*/ 709613 h 709613"/>
                            <a:gd name="connsiteX4" fmla="*/ 723900 w 1128713"/>
                            <a:gd name="connsiteY4" fmla="*/ 0 h 7096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128713" h="709613">
                              <a:moveTo>
                                <a:pt x="723900" y="0"/>
                              </a:moveTo>
                              <a:lnTo>
                                <a:pt x="1128713" y="0"/>
                              </a:lnTo>
                              <a:lnTo>
                                <a:pt x="1128713" y="709613"/>
                              </a:lnTo>
                              <a:lnTo>
                                <a:pt x="0" y="709613"/>
                              </a:lnTo>
                              <a:lnTo>
                                <a:pt x="723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2647"/>
                        </a:solidFill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AD1F7DE" id="Group 33" o:spid="_x0000_s1026" style="position:absolute;margin-left:-6.8pt;margin-top:-11.45pt;width:524.7pt;height:56.5pt;z-index:-251629568;mso-height-relative:margin" coordsize="66639,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">
              <v:rect id="Rectangle 34" o:spid="_x0000_s1027" style="position:absolute;top:95;width:66630;height:7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" fillcolor="#00507d" strokecolor="white [3212]" strokeweight="1pt"/>
              <v:shape id="Freeform: Shape 35" o:spid="_x0000_s1028" style="position:absolute;left:55352;width:11287;height:7096;visibility:visible;mso-wrap-style:square;v-text-anchor:middle" coordsize="1128713,70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" path="m723900,r404813,l1128713,709613,,709613,723900,xe" fillcolor="#002647" strokecolor="white [3212]" strokeweight="1pt">
                <v:stroke joinstyle="miter"/>
                <v:path arrowok="t" o:connecttype="custom" o:connectlocs="723900,0;1128713,0;1128713,709613;0,709613;723900,0" o:connectangles="0,0,0,0,0"/>
              </v:shape>
            </v:group>
          </w:pict>
        </mc:Fallback>
      </mc:AlternateContent>
    </w:r>
    <w:r>
      <w:rPr>
        <w:noProof/>
        <w:color w:val="FFFFFF" w:themeColor="background1"/>
        <w:sz w:val="16"/>
        <w:szCs w:val="16"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C9CC6C1" wp14:editId="6581B78C">
              <wp:simplePos x="0" y="0"/>
              <wp:positionH relativeFrom="column">
                <wp:posOffset>5593715</wp:posOffset>
              </wp:positionH>
              <wp:positionV relativeFrom="paragraph">
                <wp:posOffset>-31276</wp:posOffset>
              </wp:positionV>
              <wp:extent cx="885190" cy="614680"/>
              <wp:effectExtent l="0" t="0" r="0" b="0"/>
              <wp:wrapNone/>
              <wp:docPr id="36" name="Text Box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5190" cy="6146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50CA8CE" w14:textId="77777777" w:rsidR="00C67B81" w:rsidRPr="000C003F" w:rsidRDefault="00C67B81" w:rsidP="001E77EB">
                          <w:pPr>
                            <w:jc w:val="right"/>
                            <w:rPr>
                              <w:sz w:val="16"/>
                              <w:szCs w:val="16"/>
                              <w:lang w:val="nl-NL"/>
                            </w:rPr>
                          </w:pPr>
                          <w:r w:rsidRPr="000C003F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0C003F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instrText xml:space="preserve"> PAGE  \* MERGEFORMAT </w:instrText>
                          </w:r>
                          <w:r w:rsidRPr="000C003F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0C003F">
                            <w:rPr>
                              <w:noProof/>
                              <w:color w:val="FFFFFF" w:themeColor="background1"/>
                              <w:sz w:val="16"/>
                              <w:szCs w:val="16"/>
                            </w:rPr>
                            <w:t>2</w:t>
                          </w:r>
                          <w:r w:rsidRPr="000C003F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fldChar w:fldCharType="end"/>
                          </w:r>
                          <w:r w:rsidRPr="000C003F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t xml:space="preserve"> OF </w:t>
                          </w:r>
                          <w:r w:rsidRPr="000C003F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0C003F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instrText xml:space="preserve"> NUMPAGES  \* MERGEFORMAT </w:instrText>
                          </w:r>
                          <w:r w:rsidRPr="000C003F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0C003F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t>4</w:t>
                          </w:r>
                          <w:r w:rsidRPr="000C003F">
                            <w:rPr>
                              <w:color w:val="FFFFFF" w:themeColor="background1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C9CC6C1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26" type="#_x0000_t202" style="position:absolute;margin-left:440.45pt;margin-top:-2.45pt;width:69.7pt;height:48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" filled="f" stroked="f" strokeweight=".5pt">
              <v:textbox>
                <w:txbxContent>
                  <w:p w14:paraId="550CA8CE" w14:textId="77777777" w:rsidR="00C67B81" w:rsidRPr="000C003F" w:rsidRDefault="00C67B81" w:rsidP="001E77EB">
                    <w:pPr>
                      <w:jc w:val="right"/>
                      <w:rPr>
                        <w:sz w:val="16"/>
                        <w:szCs w:val="16"/>
                        <w:lang w:val="nl-NL"/>
                      </w:rPr>
                    </w:pPr>
                    <w:r w:rsidRPr="000C003F">
                      <w:rPr>
                        <w:color w:val="FFFFFF" w:themeColor="background1"/>
                        <w:sz w:val="16"/>
                        <w:szCs w:val="16"/>
                      </w:rPr>
                      <w:fldChar w:fldCharType="begin"/>
                    </w:r>
                    <w:r w:rsidRPr="000C003F">
                      <w:rPr>
                        <w:color w:val="FFFFFF" w:themeColor="background1"/>
                        <w:sz w:val="16"/>
                        <w:szCs w:val="16"/>
                      </w:rPr>
                      <w:instrText xml:space="preserve"> PAGE  \* MERGEFORMAT </w:instrText>
                    </w:r>
                    <w:r w:rsidRPr="000C003F">
                      <w:rPr>
                        <w:color w:val="FFFFFF" w:themeColor="background1"/>
                        <w:sz w:val="16"/>
                        <w:szCs w:val="16"/>
                      </w:rPr>
                      <w:fldChar w:fldCharType="separate"/>
                    </w:r>
                    <w:r w:rsidRPr="000C003F">
                      <w:rPr>
                        <w:noProof/>
                        <w:color w:val="FFFFFF" w:themeColor="background1"/>
                        <w:sz w:val="16"/>
                        <w:szCs w:val="16"/>
                      </w:rPr>
                      <w:t>2</w:t>
                    </w:r>
                    <w:r w:rsidRPr="000C003F">
                      <w:rPr>
                        <w:color w:val="FFFFFF" w:themeColor="background1"/>
                        <w:sz w:val="16"/>
                        <w:szCs w:val="16"/>
                      </w:rPr>
                      <w:fldChar w:fldCharType="end"/>
                    </w:r>
                    <w:r w:rsidRPr="000C003F">
                      <w:rPr>
                        <w:color w:val="FFFFFF" w:themeColor="background1"/>
                        <w:sz w:val="16"/>
                        <w:szCs w:val="16"/>
                      </w:rPr>
                      <w:t xml:space="preserve"> OF </w:t>
                    </w:r>
                    <w:r w:rsidRPr="000C003F">
                      <w:rPr>
                        <w:color w:val="FFFFFF" w:themeColor="background1"/>
                        <w:sz w:val="16"/>
                        <w:szCs w:val="16"/>
                      </w:rPr>
                      <w:fldChar w:fldCharType="begin"/>
                    </w:r>
                    <w:r w:rsidRPr="000C003F">
                      <w:rPr>
                        <w:color w:val="FFFFFF" w:themeColor="background1"/>
                        <w:sz w:val="16"/>
                        <w:szCs w:val="16"/>
                      </w:rPr>
                      <w:instrText xml:space="preserve"> NUMPAGES  \* MERGEFORMAT </w:instrText>
                    </w:r>
                    <w:r w:rsidRPr="000C003F">
                      <w:rPr>
                        <w:color w:val="FFFFFF" w:themeColor="background1"/>
                        <w:sz w:val="16"/>
                        <w:szCs w:val="16"/>
                      </w:rPr>
                      <w:fldChar w:fldCharType="separate"/>
                    </w:r>
                    <w:r w:rsidRPr="000C003F">
                      <w:rPr>
                        <w:color w:val="FFFFFF" w:themeColor="background1"/>
                        <w:sz w:val="16"/>
                        <w:szCs w:val="16"/>
                      </w:rPr>
                      <w:t>4</w:t>
                    </w:r>
                    <w:r w:rsidRPr="000C003F">
                      <w:rPr>
                        <w:color w:val="FFFFFF" w:themeColor="background1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color w:val="FFFFFF" w:themeColor="background1"/>
        <w:sz w:val="16"/>
        <w:szCs w:val="16"/>
      </w:rPr>
      <w:drawing>
        <wp:anchor distT="0" distB="0" distL="114300" distR="114300" simplePos="0" relativeHeight="251689984" behindDoc="1" locked="0" layoutInCell="1" allowOverlap="1" wp14:anchorId="3C6B631B" wp14:editId="7EC5D633">
          <wp:simplePos x="0" y="0"/>
          <wp:positionH relativeFrom="column">
            <wp:posOffset>57785</wp:posOffset>
          </wp:positionH>
          <wp:positionV relativeFrom="paragraph">
            <wp:posOffset>54386</wp:posOffset>
          </wp:positionV>
          <wp:extent cx="1546225" cy="316976"/>
          <wp:effectExtent l="0" t="0" r="0" b="6985"/>
          <wp:wrapNone/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DataMinerbySLC.em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46225" cy="31697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color w:val="FFFFFF" w:themeColor="background1"/>
        <w:sz w:val="16"/>
        <w:szCs w:val="16"/>
      </w:rPr>
      <mc:AlternateContent>
        <mc:Choice Requires="wps">
          <w:drawing>
            <wp:anchor distT="0" distB="0" distL="114300" distR="114300" simplePos="0" relativeHeight="251687936" behindDoc="1" locked="0" layoutInCell="1" allowOverlap="1" wp14:anchorId="06B7691A" wp14:editId="4547C69D">
              <wp:simplePos x="0" y="0"/>
              <wp:positionH relativeFrom="column">
                <wp:posOffset>1755341</wp:posOffset>
              </wp:positionH>
              <wp:positionV relativeFrom="paragraph">
                <wp:posOffset>51436</wp:posOffset>
              </wp:positionV>
              <wp:extent cx="0" cy="307975"/>
              <wp:effectExtent l="0" t="0" r="38100" b="34925"/>
              <wp:wrapNone/>
              <wp:docPr id="43" name="Straight Connector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307975"/>
                      </a:xfrm>
                      <a:prstGeom prst="line">
                        <a:avLst/>
                      </a:prstGeom>
                      <a:ln w="12700">
                        <a:solidFill>
                          <a:schemeClr val="bg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370B5D9" id="Straight Connector 43" o:spid="_x0000_s1026" style="position:absolute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2pt,4.05pt" to="138.2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" strokecolor="white [3212]" strokeweight="1pt">
              <v:stroke joinstyle="miter"/>
            </v:line>
          </w:pict>
        </mc:Fallback>
      </mc:AlternateContent>
    </w:r>
  </w:p>
  <w:p w14:paraId="357A054A" w14:textId="3ED5C2FF" w:rsidR="00C67B81" w:rsidRPr="0051126B" w:rsidRDefault="00C67B81" w:rsidP="001E77EB">
    <w:pPr>
      <w:pStyle w:val="SLCFooter"/>
      <w:tabs>
        <w:tab w:val="clear" w:pos="9072"/>
        <w:tab w:val="left" w:pos="2977"/>
      </w:tabs>
      <w:ind w:left="4536" w:hanging="4536"/>
      <w:jc w:val="both"/>
      <w:rPr>
        <w:color w:val="FFFFFF" w:themeColor="background1"/>
      </w:rPr>
    </w:pPr>
    <w:r w:rsidRPr="000C003F">
      <w:tab/>
    </w:r>
    <w:r>
      <w:rPr>
        <w:color w:val="FFFFFF" w:themeColor="background1"/>
      </w:rPr>
      <w:fldChar w:fldCharType="begin"/>
    </w:r>
    <w:r>
      <w:rPr>
        <w:color w:val="FFFFFF" w:themeColor="background1"/>
      </w:rPr>
      <w:instrText xml:space="preserve"> TITLE   \* MERGEFORMAT </w:instrText>
    </w:r>
    <w:r>
      <w:rPr>
        <w:color w:val="FFFFFF" w:themeColor="background1"/>
      </w:rPr>
      <w:fldChar w:fldCharType="separate"/>
    </w:r>
    <w:r w:rsidR="005C5030">
      <w:rPr>
        <w:color w:val="FFFFFF" w:themeColor="background1"/>
      </w:rPr>
      <w:t>Protocol Development Quick Checklist (with corresponding guidelines)</w:t>
    </w:r>
    <w:r>
      <w:rPr>
        <w:color w:val="FFFFFF" w:themeColor="background1"/>
      </w:rPr>
      <w:fldChar w:fldCharType="end"/>
    </w:r>
  </w:p>
  <w:p w14:paraId="2529B669" w14:textId="5FCF88B1" w:rsidR="00C67B81" w:rsidRPr="0051126B" w:rsidRDefault="00C67B81" w:rsidP="001E77EB">
    <w:pPr>
      <w:pStyle w:val="SLCFooter"/>
      <w:tabs>
        <w:tab w:val="clear" w:pos="4536"/>
        <w:tab w:val="clear" w:pos="9072"/>
        <w:tab w:val="left" w:pos="1569"/>
        <w:tab w:val="left" w:pos="2977"/>
        <w:tab w:val="left" w:pos="3544"/>
      </w:tabs>
      <w:ind w:left="4536" w:hanging="4536"/>
      <w:jc w:val="both"/>
      <w:rPr>
        <w:color w:val="FFFFFF" w:themeColor="background1"/>
      </w:rPr>
    </w:pPr>
    <w:r w:rsidRPr="0051126B">
      <w:rPr>
        <w:color w:val="FFFFFF" w:themeColor="background1"/>
      </w:rPr>
      <w:tab/>
    </w:r>
    <w:r>
      <w:rPr>
        <w:color w:val="FFFFFF" w:themeColor="background1"/>
      </w:rPr>
      <w:tab/>
    </w:r>
    <w:r>
      <w:rPr>
        <w:color w:val="FFFFFF" w:themeColor="background1"/>
      </w:rPr>
      <w:fldChar w:fldCharType="begin"/>
    </w:r>
    <w:r>
      <w:rPr>
        <w:color w:val="FFFFFF" w:themeColor="background1"/>
      </w:rPr>
      <w:instrText xml:space="preserve"> CREATEDATE  \@ "MMMM d, yyyy" </w:instrText>
    </w:r>
    <w:r>
      <w:rPr>
        <w:color w:val="FFFFFF" w:themeColor="background1"/>
      </w:rPr>
      <w:fldChar w:fldCharType="separate"/>
    </w:r>
    <w:r w:rsidR="005C5030">
      <w:rPr>
        <w:noProof/>
        <w:color w:val="FFFFFF" w:themeColor="background1"/>
      </w:rPr>
      <w:t>August 4, 2023</w:t>
    </w:r>
    <w:r>
      <w:rPr>
        <w:color w:val="FFFFFF" w:themeColor="background1"/>
      </w:rPr>
      <w:fldChar w:fldCharType="end"/>
    </w:r>
    <w:r>
      <w:rPr>
        <w:color w:val="FFFFFF" w:themeColor="background1"/>
      </w:rPr>
      <w:t xml:space="preserve"> </w:t>
    </w:r>
    <w:r w:rsidRPr="0051126B">
      <w:rPr>
        <w:color w:val="FFFFFF" w:themeColor="background1"/>
      </w:rPr>
      <w:t>– REVISION</w:t>
    </w:r>
    <w:r>
      <w:rPr>
        <w:color w:val="FFFFFF" w:themeColor="background1"/>
      </w:rPr>
      <w:t xml:space="preserve"> </w:t>
    </w:r>
    <w:sdt>
      <w:sdtPr>
        <w:rPr>
          <w:color w:val="FFFFFF" w:themeColor="background1"/>
        </w:rPr>
        <w:alias w:val="Comments"/>
        <w:tag w:val=""/>
        <w:id w:val="-1935584224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r w:rsidR="004B554B">
          <w:rPr>
            <w:color w:val="FFFFFF" w:themeColor="background1"/>
          </w:rPr>
          <w:t>016</w:t>
        </w:r>
      </w:sdtContent>
    </w:sdt>
  </w:p>
  <w:p w14:paraId="4C479B68" w14:textId="77777777" w:rsidR="00C67B81" w:rsidRPr="0051126B" w:rsidRDefault="00C67B81" w:rsidP="001E77EB">
    <w:pPr>
      <w:pStyle w:val="Footer"/>
      <w:ind w:firstLine="567"/>
      <w:rPr>
        <w:color w:val="FFFFFF" w:themeColor="background1"/>
      </w:rPr>
    </w:pPr>
  </w:p>
  <w:p w14:paraId="7221C6A3" w14:textId="77777777" w:rsidR="00C67B81" w:rsidRPr="0051126B" w:rsidRDefault="00C67B81" w:rsidP="001E77EB">
    <w:pPr>
      <w:pStyle w:val="Footer"/>
      <w:rPr>
        <w:color w:val="FFFFFF" w:themeColor="background1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7FDAB" w14:textId="77777777" w:rsidR="00C67B81" w:rsidRPr="001E77EB" w:rsidRDefault="00C67B81" w:rsidP="001E77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0B3ADA" w14:textId="77777777" w:rsidR="00F44BD6" w:rsidRDefault="00F44BD6" w:rsidP="00B30A73">
      <w:r>
        <w:separator/>
      </w:r>
    </w:p>
  </w:footnote>
  <w:footnote w:type="continuationSeparator" w:id="0">
    <w:p w14:paraId="4C1292D1" w14:textId="77777777" w:rsidR="00F44BD6" w:rsidRDefault="00F44BD6" w:rsidP="00B30A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DB149" w14:textId="77777777" w:rsidR="00C67B81" w:rsidRPr="001E77EB" w:rsidRDefault="00C67B81" w:rsidP="001E77E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DDD17" w14:textId="77777777" w:rsidR="00C67B81" w:rsidRDefault="00C67B81" w:rsidP="00B30A7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355E2" w14:textId="77777777" w:rsidR="00C67B81" w:rsidRPr="001E77EB" w:rsidRDefault="00C67B81" w:rsidP="001E77EB">
    <w:pPr>
      <w:pStyle w:val="Header"/>
    </w:pPr>
    <w:r>
      <w:rPr>
        <w:noProof/>
      </w:rPr>
      <w:drawing>
        <wp:anchor distT="0" distB="0" distL="114300" distR="114300" simplePos="0" relativeHeight="251692032" behindDoc="0" locked="0" layoutInCell="1" allowOverlap="1" wp14:anchorId="6D9B4967" wp14:editId="795BE27C">
          <wp:simplePos x="0" y="0"/>
          <wp:positionH relativeFrom="page">
            <wp:posOffset>-445</wp:posOffset>
          </wp:positionH>
          <wp:positionV relativeFrom="paragraph">
            <wp:posOffset>-544830</wp:posOffset>
          </wp:positionV>
          <wp:extent cx="7581600" cy="10724400"/>
          <wp:effectExtent l="0" t="0" r="635" b="1270"/>
          <wp:wrapNone/>
          <wp:docPr id="51" name="Graphic 5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back2.sv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81600" cy="10724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D44A1C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EE26A2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5362C4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13A5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0DCD9F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9A4D7D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CD45D0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43C7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978275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A6CE0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D260EC4"/>
    <w:multiLevelType w:val="multilevel"/>
    <w:tmpl w:val="D4B4B5AE"/>
    <w:styleLink w:val="CurrentList2"/>
    <w:lvl w:ilvl="0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291DD3"/>
    <w:multiLevelType w:val="multilevel"/>
    <w:tmpl w:val="C110F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7577A9"/>
    <w:multiLevelType w:val="hybridMultilevel"/>
    <w:tmpl w:val="F7D0A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DF7EAA"/>
    <w:multiLevelType w:val="hybridMultilevel"/>
    <w:tmpl w:val="9CB42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D63BC9"/>
    <w:multiLevelType w:val="multilevel"/>
    <w:tmpl w:val="9A3EA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144911"/>
    <w:multiLevelType w:val="multilevel"/>
    <w:tmpl w:val="D966AF2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color w:val="00AEEF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color w:val="00AEEF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  <w:color w:val="00AEEF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  <w:color w:val="00AEEF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  <w:color w:val="00AFF0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  <w:color w:val="00AFF0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  <w:color w:val="00AFF0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  <w:color w:val="00AFF0"/>
      </w:rPr>
    </w:lvl>
  </w:abstractNum>
  <w:abstractNum w:abstractNumId="16" w15:restartNumberingAfterBreak="0">
    <w:nsid w:val="30C00544"/>
    <w:multiLevelType w:val="hybridMultilevel"/>
    <w:tmpl w:val="DFE02428"/>
    <w:lvl w:ilvl="0" w:tplc="71483D1C">
      <w:start w:val="1"/>
      <w:numFmt w:val="decimal"/>
      <w:pStyle w:val="SLCReleasenoteheading"/>
      <w:lvlText w:val="DMS RN %1."/>
      <w:lvlJc w:val="left"/>
      <w:pPr>
        <w:ind w:left="720" w:hanging="360"/>
      </w:pPr>
      <w:rPr>
        <w:rFonts w:ascii="Calibri" w:hAnsi="Calibri" w:hint="default"/>
        <w:b/>
        <w:i w:val="0"/>
        <w:sz w:val="20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0C33C3"/>
    <w:multiLevelType w:val="hybridMultilevel"/>
    <w:tmpl w:val="FF38A71E"/>
    <w:lvl w:ilvl="0" w:tplc="C1DEEC0C">
      <w:start w:val="1"/>
      <w:numFmt w:val="decimal"/>
      <w:pStyle w:val="SLCReleasenoteO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35CC2347"/>
    <w:multiLevelType w:val="hybridMultilevel"/>
    <w:tmpl w:val="7C0E8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210F8C"/>
    <w:multiLevelType w:val="hybridMultilevel"/>
    <w:tmpl w:val="9BD49C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4B3235"/>
    <w:multiLevelType w:val="hybridMultilevel"/>
    <w:tmpl w:val="B2AA9F28"/>
    <w:lvl w:ilvl="0" w:tplc="67280B14">
      <w:start w:val="1"/>
      <w:numFmt w:val="bullet"/>
      <w:pStyle w:val="SLCReleasenoteUL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3C4B3BF5"/>
    <w:multiLevelType w:val="hybridMultilevel"/>
    <w:tmpl w:val="EB801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FB312A"/>
    <w:multiLevelType w:val="multilevel"/>
    <w:tmpl w:val="41EE92A6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A346A94"/>
    <w:multiLevelType w:val="hybridMultilevel"/>
    <w:tmpl w:val="ADCAC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E41677"/>
    <w:multiLevelType w:val="hybridMultilevel"/>
    <w:tmpl w:val="63E49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A06A8A"/>
    <w:multiLevelType w:val="multilevel"/>
    <w:tmpl w:val="2D0219C6"/>
    <w:styleLink w:val="CurrentList1"/>
    <w:lvl w:ilvl="0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65E04"/>
    <w:multiLevelType w:val="hybridMultilevel"/>
    <w:tmpl w:val="3418D0B6"/>
    <w:lvl w:ilvl="0" w:tplc="932A442C">
      <w:start w:val="1"/>
      <w:numFmt w:val="decimal"/>
      <w:pStyle w:val="SLCOrderedlist"/>
      <w:lvlText w:val="%1."/>
      <w:lvlJc w:val="left"/>
      <w:pPr>
        <w:ind w:left="720" w:hanging="360"/>
      </w:pPr>
    </w:lvl>
    <w:lvl w:ilvl="1" w:tplc="B1B85A8E" w:tentative="1">
      <w:start w:val="1"/>
      <w:numFmt w:val="lowerLetter"/>
      <w:lvlText w:val="%2."/>
      <w:lvlJc w:val="left"/>
      <w:pPr>
        <w:ind w:left="1440" w:hanging="360"/>
      </w:pPr>
    </w:lvl>
    <w:lvl w:ilvl="2" w:tplc="59F4663E" w:tentative="1">
      <w:start w:val="1"/>
      <w:numFmt w:val="lowerRoman"/>
      <w:lvlText w:val="%3."/>
      <w:lvlJc w:val="right"/>
      <w:pPr>
        <w:ind w:left="2160" w:hanging="180"/>
      </w:pPr>
    </w:lvl>
    <w:lvl w:ilvl="3" w:tplc="D5C0DD12" w:tentative="1">
      <w:start w:val="1"/>
      <w:numFmt w:val="decimal"/>
      <w:lvlText w:val="%4."/>
      <w:lvlJc w:val="left"/>
      <w:pPr>
        <w:ind w:left="2880" w:hanging="360"/>
      </w:pPr>
    </w:lvl>
    <w:lvl w:ilvl="4" w:tplc="AF9C8938" w:tentative="1">
      <w:start w:val="1"/>
      <w:numFmt w:val="lowerLetter"/>
      <w:lvlText w:val="%5."/>
      <w:lvlJc w:val="left"/>
      <w:pPr>
        <w:ind w:left="3600" w:hanging="360"/>
      </w:pPr>
    </w:lvl>
    <w:lvl w:ilvl="5" w:tplc="D3DC2272" w:tentative="1">
      <w:start w:val="1"/>
      <w:numFmt w:val="lowerRoman"/>
      <w:lvlText w:val="%6."/>
      <w:lvlJc w:val="right"/>
      <w:pPr>
        <w:ind w:left="4320" w:hanging="180"/>
      </w:pPr>
    </w:lvl>
    <w:lvl w:ilvl="6" w:tplc="ED9E7954" w:tentative="1">
      <w:start w:val="1"/>
      <w:numFmt w:val="decimal"/>
      <w:lvlText w:val="%7."/>
      <w:lvlJc w:val="left"/>
      <w:pPr>
        <w:ind w:left="5040" w:hanging="360"/>
      </w:pPr>
    </w:lvl>
    <w:lvl w:ilvl="7" w:tplc="324E66BE" w:tentative="1">
      <w:start w:val="1"/>
      <w:numFmt w:val="lowerLetter"/>
      <w:lvlText w:val="%8."/>
      <w:lvlJc w:val="left"/>
      <w:pPr>
        <w:ind w:left="5760" w:hanging="360"/>
      </w:pPr>
    </w:lvl>
    <w:lvl w:ilvl="8" w:tplc="DCF4FBB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7122EB"/>
    <w:multiLevelType w:val="multilevel"/>
    <w:tmpl w:val="E584861E"/>
    <w:styleLink w:val="SLCUnnumbered"/>
    <w:lvl w:ilvl="0">
      <w:start w:val="1"/>
      <w:numFmt w:val="bullet"/>
      <w:lvlText w:val=""/>
      <w:lvlJc w:val="left"/>
      <w:pPr>
        <w:tabs>
          <w:tab w:val="num" w:pos="1134"/>
        </w:tabs>
        <w:ind w:left="284" w:hanging="284"/>
      </w:pPr>
      <w:rPr>
        <w:rFonts w:ascii="Symbol" w:hAnsi="Symbol" w:hint="default"/>
        <w:color w:val="00517D"/>
      </w:rPr>
    </w:lvl>
    <w:lvl w:ilvl="1">
      <w:start w:val="1"/>
      <w:numFmt w:val="bullet"/>
      <w:lvlText w:val=""/>
      <w:lvlJc w:val="left"/>
      <w:pPr>
        <w:ind w:left="851" w:hanging="284"/>
      </w:pPr>
      <w:rPr>
        <w:rFonts w:ascii="Symbol" w:hAnsi="Symbol" w:hint="default"/>
        <w:color w:val="00517D"/>
      </w:rPr>
    </w:lvl>
    <w:lvl w:ilvl="2">
      <w:start w:val="1"/>
      <w:numFmt w:val="bullet"/>
      <w:lvlText w:val=""/>
      <w:lvlJc w:val="left"/>
      <w:pPr>
        <w:ind w:left="1418" w:hanging="284"/>
      </w:pPr>
      <w:rPr>
        <w:rFonts w:ascii="Symbol" w:hAnsi="Symbol" w:hint="default"/>
        <w:color w:val="00517D"/>
      </w:rPr>
    </w:lvl>
    <w:lvl w:ilvl="3">
      <w:start w:val="1"/>
      <w:numFmt w:val="bullet"/>
      <w:lvlText w:val=""/>
      <w:lvlJc w:val="left"/>
      <w:pPr>
        <w:ind w:left="1985" w:hanging="284"/>
      </w:pPr>
      <w:rPr>
        <w:rFonts w:ascii="Symbol" w:hAnsi="Symbol" w:hint="default"/>
        <w:color w:val="00517D"/>
      </w:rPr>
    </w:lvl>
    <w:lvl w:ilvl="4">
      <w:start w:val="1"/>
      <w:numFmt w:val="bullet"/>
      <w:lvlText w:val=""/>
      <w:lvlJc w:val="left"/>
      <w:pPr>
        <w:ind w:left="2552" w:hanging="284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3119" w:hanging="284"/>
      </w:pPr>
      <w:rPr>
        <w:rFonts w:ascii="Symbol" w:hAnsi="Symbol" w:hint="default"/>
      </w:rPr>
    </w:lvl>
    <w:lvl w:ilvl="6">
      <w:start w:val="1"/>
      <w:numFmt w:val="bullet"/>
      <w:lvlText w:val=""/>
      <w:lvlJc w:val="left"/>
      <w:pPr>
        <w:ind w:left="3686" w:hanging="284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ind w:left="4253" w:hanging="284"/>
      </w:pPr>
      <w:rPr>
        <w:rFonts w:ascii="Wingdings" w:hAnsi="Wingdings" w:hint="default"/>
      </w:rPr>
    </w:lvl>
    <w:lvl w:ilvl="8">
      <w:start w:val="1"/>
      <w:numFmt w:val="bullet"/>
      <w:lvlText w:val="o"/>
      <w:lvlJc w:val="left"/>
      <w:pPr>
        <w:ind w:left="4820" w:hanging="284"/>
      </w:pPr>
      <w:rPr>
        <w:rFonts w:ascii="Courier New" w:hAnsi="Courier New" w:hint="default"/>
      </w:rPr>
    </w:lvl>
  </w:abstractNum>
  <w:abstractNum w:abstractNumId="28" w15:restartNumberingAfterBreak="0">
    <w:nsid w:val="6D551862"/>
    <w:multiLevelType w:val="hybridMultilevel"/>
    <w:tmpl w:val="3F6A2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F66658"/>
    <w:multiLevelType w:val="multilevel"/>
    <w:tmpl w:val="D760195A"/>
    <w:styleLink w:val="SLCUnnumberedlist"/>
    <w:lvl w:ilvl="0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color w:val="00517D"/>
      </w:rPr>
    </w:lvl>
    <w:lvl w:ilvl="1">
      <w:start w:val="1"/>
      <w:numFmt w:val="bullet"/>
      <w:lvlText w:val=""/>
      <w:lvlJc w:val="left"/>
      <w:pPr>
        <w:ind w:left="851" w:hanging="284"/>
      </w:pPr>
      <w:rPr>
        <w:rFonts w:ascii="Symbol" w:hAnsi="Symbol" w:hint="default"/>
        <w:color w:val="00517D"/>
      </w:rPr>
    </w:lvl>
    <w:lvl w:ilvl="2">
      <w:start w:val="1"/>
      <w:numFmt w:val="bullet"/>
      <w:lvlText w:val=""/>
      <w:lvlJc w:val="left"/>
      <w:pPr>
        <w:ind w:left="1418" w:hanging="284"/>
      </w:pPr>
      <w:rPr>
        <w:rFonts w:ascii="Symbol" w:hAnsi="Symbol" w:hint="default"/>
        <w:color w:val="00517D"/>
      </w:rPr>
    </w:lvl>
    <w:lvl w:ilvl="3">
      <w:start w:val="1"/>
      <w:numFmt w:val="bullet"/>
      <w:lvlText w:val=""/>
      <w:lvlJc w:val="left"/>
      <w:pPr>
        <w:ind w:left="1985" w:hanging="284"/>
      </w:pPr>
      <w:rPr>
        <w:rFonts w:ascii="Symbol" w:hAnsi="Symbol" w:hint="default"/>
        <w:color w:val="00517D"/>
      </w:rPr>
    </w:lvl>
    <w:lvl w:ilvl="4">
      <w:start w:val="1"/>
      <w:numFmt w:val="bullet"/>
      <w:lvlText w:val=""/>
      <w:lvlJc w:val="left"/>
      <w:pPr>
        <w:ind w:left="2552" w:hanging="284"/>
      </w:pPr>
      <w:rPr>
        <w:rFonts w:ascii="Symbol" w:hAnsi="Symbol" w:hint="default"/>
        <w:color w:val="00517D"/>
      </w:rPr>
    </w:lvl>
    <w:lvl w:ilvl="5">
      <w:start w:val="1"/>
      <w:numFmt w:val="bullet"/>
      <w:lvlText w:val=""/>
      <w:lvlJc w:val="left"/>
      <w:pPr>
        <w:ind w:left="3119" w:hanging="284"/>
      </w:pPr>
      <w:rPr>
        <w:rFonts w:ascii="Symbol" w:hAnsi="Symbol" w:hint="default"/>
        <w:color w:val="00517D"/>
      </w:rPr>
    </w:lvl>
    <w:lvl w:ilvl="6">
      <w:start w:val="1"/>
      <w:numFmt w:val="bullet"/>
      <w:lvlText w:val=""/>
      <w:lvlJc w:val="left"/>
      <w:pPr>
        <w:ind w:left="3686" w:hanging="284"/>
      </w:pPr>
      <w:rPr>
        <w:rFonts w:ascii="Symbol" w:hAnsi="Symbol" w:hint="default"/>
        <w:color w:val="00517D"/>
      </w:rPr>
    </w:lvl>
    <w:lvl w:ilvl="7">
      <w:start w:val="1"/>
      <w:numFmt w:val="bullet"/>
      <w:lvlText w:val=""/>
      <w:lvlJc w:val="left"/>
      <w:pPr>
        <w:ind w:left="4253" w:hanging="284"/>
      </w:pPr>
      <w:rPr>
        <w:rFonts w:ascii="Symbol" w:hAnsi="Symbol" w:hint="default"/>
        <w:color w:val="00517D"/>
      </w:rPr>
    </w:lvl>
    <w:lvl w:ilvl="8">
      <w:start w:val="1"/>
      <w:numFmt w:val="bullet"/>
      <w:lvlText w:val=""/>
      <w:lvlJc w:val="left"/>
      <w:pPr>
        <w:ind w:left="4820" w:hanging="284"/>
      </w:pPr>
      <w:rPr>
        <w:rFonts w:ascii="Symbol" w:hAnsi="Symbol" w:hint="default"/>
        <w:color w:val="00517D"/>
      </w:rPr>
    </w:lvl>
  </w:abstractNum>
  <w:abstractNum w:abstractNumId="30" w15:restartNumberingAfterBreak="0">
    <w:nsid w:val="7CC610FF"/>
    <w:multiLevelType w:val="multilevel"/>
    <w:tmpl w:val="FBA23512"/>
    <w:lvl w:ilvl="0">
      <w:start w:val="1"/>
      <w:numFmt w:val="bullet"/>
      <w:pStyle w:val="SLCUnorderedlist"/>
      <w:lvlText w:val=""/>
      <w:lvlJc w:val="left"/>
      <w:pPr>
        <w:tabs>
          <w:tab w:val="num" w:pos="1134"/>
        </w:tabs>
        <w:ind w:left="284" w:hanging="284"/>
      </w:pPr>
      <w:rPr>
        <w:rFonts w:ascii="Symbol" w:hAnsi="Symbol" w:hint="default"/>
        <w:color w:val="00517D"/>
      </w:rPr>
    </w:lvl>
    <w:lvl w:ilvl="1">
      <w:start w:val="1"/>
      <w:numFmt w:val="bullet"/>
      <w:lvlText w:val=""/>
      <w:lvlJc w:val="left"/>
      <w:pPr>
        <w:ind w:left="851" w:hanging="284"/>
      </w:pPr>
      <w:rPr>
        <w:rFonts w:ascii="Symbol" w:hAnsi="Symbol" w:hint="default"/>
        <w:color w:val="00517D"/>
      </w:rPr>
    </w:lvl>
    <w:lvl w:ilvl="2">
      <w:start w:val="1"/>
      <w:numFmt w:val="bullet"/>
      <w:lvlText w:val=""/>
      <w:lvlJc w:val="left"/>
      <w:pPr>
        <w:ind w:left="1418" w:hanging="284"/>
      </w:pPr>
      <w:rPr>
        <w:rFonts w:ascii="Symbol" w:hAnsi="Symbol" w:hint="default"/>
        <w:color w:val="00517D"/>
      </w:rPr>
    </w:lvl>
    <w:lvl w:ilvl="3">
      <w:start w:val="1"/>
      <w:numFmt w:val="bullet"/>
      <w:lvlText w:val=""/>
      <w:lvlJc w:val="left"/>
      <w:pPr>
        <w:ind w:left="1985" w:hanging="284"/>
      </w:pPr>
      <w:rPr>
        <w:rFonts w:ascii="Symbol" w:hAnsi="Symbol" w:hint="default"/>
        <w:color w:val="00517D"/>
      </w:rPr>
    </w:lvl>
    <w:lvl w:ilvl="4">
      <w:start w:val="1"/>
      <w:numFmt w:val="bullet"/>
      <w:lvlText w:val=""/>
      <w:lvlJc w:val="left"/>
      <w:pPr>
        <w:ind w:left="2552" w:hanging="284"/>
      </w:pPr>
      <w:rPr>
        <w:rFonts w:ascii="Symbol" w:hAnsi="Symbol" w:hint="default"/>
        <w:color w:val="00517D"/>
      </w:rPr>
    </w:lvl>
    <w:lvl w:ilvl="5">
      <w:start w:val="1"/>
      <w:numFmt w:val="bullet"/>
      <w:lvlText w:val=""/>
      <w:lvlJc w:val="left"/>
      <w:pPr>
        <w:ind w:left="3119" w:hanging="284"/>
      </w:pPr>
      <w:rPr>
        <w:rFonts w:ascii="Symbol" w:hAnsi="Symbol" w:hint="default"/>
        <w:color w:val="00517D"/>
      </w:rPr>
    </w:lvl>
    <w:lvl w:ilvl="6">
      <w:start w:val="1"/>
      <w:numFmt w:val="bullet"/>
      <w:lvlText w:val=""/>
      <w:lvlJc w:val="left"/>
      <w:pPr>
        <w:ind w:left="3686" w:hanging="284"/>
      </w:pPr>
      <w:rPr>
        <w:rFonts w:ascii="Symbol" w:hAnsi="Symbol" w:hint="default"/>
        <w:color w:val="00517D"/>
      </w:rPr>
    </w:lvl>
    <w:lvl w:ilvl="7">
      <w:start w:val="1"/>
      <w:numFmt w:val="bullet"/>
      <w:lvlText w:val=""/>
      <w:lvlJc w:val="left"/>
      <w:pPr>
        <w:ind w:left="4253" w:hanging="284"/>
      </w:pPr>
      <w:rPr>
        <w:rFonts w:ascii="Symbol" w:hAnsi="Symbol" w:hint="default"/>
        <w:color w:val="00517D"/>
      </w:rPr>
    </w:lvl>
    <w:lvl w:ilvl="8">
      <w:start w:val="1"/>
      <w:numFmt w:val="bullet"/>
      <w:lvlText w:val=""/>
      <w:lvlJc w:val="left"/>
      <w:pPr>
        <w:ind w:left="4820" w:hanging="284"/>
      </w:pPr>
      <w:rPr>
        <w:rFonts w:ascii="Symbol" w:hAnsi="Symbol" w:hint="default"/>
        <w:color w:val="00517D"/>
      </w:rPr>
    </w:lvl>
  </w:abstractNum>
  <w:num w:numId="1" w16cid:durableId="255600766">
    <w:abstractNumId w:val="15"/>
  </w:num>
  <w:num w:numId="2" w16cid:durableId="1365331084">
    <w:abstractNumId w:val="16"/>
  </w:num>
  <w:num w:numId="3" w16cid:durableId="1154879637">
    <w:abstractNumId w:val="26"/>
  </w:num>
  <w:num w:numId="4" w16cid:durableId="1638300462">
    <w:abstractNumId w:val="17"/>
  </w:num>
  <w:num w:numId="5" w16cid:durableId="593128553">
    <w:abstractNumId w:val="20"/>
  </w:num>
  <w:num w:numId="6" w16cid:durableId="340620927">
    <w:abstractNumId w:val="19"/>
  </w:num>
  <w:num w:numId="7" w16cid:durableId="217206212">
    <w:abstractNumId w:val="18"/>
  </w:num>
  <w:num w:numId="8" w16cid:durableId="1149788457">
    <w:abstractNumId w:val="24"/>
  </w:num>
  <w:num w:numId="9" w16cid:durableId="604267943">
    <w:abstractNumId w:val="11"/>
  </w:num>
  <w:num w:numId="10" w16cid:durableId="391464159">
    <w:abstractNumId w:val="14"/>
  </w:num>
  <w:num w:numId="11" w16cid:durableId="1037898277">
    <w:abstractNumId w:val="13"/>
  </w:num>
  <w:num w:numId="12" w16cid:durableId="453867272">
    <w:abstractNumId w:val="21"/>
  </w:num>
  <w:num w:numId="13" w16cid:durableId="2121752416">
    <w:abstractNumId w:val="12"/>
  </w:num>
  <w:num w:numId="14" w16cid:durableId="1281494790">
    <w:abstractNumId w:val="28"/>
  </w:num>
  <w:num w:numId="15" w16cid:durableId="1383288689">
    <w:abstractNumId w:val="23"/>
  </w:num>
  <w:num w:numId="16" w16cid:durableId="1204559439">
    <w:abstractNumId w:val="25"/>
  </w:num>
  <w:num w:numId="17" w16cid:durableId="1837265984">
    <w:abstractNumId w:val="10"/>
  </w:num>
  <w:num w:numId="18" w16cid:durableId="1181502942">
    <w:abstractNumId w:val="22"/>
  </w:num>
  <w:num w:numId="19" w16cid:durableId="1247955509">
    <w:abstractNumId w:val="29"/>
  </w:num>
  <w:num w:numId="20" w16cid:durableId="662120411">
    <w:abstractNumId w:val="27"/>
  </w:num>
  <w:num w:numId="21" w16cid:durableId="1502967786">
    <w:abstractNumId w:val="30"/>
  </w:num>
  <w:num w:numId="22" w16cid:durableId="1232429930">
    <w:abstractNumId w:val="26"/>
    <w:lvlOverride w:ilvl="0">
      <w:startOverride w:val="1"/>
    </w:lvlOverride>
  </w:num>
  <w:num w:numId="23" w16cid:durableId="178814659">
    <w:abstractNumId w:val="26"/>
    <w:lvlOverride w:ilvl="0">
      <w:startOverride w:val="1"/>
    </w:lvlOverride>
  </w:num>
  <w:num w:numId="24" w16cid:durableId="720010817">
    <w:abstractNumId w:val="26"/>
    <w:lvlOverride w:ilvl="0">
      <w:startOverride w:val="1"/>
    </w:lvlOverride>
  </w:num>
  <w:num w:numId="25" w16cid:durableId="2143033617">
    <w:abstractNumId w:val="26"/>
    <w:lvlOverride w:ilvl="0">
      <w:startOverride w:val="1"/>
    </w:lvlOverride>
  </w:num>
  <w:num w:numId="26" w16cid:durableId="1501852478">
    <w:abstractNumId w:val="26"/>
    <w:lvlOverride w:ilvl="0">
      <w:startOverride w:val="1"/>
    </w:lvlOverride>
  </w:num>
  <w:num w:numId="27" w16cid:durableId="394476868">
    <w:abstractNumId w:val="26"/>
    <w:lvlOverride w:ilvl="0">
      <w:startOverride w:val="1"/>
    </w:lvlOverride>
  </w:num>
  <w:num w:numId="28" w16cid:durableId="1210146952">
    <w:abstractNumId w:val="26"/>
    <w:lvlOverride w:ilvl="0">
      <w:startOverride w:val="1"/>
    </w:lvlOverride>
  </w:num>
  <w:num w:numId="29" w16cid:durableId="1671447349">
    <w:abstractNumId w:val="26"/>
    <w:lvlOverride w:ilvl="0">
      <w:startOverride w:val="1"/>
    </w:lvlOverride>
  </w:num>
  <w:num w:numId="30" w16cid:durableId="1099445696">
    <w:abstractNumId w:val="26"/>
    <w:lvlOverride w:ilvl="0">
      <w:startOverride w:val="1"/>
    </w:lvlOverride>
  </w:num>
  <w:num w:numId="31" w16cid:durableId="1758089638">
    <w:abstractNumId w:val="26"/>
    <w:lvlOverride w:ilvl="0">
      <w:startOverride w:val="1"/>
    </w:lvlOverride>
  </w:num>
  <w:num w:numId="32" w16cid:durableId="598830510">
    <w:abstractNumId w:val="26"/>
    <w:lvlOverride w:ilvl="0">
      <w:startOverride w:val="1"/>
    </w:lvlOverride>
  </w:num>
  <w:num w:numId="33" w16cid:durableId="769664552">
    <w:abstractNumId w:val="9"/>
  </w:num>
  <w:num w:numId="34" w16cid:durableId="2018802640">
    <w:abstractNumId w:val="7"/>
  </w:num>
  <w:num w:numId="35" w16cid:durableId="2044020297">
    <w:abstractNumId w:val="6"/>
  </w:num>
  <w:num w:numId="36" w16cid:durableId="1584676825">
    <w:abstractNumId w:val="5"/>
  </w:num>
  <w:num w:numId="37" w16cid:durableId="936526341">
    <w:abstractNumId w:val="4"/>
  </w:num>
  <w:num w:numId="38" w16cid:durableId="1607814169">
    <w:abstractNumId w:val="8"/>
  </w:num>
  <w:num w:numId="39" w16cid:durableId="88476313">
    <w:abstractNumId w:val="3"/>
  </w:num>
  <w:num w:numId="40" w16cid:durableId="1171918243">
    <w:abstractNumId w:val="2"/>
  </w:num>
  <w:num w:numId="41" w16cid:durableId="1532256290">
    <w:abstractNumId w:val="1"/>
  </w:num>
  <w:num w:numId="42" w16cid:durableId="1019351594">
    <w:abstractNumId w:val="0"/>
  </w:num>
  <w:num w:numId="43" w16cid:durableId="851068872">
    <w:abstractNumId w:val="30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grammar="clean"/>
  <w:attachedTemplate r:id="rId1"/>
  <w:linkStyles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formatting="1" w:enforcement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030"/>
    <w:rsid w:val="000009AA"/>
    <w:rsid w:val="0000224F"/>
    <w:rsid w:val="00005C78"/>
    <w:rsid w:val="00006854"/>
    <w:rsid w:val="00006879"/>
    <w:rsid w:val="000076D7"/>
    <w:rsid w:val="00010CCF"/>
    <w:rsid w:val="000111EA"/>
    <w:rsid w:val="00011C14"/>
    <w:rsid w:val="00013D76"/>
    <w:rsid w:val="0001437B"/>
    <w:rsid w:val="00014561"/>
    <w:rsid w:val="00014814"/>
    <w:rsid w:val="00014DFC"/>
    <w:rsid w:val="00020397"/>
    <w:rsid w:val="00020607"/>
    <w:rsid w:val="000263EE"/>
    <w:rsid w:val="00026F81"/>
    <w:rsid w:val="000273B8"/>
    <w:rsid w:val="00027D0B"/>
    <w:rsid w:val="00027D83"/>
    <w:rsid w:val="0003032E"/>
    <w:rsid w:val="00030437"/>
    <w:rsid w:val="00030CB9"/>
    <w:rsid w:val="00032458"/>
    <w:rsid w:val="000325A0"/>
    <w:rsid w:val="000328C7"/>
    <w:rsid w:val="000342A2"/>
    <w:rsid w:val="00043827"/>
    <w:rsid w:val="00043DF3"/>
    <w:rsid w:val="00044798"/>
    <w:rsid w:val="00044F64"/>
    <w:rsid w:val="0004629B"/>
    <w:rsid w:val="00050E73"/>
    <w:rsid w:val="000515FC"/>
    <w:rsid w:val="00052732"/>
    <w:rsid w:val="00053328"/>
    <w:rsid w:val="00053BD4"/>
    <w:rsid w:val="0005511F"/>
    <w:rsid w:val="000557E9"/>
    <w:rsid w:val="00057984"/>
    <w:rsid w:val="00060038"/>
    <w:rsid w:val="00060527"/>
    <w:rsid w:val="00060C4E"/>
    <w:rsid w:val="0006211F"/>
    <w:rsid w:val="000631EB"/>
    <w:rsid w:val="000642E7"/>
    <w:rsid w:val="00067510"/>
    <w:rsid w:val="00074DA3"/>
    <w:rsid w:val="00075017"/>
    <w:rsid w:val="00076311"/>
    <w:rsid w:val="00076D13"/>
    <w:rsid w:val="000775CA"/>
    <w:rsid w:val="00081443"/>
    <w:rsid w:val="00081986"/>
    <w:rsid w:val="000829C2"/>
    <w:rsid w:val="00083EB5"/>
    <w:rsid w:val="00084552"/>
    <w:rsid w:val="0008496F"/>
    <w:rsid w:val="00084FCF"/>
    <w:rsid w:val="00086B2F"/>
    <w:rsid w:val="00090195"/>
    <w:rsid w:val="0009026A"/>
    <w:rsid w:val="00091004"/>
    <w:rsid w:val="00091071"/>
    <w:rsid w:val="0009446D"/>
    <w:rsid w:val="00094BD3"/>
    <w:rsid w:val="00095AF5"/>
    <w:rsid w:val="000961C1"/>
    <w:rsid w:val="00096D2A"/>
    <w:rsid w:val="000A2019"/>
    <w:rsid w:val="000A22DE"/>
    <w:rsid w:val="000A3515"/>
    <w:rsid w:val="000A3DB9"/>
    <w:rsid w:val="000A5B18"/>
    <w:rsid w:val="000A5F0F"/>
    <w:rsid w:val="000A69E8"/>
    <w:rsid w:val="000A6C76"/>
    <w:rsid w:val="000B08F1"/>
    <w:rsid w:val="000B1D51"/>
    <w:rsid w:val="000B1D9D"/>
    <w:rsid w:val="000B3435"/>
    <w:rsid w:val="000B3DC8"/>
    <w:rsid w:val="000B4034"/>
    <w:rsid w:val="000B4075"/>
    <w:rsid w:val="000B4A46"/>
    <w:rsid w:val="000B5323"/>
    <w:rsid w:val="000B63A2"/>
    <w:rsid w:val="000B6B49"/>
    <w:rsid w:val="000B75C8"/>
    <w:rsid w:val="000C1303"/>
    <w:rsid w:val="000C17C1"/>
    <w:rsid w:val="000C1AB5"/>
    <w:rsid w:val="000C2106"/>
    <w:rsid w:val="000C23B4"/>
    <w:rsid w:val="000C284B"/>
    <w:rsid w:val="000C2E2E"/>
    <w:rsid w:val="000C354C"/>
    <w:rsid w:val="000C3C79"/>
    <w:rsid w:val="000C4021"/>
    <w:rsid w:val="000C4B6B"/>
    <w:rsid w:val="000C515E"/>
    <w:rsid w:val="000C54E3"/>
    <w:rsid w:val="000C5B1D"/>
    <w:rsid w:val="000C5C68"/>
    <w:rsid w:val="000C60A1"/>
    <w:rsid w:val="000C6F7B"/>
    <w:rsid w:val="000D221E"/>
    <w:rsid w:val="000D2B29"/>
    <w:rsid w:val="000D4237"/>
    <w:rsid w:val="000D66BC"/>
    <w:rsid w:val="000E0ADA"/>
    <w:rsid w:val="000E2D09"/>
    <w:rsid w:val="000E4907"/>
    <w:rsid w:val="000E5273"/>
    <w:rsid w:val="000E556D"/>
    <w:rsid w:val="000E5FE3"/>
    <w:rsid w:val="000E60F1"/>
    <w:rsid w:val="000F0049"/>
    <w:rsid w:val="000F0AAF"/>
    <w:rsid w:val="000F0C32"/>
    <w:rsid w:val="000F1C01"/>
    <w:rsid w:val="000F1DBA"/>
    <w:rsid w:val="000F2B5A"/>
    <w:rsid w:val="000F4290"/>
    <w:rsid w:val="000F4460"/>
    <w:rsid w:val="000F4C60"/>
    <w:rsid w:val="000F4D21"/>
    <w:rsid w:val="000F4F5C"/>
    <w:rsid w:val="000F4FCA"/>
    <w:rsid w:val="000F5A7E"/>
    <w:rsid w:val="000F66B5"/>
    <w:rsid w:val="000F69D9"/>
    <w:rsid w:val="000F7BE8"/>
    <w:rsid w:val="0010004A"/>
    <w:rsid w:val="001003BB"/>
    <w:rsid w:val="00101A7C"/>
    <w:rsid w:val="00101A8E"/>
    <w:rsid w:val="00102543"/>
    <w:rsid w:val="00103200"/>
    <w:rsid w:val="00103E2C"/>
    <w:rsid w:val="00104245"/>
    <w:rsid w:val="001045B7"/>
    <w:rsid w:val="0010497C"/>
    <w:rsid w:val="00107ACD"/>
    <w:rsid w:val="0011058E"/>
    <w:rsid w:val="0011078A"/>
    <w:rsid w:val="00110E97"/>
    <w:rsid w:val="00111E53"/>
    <w:rsid w:val="001120C7"/>
    <w:rsid w:val="00113E64"/>
    <w:rsid w:val="0011526F"/>
    <w:rsid w:val="001158AA"/>
    <w:rsid w:val="001168B6"/>
    <w:rsid w:val="00116D74"/>
    <w:rsid w:val="001218EF"/>
    <w:rsid w:val="00121DCB"/>
    <w:rsid w:val="001222E2"/>
    <w:rsid w:val="00122379"/>
    <w:rsid w:val="00123C0A"/>
    <w:rsid w:val="00123F08"/>
    <w:rsid w:val="00124D2A"/>
    <w:rsid w:val="00124DBB"/>
    <w:rsid w:val="001251E5"/>
    <w:rsid w:val="0012638B"/>
    <w:rsid w:val="0012653F"/>
    <w:rsid w:val="00126773"/>
    <w:rsid w:val="00126E14"/>
    <w:rsid w:val="00127149"/>
    <w:rsid w:val="00127172"/>
    <w:rsid w:val="00127435"/>
    <w:rsid w:val="0012758D"/>
    <w:rsid w:val="001316FD"/>
    <w:rsid w:val="00131CA9"/>
    <w:rsid w:val="00131D1C"/>
    <w:rsid w:val="00131E66"/>
    <w:rsid w:val="00131FFE"/>
    <w:rsid w:val="001344D5"/>
    <w:rsid w:val="001350E7"/>
    <w:rsid w:val="001356B1"/>
    <w:rsid w:val="001359D9"/>
    <w:rsid w:val="00135A6E"/>
    <w:rsid w:val="00135CA4"/>
    <w:rsid w:val="00136E4E"/>
    <w:rsid w:val="0013754D"/>
    <w:rsid w:val="001379AD"/>
    <w:rsid w:val="001401B1"/>
    <w:rsid w:val="0014072C"/>
    <w:rsid w:val="00143091"/>
    <w:rsid w:val="00146CAC"/>
    <w:rsid w:val="00147300"/>
    <w:rsid w:val="001473CC"/>
    <w:rsid w:val="00147B51"/>
    <w:rsid w:val="0015030C"/>
    <w:rsid w:val="001510A7"/>
    <w:rsid w:val="00151C2B"/>
    <w:rsid w:val="0015473C"/>
    <w:rsid w:val="00154BA1"/>
    <w:rsid w:val="001556D6"/>
    <w:rsid w:val="00155883"/>
    <w:rsid w:val="00160DCF"/>
    <w:rsid w:val="001615AE"/>
    <w:rsid w:val="00162D69"/>
    <w:rsid w:val="00163BF9"/>
    <w:rsid w:val="001660DD"/>
    <w:rsid w:val="001661F3"/>
    <w:rsid w:val="001667AE"/>
    <w:rsid w:val="001672E5"/>
    <w:rsid w:val="00167471"/>
    <w:rsid w:val="001711E3"/>
    <w:rsid w:val="001717BD"/>
    <w:rsid w:val="00173DD8"/>
    <w:rsid w:val="00174945"/>
    <w:rsid w:val="00174A35"/>
    <w:rsid w:val="00177B56"/>
    <w:rsid w:val="001832CE"/>
    <w:rsid w:val="001842F9"/>
    <w:rsid w:val="001846D5"/>
    <w:rsid w:val="001850E8"/>
    <w:rsid w:val="001858E6"/>
    <w:rsid w:val="00185F40"/>
    <w:rsid w:val="0018771E"/>
    <w:rsid w:val="001877FD"/>
    <w:rsid w:val="00190546"/>
    <w:rsid w:val="0019066D"/>
    <w:rsid w:val="0019073A"/>
    <w:rsid w:val="00191FEE"/>
    <w:rsid w:val="0019266D"/>
    <w:rsid w:val="00193514"/>
    <w:rsid w:val="00193A73"/>
    <w:rsid w:val="0019435D"/>
    <w:rsid w:val="00194701"/>
    <w:rsid w:val="001A0568"/>
    <w:rsid w:val="001A3412"/>
    <w:rsid w:val="001A59A9"/>
    <w:rsid w:val="001A6D23"/>
    <w:rsid w:val="001A720B"/>
    <w:rsid w:val="001A7C9A"/>
    <w:rsid w:val="001B0C4C"/>
    <w:rsid w:val="001B2925"/>
    <w:rsid w:val="001B29BB"/>
    <w:rsid w:val="001B2ED3"/>
    <w:rsid w:val="001B33F0"/>
    <w:rsid w:val="001B3945"/>
    <w:rsid w:val="001C0AE4"/>
    <w:rsid w:val="001C23A1"/>
    <w:rsid w:val="001C301C"/>
    <w:rsid w:val="001C3E96"/>
    <w:rsid w:val="001C3F79"/>
    <w:rsid w:val="001D09E3"/>
    <w:rsid w:val="001D4465"/>
    <w:rsid w:val="001D55C7"/>
    <w:rsid w:val="001D59C7"/>
    <w:rsid w:val="001D7F9F"/>
    <w:rsid w:val="001E0705"/>
    <w:rsid w:val="001E0820"/>
    <w:rsid w:val="001E0854"/>
    <w:rsid w:val="001E12DA"/>
    <w:rsid w:val="001E1DFF"/>
    <w:rsid w:val="001E2EC7"/>
    <w:rsid w:val="001E42CD"/>
    <w:rsid w:val="001E4CA8"/>
    <w:rsid w:val="001E505E"/>
    <w:rsid w:val="001E5767"/>
    <w:rsid w:val="001E77EB"/>
    <w:rsid w:val="001F0153"/>
    <w:rsid w:val="001F01F1"/>
    <w:rsid w:val="001F08B5"/>
    <w:rsid w:val="001F0D40"/>
    <w:rsid w:val="001F16D5"/>
    <w:rsid w:val="001F2B85"/>
    <w:rsid w:val="001F3985"/>
    <w:rsid w:val="001F57B7"/>
    <w:rsid w:val="001F618F"/>
    <w:rsid w:val="001F6359"/>
    <w:rsid w:val="0020278A"/>
    <w:rsid w:val="00203F49"/>
    <w:rsid w:val="002047D0"/>
    <w:rsid w:val="00205371"/>
    <w:rsid w:val="0020653D"/>
    <w:rsid w:val="002078EC"/>
    <w:rsid w:val="00207BAF"/>
    <w:rsid w:val="00207D57"/>
    <w:rsid w:val="00211AB8"/>
    <w:rsid w:val="00212F0F"/>
    <w:rsid w:val="002146B7"/>
    <w:rsid w:val="00217087"/>
    <w:rsid w:val="0022091A"/>
    <w:rsid w:val="00220EB7"/>
    <w:rsid w:val="002217CF"/>
    <w:rsid w:val="00221C4E"/>
    <w:rsid w:val="00223272"/>
    <w:rsid w:val="00223DE3"/>
    <w:rsid w:val="00225619"/>
    <w:rsid w:val="00225F93"/>
    <w:rsid w:val="00226CD5"/>
    <w:rsid w:val="002302DD"/>
    <w:rsid w:val="00230C56"/>
    <w:rsid w:val="00231E4E"/>
    <w:rsid w:val="002355C3"/>
    <w:rsid w:val="002364EF"/>
    <w:rsid w:val="00236A0C"/>
    <w:rsid w:val="00237E04"/>
    <w:rsid w:val="00243359"/>
    <w:rsid w:val="002447B3"/>
    <w:rsid w:val="00245BEE"/>
    <w:rsid w:val="002466B9"/>
    <w:rsid w:val="00250809"/>
    <w:rsid w:val="00250DA0"/>
    <w:rsid w:val="00251909"/>
    <w:rsid w:val="002530C4"/>
    <w:rsid w:val="002562A7"/>
    <w:rsid w:val="002577DB"/>
    <w:rsid w:val="002609D5"/>
    <w:rsid w:val="00261A89"/>
    <w:rsid w:val="00263A6D"/>
    <w:rsid w:val="002646D8"/>
    <w:rsid w:val="00265901"/>
    <w:rsid w:val="00265FA5"/>
    <w:rsid w:val="00266AD9"/>
    <w:rsid w:val="00266B2B"/>
    <w:rsid w:val="002675D2"/>
    <w:rsid w:val="002677AC"/>
    <w:rsid w:val="00267F91"/>
    <w:rsid w:val="00272F05"/>
    <w:rsid w:val="0027536D"/>
    <w:rsid w:val="0027653F"/>
    <w:rsid w:val="00276771"/>
    <w:rsid w:val="00277A97"/>
    <w:rsid w:val="002805EC"/>
    <w:rsid w:val="00281D5B"/>
    <w:rsid w:val="0028341A"/>
    <w:rsid w:val="00283DFF"/>
    <w:rsid w:val="00284180"/>
    <w:rsid w:val="00284646"/>
    <w:rsid w:val="0028484D"/>
    <w:rsid w:val="00284E78"/>
    <w:rsid w:val="00285862"/>
    <w:rsid w:val="00285CDD"/>
    <w:rsid w:val="00290215"/>
    <w:rsid w:val="002904FA"/>
    <w:rsid w:val="00290D45"/>
    <w:rsid w:val="00291BFA"/>
    <w:rsid w:val="00291C39"/>
    <w:rsid w:val="00292315"/>
    <w:rsid w:val="002933F9"/>
    <w:rsid w:val="0029566D"/>
    <w:rsid w:val="002970AA"/>
    <w:rsid w:val="002A1AB2"/>
    <w:rsid w:val="002A1CE6"/>
    <w:rsid w:val="002A1F23"/>
    <w:rsid w:val="002A269C"/>
    <w:rsid w:val="002A3143"/>
    <w:rsid w:val="002A4376"/>
    <w:rsid w:val="002A65A2"/>
    <w:rsid w:val="002A71E1"/>
    <w:rsid w:val="002B0936"/>
    <w:rsid w:val="002B116B"/>
    <w:rsid w:val="002B1A70"/>
    <w:rsid w:val="002B20E4"/>
    <w:rsid w:val="002B2512"/>
    <w:rsid w:val="002B29CC"/>
    <w:rsid w:val="002B3A7B"/>
    <w:rsid w:val="002B3C49"/>
    <w:rsid w:val="002B4887"/>
    <w:rsid w:val="002B6EB3"/>
    <w:rsid w:val="002B78AB"/>
    <w:rsid w:val="002C03BE"/>
    <w:rsid w:val="002C12E6"/>
    <w:rsid w:val="002C1F89"/>
    <w:rsid w:val="002C2590"/>
    <w:rsid w:val="002C3D0D"/>
    <w:rsid w:val="002D0258"/>
    <w:rsid w:val="002D12A6"/>
    <w:rsid w:val="002D1462"/>
    <w:rsid w:val="002D27DE"/>
    <w:rsid w:val="002D3D48"/>
    <w:rsid w:val="002D7B39"/>
    <w:rsid w:val="002E04EC"/>
    <w:rsid w:val="002E1465"/>
    <w:rsid w:val="002E14AE"/>
    <w:rsid w:val="002E1997"/>
    <w:rsid w:val="002E208E"/>
    <w:rsid w:val="002E2277"/>
    <w:rsid w:val="002E2E34"/>
    <w:rsid w:val="002E3127"/>
    <w:rsid w:val="002E3BF3"/>
    <w:rsid w:val="002E3C94"/>
    <w:rsid w:val="002E4AA9"/>
    <w:rsid w:val="002E5906"/>
    <w:rsid w:val="002F19BA"/>
    <w:rsid w:val="002F1B44"/>
    <w:rsid w:val="002F282C"/>
    <w:rsid w:val="002F3462"/>
    <w:rsid w:val="002F4A70"/>
    <w:rsid w:val="002F5909"/>
    <w:rsid w:val="002F6454"/>
    <w:rsid w:val="002F68E2"/>
    <w:rsid w:val="003004AE"/>
    <w:rsid w:val="00306178"/>
    <w:rsid w:val="00307025"/>
    <w:rsid w:val="00310BE7"/>
    <w:rsid w:val="003117E0"/>
    <w:rsid w:val="00311881"/>
    <w:rsid w:val="003118D6"/>
    <w:rsid w:val="00311E65"/>
    <w:rsid w:val="00312421"/>
    <w:rsid w:val="003126DD"/>
    <w:rsid w:val="003140D4"/>
    <w:rsid w:val="0031459E"/>
    <w:rsid w:val="00316668"/>
    <w:rsid w:val="00317169"/>
    <w:rsid w:val="00320E95"/>
    <w:rsid w:val="0032255A"/>
    <w:rsid w:val="003251E7"/>
    <w:rsid w:val="00325E59"/>
    <w:rsid w:val="00326450"/>
    <w:rsid w:val="0032736A"/>
    <w:rsid w:val="00330511"/>
    <w:rsid w:val="003319D9"/>
    <w:rsid w:val="00331ECD"/>
    <w:rsid w:val="003326EC"/>
    <w:rsid w:val="0033674C"/>
    <w:rsid w:val="00337148"/>
    <w:rsid w:val="00337368"/>
    <w:rsid w:val="003401BA"/>
    <w:rsid w:val="00340ECA"/>
    <w:rsid w:val="00341212"/>
    <w:rsid w:val="00342A08"/>
    <w:rsid w:val="00342C5E"/>
    <w:rsid w:val="00345891"/>
    <w:rsid w:val="003471B4"/>
    <w:rsid w:val="00350B7E"/>
    <w:rsid w:val="00350C77"/>
    <w:rsid w:val="003518FE"/>
    <w:rsid w:val="00353125"/>
    <w:rsid w:val="00353214"/>
    <w:rsid w:val="0035457A"/>
    <w:rsid w:val="00354642"/>
    <w:rsid w:val="00355500"/>
    <w:rsid w:val="00362E25"/>
    <w:rsid w:val="00363DC8"/>
    <w:rsid w:val="0037006A"/>
    <w:rsid w:val="0037079C"/>
    <w:rsid w:val="00371D02"/>
    <w:rsid w:val="003745C2"/>
    <w:rsid w:val="00376179"/>
    <w:rsid w:val="003762C0"/>
    <w:rsid w:val="00376741"/>
    <w:rsid w:val="00377597"/>
    <w:rsid w:val="003779EE"/>
    <w:rsid w:val="0038111A"/>
    <w:rsid w:val="00381C75"/>
    <w:rsid w:val="0038244F"/>
    <w:rsid w:val="00382FDA"/>
    <w:rsid w:val="003841A3"/>
    <w:rsid w:val="00387F28"/>
    <w:rsid w:val="003902E8"/>
    <w:rsid w:val="00391C9F"/>
    <w:rsid w:val="00392428"/>
    <w:rsid w:val="00393670"/>
    <w:rsid w:val="0039458D"/>
    <w:rsid w:val="00394A60"/>
    <w:rsid w:val="00395A00"/>
    <w:rsid w:val="003A037E"/>
    <w:rsid w:val="003A0829"/>
    <w:rsid w:val="003A1F07"/>
    <w:rsid w:val="003A235C"/>
    <w:rsid w:val="003A3B93"/>
    <w:rsid w:val="003A7829"/>
    <w:rsid w:val="003B0D0C"/>
    <w:rsid w:val="003B15A0"/>
    <w:rsid w:val="003B2297"/>
    <w:rsid w:val="003B318C"/>
    <w:rsid w:val="003B330A"/>
    <w:rsid w:val="003B465E"/>
    <w:rsid w:val="003B4D45"/>
    <w:rsid w:val="003B5704"/>
    <w:rsid w:val="003C14EF"/>
    <w:rsid w:val="003C1746"/>
    <w:rsid w:val="003C43A1"/>
    <w:rsid w:val="003C4649"/>
    <w:rsid w:val="003C5B57"/>
    <w:rsid w:val="003C5C3E"/>
    <w:rsid w:val="003D07FF"/>
    <w:rsid w:val="003D13D0"/>
    <w:rsid w:val="003D358F"/>
    <w:rsid w:val="003D4425"/>
    <w:rsid w:val="003D646E"/>
    <w:rsid w:val="003D73B3"/>
    <w:rsid w:val="003E2284"/>
    <w:rsid w:val="003E34DF"/>
    <w:rsid w:val="003E4EBC"/>
    <w:rsid w:val="003E727E"/>
    <w:rsid w:val="003F0FB9"/>
    <w:rsid w:val="003F16DB"/>
    <w:rsid w:val="003F1948"/>
    <w:rsid w:val="003F447B"/>
    <w:rsid w:val="003F4E79"/>
    <w:rsid w:val="003F5217"/>
    <w:rsid w:val="003F5F13"/>
    <w:rsid w:val="003F6A89"/>
    <w:rsid w:val="003F6DAF"/>
    <w:rsid w:val="003F76F2"/>
    <w:rsid w:val="003F776A"/>
    <w:rsid w:val="003F7E39"/>
    <w:rsid w:val="00400FA5"/>
    <w:rsid w:val="00404E7D"/>
    <w:rsid w:val="00406155"/>
    <w:rsid w:val="00407403"/>
    <w:rsid w:val="004102F2"/>
    <w:rsid w:val="00410DA8"/>
    <w:rsid w:val="00412866"/>
    <w:rsid w:val="00414916"/>
    <w:rsid w:val="00416619"/>
    <w:rsid w:val="004168CE"/>
    <w:rsid w:val="00416F26"/>
    <w:rsid w:val="00417308"/>
    <w:rsid w:val="0042126A"/>
    <w:rsid w:val="00424B24"/>
    <w:rsid w:val="00425BD5"/>
    <w:rsid w:val="00425E48"/>
    <w:rsid w:val="0042778E"/>
    <w:rsid w:val="0043292E"/>
    <w:rsid w:val="00433CDD"/>
    <w:rsid w:val="0043584D"/>
    <w:rsid w:val="004405F1"/>
    <w:rsid w:val="00442320"/>
    <w:rsid w:val="00442AB7"/>
    <w:rsid w:val="00444CFF"/>
    <w:rsid w:val="0044553F"/>
    <w:rsid w:val="004456AA"/>
    <w:rsid w:val="00446C9A"/>
    <w:rsid w:val="00447681"/>
    <w:rsid w:val="00450154"/>
    <w:rsid w:val="004504A2"/>
    <w:rsid w:val="00450B63"/>
    <w:rsid w:val="00450C91"/>
    <w:rsid w:val="00451069"/>
    <w:rsid w:val="00454622"/>
    <w:rsid w:val="004548AF"/>
    <w:rsid w:val="00460F57"/>
    <w:rsid w:val="0046366B"/>
    <w:rsid w:val="004637F5"/>
    <w:rsid w:val="0046477B"/>
    <w:rsid w:val="00466CBA"/>
    <w:rsid w:val="004701B8"/>
    <w:rsid w:val="0047058B"/>
    <w:rsid w:val="004720D8"/>
    <w:rsid w:val="00474462"/>
    <w:rsid w:val="00475123"/>
    <w:rsid w:val="00475231"/>
    <w:rsid w:val="00476A15"/>
    <w:rsid w:val="00481228"/>
    <w:rsid w:val="0048473A"/>
    <w:rsid w:val="00486310"/>
    <w:rsid w:val="00486F3C"/>
    <w:rsid w:val="00487665"/>
    <w:rsid w:val="00490932"/>
    <w:rsid w:val="00491107"/>
    <w:rsid w:val="004914F8"/>
    <w:rsid w:val="004921EE"/>
    <w:rsid w:val="004931BE"/>
    <w:rsid w:val="00494344"/>
    <w:rsid w:val="004944EC"/>
    <w:rsid w:val="00495702"/>
    <w:rsid w:val="00496A04"/>
    <w:rsid w:val="004A012D"/>
    <w:rsid w:val="004A2E59"/>
    <w:rsid w:val="004A4533"/>
    <w:rsid w:val="004A570C"/>
    <w:rsid w:val="004A7B03"/>
    <w:rsid w:val="004B120E"/>
    <w:rsid w:val="004B146B"/>
    <w:rsid w:val="004B3760"/>
    <w:rsid w:val="004B5110"/>
    <w:rsid w:val="004B554B"/>
    <w:rsid w:val="004B5594"/>
    <w:rsid w:val="004B5AC6"/>
    <w:rsid w:val="004B7822"/>
    <w:rsid w:val="004C0D07"/>
    <w:rsid w:val="004C1593"/>
    <w:rsid w:val="004C219A"/>
    <w:rsid w:val="004C24B8"/>
    <w:rsid w:val="004C2732"/>
    <w:rsid w:val="004C381E"/>
    <w:rsid w:val="004C3EFF"/>
    <w:rsid w:val="004C53CF"/>
    <w:rsid w:val="004C5A77"/>
    <w:rsid w:val="004C5CBE"/>
    <w:rsid w:val="004C6833"/>
    <w:rsid w:val="004C6C64"/>
    <w:rsid w:val="004C7108"/>
    <w:rsid w:val="004C7B95"/>
    <w:rsid w:val="004C7C26"/>
    <w:rsid w:val="004C7CB9"/>
    <w:rsid w:val="004C7EDF"/>
    <w:rsid w:val="004D166F"/>
    <w:rsid w:val="004D34A9"/>
    <w:rsid w:val="004D3BEE"/>
    <w:rsid w:val="004D4CA5"/>
    <w:rsid w:val="004D65D1"/>
    <w:rsid w:val="004D7985"/>
    <w:rsid w:val="004D7B32"/>
    <w:rsid w:val="004E0B5E"/>
    <w:rsid w:val="004E3CC6"/>
    <w:rsid w:val="004E4464"/>
    <w:rsid w:val="004E509F"/>
    <w:rsid w:val="004E69E1"/>
    <w:rsid w:val="004E74A3"/>
    <w:rsid w:val="004F0461"/>
    <w:rsid w:val="004F0EC9"/>
    <w:rsid w:val="004F10FD"/>
    <w:rsid w:val="004F12B0"/>
    <w:rsid w:val="004F1331"/>
    <w:rsid w:val="004F2DAE"/>
    <w:rsid w:val="004F4184"/>
    <w:rsid w:val="004F4CB6"/>
    <w:rsid w:val="004F6579"/>
    <w:rsid w:val="004F772F"/>
    <w:rsid w:val="004F7C3C"/>
    <w:rsid w:val="00500C66"/>
    <w:rsid w:val="00501E1E"/>
    <w:rsid w:val="0050342A"/>
    <w:rsid w:val="00503726"/>
    <w:rsid w:val="00504B11"/>
    <w:rsid w:val="005061F8"/>
    <w:rsid w:val="005069DD"/>
    <w:rsid w:val="00506D7F"/>
    <w:rsid w:val="00506D86"/>
    <w:rsid w:val="00507B71"/>
    <w:rsid w:val="00507E0F"/>
    <w:rsid w:val="00510DE5"/>
    <w:rsid w:val="00511660"/>
    <w:rsid w:val="00511994"/>
    <w:rsid w:val="00512203"/>
    <w:rsid w:val="00512A60"/>
    <w:rsid w:val="005144B9"/>
    <w:rsid w:val="005163CA"/>
    <w:rsid w:val="00516621"/>
    <w:rsid w:val="005169BD"/>
    <w:rsid w:val="00523205"/>
    <w:rsid w:val="00525194"/>
    <w:rsid w:val="005317FF"/>
    <w:rsid w:val="00531812"/>
    <w:rsid w:val="005319BC"/>
    <w:rsid w:val="00531B0F"/>
    <w:rsid w:val="00532AC2"/>
    <w:rsid w:val="0053614F"/>
    <w:rsid w:val="00537A83"/>
    <w:rsid w:val="00540176"/>
    <w:rsid w:val="005404C3"/>
    <w:rsid w:val="00541D30"/>
    <w:rsid w:val="00543DB3"/>
    <w:rsid w:val="0054510D"/>
    <w:rsid w:val="005507E7"/>
    <w:rsid w:val="00551B57"/>
    <w:rsid w:val="005525D9"/>
    <w:rsid w:val="0055313C"/>
    <w:rsid w:val="00553928"/>
    <w:rsid w:val="00555816"/>
    <w:rsid w:val="00555A5C"/>
    <w:rsid w:val="005573C4"/>
    <w:rsid w:val="005618ED"/>
    <w:rsid w:val="005637C3"/>
    <w:rsid w:val="005638A1"/>
    <w:rsid w:val="00563C2C"/>
    <w:rsid w:val="00564A9C"/>
    <w:rsid w:val="00567C96"/>
    <w:rsid w:val="00567E7B"/>
    <w:rsid w:val="00570AE8"/>
    <w:rsid w:val="005737BB"/>
    <w:rsid w:val="0057417F"/>
    <w:rsid w:val="0057611D"/>
    <w:rsid w:val="00583980"/>
    <w:rsid w:val="00583F5C"/>
    <w:rsid w:val="00586504"/>
    <w:rsid w:val="00586711"/>
    <w:rsid w:val="0059269C"/>
    <w:rsid w:val="005942AE"/>
    <w:rsid w:val="00594886"/>
    <w:rsid w:val="00594E14"/>
    <w:rsid w:val="00595226"/>
    <w:rsid w:val="0059576E"/>
    <w:rsid w:val="00595AE5"/>
    <w:rsid w:val="005A7708"/>
    <w:rsid w:val="005B1FC8"/>
    <w:rsid w:val="005B25A1"/>
    <w:rsid w:val="005B2944"/>
    <w:rsid w:val="005B3866"/>
    <w:rsid w:val="005B3AF2"/>
    <w:rsid w:val="005B3E7E"/>
    <w:rsid w:val="005B497B"/>
    <w:rsid w:val="005B4C0D"/>
    <w:rsid w:val="005B4E8E"/>
    <w:rsid w:val="005B525D"/>
    <w:rsid w:val="005B5929"/>
    <w:rsid w:val="005B70F6"/>
    <w:rsid w:val="005C0ED0"/>
    <w:rsid w:val="005C2078"/>
    <w:rsid w:val="005C3171"/>
    <w:rsid w:val="005C42C3"/>
    <w:rsid w:val="005C5030"/>
    <w:rsid w:val="005C5170"/>
    <w:rsid w:val="005C711D"/>
    <w:rsid w:val="005D0279"/>
    <w:rsid w:val="005D04A2"/>
    <w:rsid w:val="005D0526"/>
    <w:rsid w:val="005D339E"/>
    <w:rsid w:val="005D5E3A"/>
    <w:rsid w:val="005E035B"/>
    <w:rsid w:val="005E0AB7"/>
    <w:rsid w:val="005E0B64"/>
    <w:rsid w:val="005E27B8"/>
    <w:rsid w:val="005E3B66"/>
    <w:rsid w:val="005E4476"/>
    <w:rsid w:val="005E5262"/>
    <w:rsid w:val="005E5B68"/>
    <w:rsid w:val="005E659E"/>
    <w:rsid w:val="005F0A2E"/>
    <w:rsid w:val="005F0C71"/>
    <w:rsid w:val="005F0C7D"/>
    <w:rsid w:val="005F1628"/>
    <w:rsid w:val="005F19CC"/>
    <w:rsid w:val="005F1FE7"/>
    <w:rsid w:val="005F32C7"/>
    <w:rsid w:val="005F354C"/>
    <w:rsid w:val="005F466E"/>
    <w:rsid w:val="005F4721"/>
    <w:rsid w:val="005F5203"/>
    <w:rsid w:val="005F56B8"/>
    <w:rsid w:val="005F619A"/>
    <w:rsid w:val="005F6555"/>
    <w:rsid w:val="005F721A"/>
    <w:rsid w:val="005F76B3"/>
    <w:rsid w:val="006006DD"/>
    <w:rsid w:val="00601B3E"/>
    <w:rsid w:val="00603B19"/>
    <w:rsid w:val="00606F2A"/>
    <w:rsid w:val="00610276"/>
    <w:rsid w:val="006109B7"/>
    <w:rsid w:val="00613E11"/>
    <w:rsid w:val="00613F06"/>
    <w:rsid w:val="00614FE7"/>
    <w:rsid w:val="0061561C"/>
    <w:rsid w:val="00621808"/>
    <w:rsid w:val="00621EB6"/>
    <w:rsid w:val="0062365F"/>
    <w:rsid w:val="00623AFF"/>
    <w:rsid w:val="0062793C"/>
    <w:rsid w:val="00631429"/>
    <w:rsid w:val="006345A5"/>
    <w:rsid w:val="0063486C"/>
    <w:rsid w:val="00635486"/>
    <w:rsid w:val="00636CE2"/>
    <w:rsid w:val="00637090"/>
    <w:rsid w:val="006370C2"/>
    <w:rsid w:val="00640F77"/>
    <w:rsid w:val="00641023"/>
    <w:rsid w:val="00641049"/>
    <w:rsid w:val="00641268"/>
    <w:rsid w:val="0064197B"/>
    <w:rsid w:val="006429E0"/>
    <w:rsid w:val="00643058"/>
    <w:rsid w:val="00643387"/>
    <w:rsid w:val="006434BD"/>
    <w:rsid w:val="0064448C"/>
    <w:rsid w:val="006458A3"/>
    <w:rsid w:val="00646BDE"/>
    <w:rsid w:val="00647D08"/>
    <w:rsid w:val="00651E8A"/>
    <w:rsid w:val="00652AC1"/>
    <w:rsid w:val="00652C50"/>
    <w:rsid w:val="0065455A"/>
    <w:rsid w:val="00654BD6"/>
    <w:rsid w:val="00655210"/>
    <w:rsid w:val="00655280"/>
    <w:rsid w:val="00655E7C"/>
    <w:rsid w:val="00656B02"/>
    <w:rsid w:val="00656CA8"/>
    <w:rsid w:val="00656F13"/>
    <w:rsid w:val="006636D8"/>
    <w:rsid w:val="00664127"/>
    <w:rsid w:val="00664997"/>
    <w:rsid w:val="00666238"/>
    <w:rsid w:val="0067080F"/>
    <w:rsid w:val="00672102"/>
    <w:rsid w:val="00672743"/>
    <w:rsid w:val="00673459"/>
    <w:rsid w:val="006748EF"/>
    <w:rsid w:val="00675F80"/>
    <w:rsid w:val="00676599"/>
    <w:rsid w:val="006765E6"/>
    <w:rsid w:val="00677072"/>
    <w:rsid w:val="00680D1D"/>
    <w:rsid w:val="00680F53"/>
    <w:rsid w:val="0068140D"/>
    <w:rsid w:val="006814FC"/>
    <w:rsid w:val="00681885"/>
    <w:rsid w:val="00682C3D"/>
    <w:rsid w:val="006831F7"/>
    <w:rsid w:val="0068501C"/>
    <w:rsid w:val="00685390"/>
    <w:rsid w:val="006873A4"/>
    <w:rsid w:val="00687B74"/>
    <w:rsid w:val="00690D68"/>
    <w:rsid w:val="00690E9E"/>
    <w:rsid w:val="00691D48"/>
    <w:rsid w:val="006921BA"/>
    <w:rsid w:val="00694F00"/>
    <w:rsid w:val="00695003"/>
    <w:rsid w:val="0069605C"/>
    <w:rsid w:val="00697CE2"/>
    <w:rsid w:val="00697F90"/>
    <w:rsid w:val="006A017C"/>
    <w:rsid w:val="006A03F2"/>
    <w:rsid w:val="006A24FB"/>
    <w:rsid w:val="006A2BAA"/>
    <w:rsid w:val="006A3A9C"/>
    <w:rsid w:val="006A3F6A"/>
    <w:rsid w:val="006A443B"/>
    <w:rsid w:val="006A4A3F"/>
    <w:rsid w:val="006A5325"/>
    <w:rsid w:val="006B0FE2"/>
    <w:rsid w:val="006B1077"/>
    <w:rsid w:val="006B1A14"/>
    <w:rsid w:val="006B1FDD"/>
    <w:rsid w:val="006B36B0"/>
    <w:rsid w:val="006B39BA"/>
    <w:rsid w:val="006B59B9"/>
    <w:rsid w:val="006B59DD"/>
    <w:rsid w:val="006B603D"/>
    <w:rsid w:val="006B7578"/>
    <w:rsid w:val="006B770E"/>
    <w:rsid w:val="006C1AFC"/>
    <w:rsid w:val="006C2BBD"/>
    <w:rsid w:val="006C3388"/>
    <w:rsid w:val="006C357C"/>
    <w:rsid w:val="006C4810"/>
    <w:rsid w:val="006C5B4F"/>
    <w:rsid w:val="006C5FBC"/>
    <w:rsid w:val="006D063D"/>
    <w:rsid w:val="006D18DF"/>
    <w:rsid w:val="006D22F8"/>
    <w:rsid w:val="006D391A"/>
    <w:rsid w:val="006D491C"/>
    <w:rsid w:val="006D4953"/>
    <w:rsid w:val="006D7557"/>
    <w:rsid w:val="006E2350"/>
    <w:rsid w:val="006E430A"/>
    <w:rsid w:val="006E4E4F"/>
    <w:rsid w:val="006E6753"/>
    <w:rsid w:val="006E773F"/>
    <w:rsid w:val="006E7D4A"/>
    <w:rsid w:val="006F2518"/>
    <w:rsid w:val="006F2D63"/>
    <w:rsid w:val="006F2F4D"/>
    <w:rsid w:val="006F3066"/>
    <w:rsid w:val="006F39E4"/>
    <w:rsid w:val="006F4413"/>
    <w:rsid w:val="006F4514"/>
    <w:rsid w:val="006F4607"/>
    <w:rsid w:val="007003DF"/>
    <w:rsid w:val="00701737"/>
    <w:rsid w:val="0070439E"/>
    <w:rsid w:val="0070626A"/>
    <w:rsid w:val="00706DBA"/>
    <w:rsid w:val="00707013"/>
    <w:rsid w:val="0071024B"/>
    <w:rsid w:val="007113EF"/>
    <w:rsid w:val="00713B93"/>
    <w:rsid w:val="0071409B"/>
    <w:rsid w:val="00714CCD"/>
    <w:rsid w:val="0071545A"/>
    <w:rsid w:val="00716A9C"/>
    <w:rsid w:val="007210E0"/>
    <w:rsid w:val="00721339"/>
    <w:rsid w:val="007220E0"/>
    <w:rsid w:val="00723468"/>
    <w:rsid w:val="00723ED1"/>
    <w:rsid w:val="00724BDE"/>
    <w:rsid w:val="00725C2C"/>
    <w:rsid w:val="007277C7"/>
    <w:rsid w:val="0073007A"/>
    <w:rsid w:val="0073216F"/>
    <w:rsid w:val="00733E23"/>
    <w:rsid w:val="00735503"/>
    <w:rsid w:val="00735853"/>
    <w:rsid w:val="00737D6C"/>
    <w:rsid w:val="00740846"/>
    <w:rsid w:val="007408C5"/>
    <w:rsid w:val="00740996"/>
    <w:rsid w:val="00742F78"/>
    <w:rsid w:val="00745BFA"/>
    <w:rsid w:val="00746020"/>
    <w:rsid w:val="0075054B"/>
    <w:rsid w:val="007513E1"/>
    <w:rsid w:val="00751A98"/>
    <w:rsid w:val="00753963"/>
    <w:rsid w:val="00754505"/>
    <w:rsid w:val="007559AB"/>
    <w:rsid w:val="00757C6E"/>
    <w:rsid w:val="00762262"/>
    <w:rsid w:val="0076375E"/>
    <w:rsid w:val="0076427D"/>
    <w:rsid w:val="00765B49"/>
    <w:rsid w:val="00766085"/>
    <w:rsid w:val="00766129"/>
    <w:rsid w:val="00766C12"/>
    <w:rsid w:val="00766C63"/>
    <w:rsid w:val="007714E0"/>
    <w:rsid w:val="00771D88"/>
    <w:rsid w:val="0077253E"/>
    <w:rsid w:val="007751E7"/>
    <w:rsid w:val="0077533F"/>
    <w:rsid w:val="00775A5C"/>
    <w:rsid w:val="00776A97"/>
    <w:rsid w:val="007779EE"/>
    <w:rsid w:val="0078002E"/>
    <w:rsid w:val="00784A42"/>
    <w:rsid w:val="00784ADE"/>
    <w:rsid w:val="0078517F"/>
    <w:rsid w:val="00785CCB"/>
    <w:rsid w:val="007862BD"/>
    <w:rsid w:val="007865EE"/>
    <w:rsid w:val="00786853"/>
    <w:rsid w:val="00790B2B"/>
    <w:rsid w:val="0079220C"/>
    <w:rsid w:val="00794AD7"/>
    <w:rsid w:val="00795C1A"/>
    <w:rsid w:val="00797656"/>
    <w:rsid w:val="00797E41"/>
    <w:rsid w:val="007A13F5"/>
    <w:rsid w:val="007A2A14"/>
    <w:rsid w:val="007A5DB9"/>
    <w:rsid w:val="007A7847"/>
    <w:rsid w:val="007B07C6"/>
    <w:rsid w:val="007B0D5A"/>
    <w:rsid w:val="007B1E6C"/>
    <w:rsid w:val="007B3BF8"/>
    <w:rsid w:val="007B4AC8"/>
    <w:rsid w:val="007B58EA"/>
    <w:rsid w:val="007B714C"/>
    <w:rsid w:val="007C07CF"/>
    <w:rsid w:val="007C0C9E"/>
    <w:rsid w:val="007C22C6"/>
    <w:rsid w:val="007C2E38"/>
    <w:rsid w:val="007C3ED4"/>
    <w:rsid w:val="007C479A"/>
    <w:rsid w:val="007C512E"/>
    <w:rsid w:val="007C66DD"/>
    <w:rsid w:val="007C6B77"/>
    <w:rsid w:val="007C7980"/>
    <w:rsid w:val="007D03B2"/>
    <w:rsid w:val="007D1611"/>
    <w:rsid w:val="007D21CE"/>
    <w:rsid w:val="007D2C84"/>
    <w:rsid w:val="007D513C"/>
    <w:rsid w:val="007D5613"/>
    <w:rsid w:val="007D5A2A"/>
    <w:rsid w:val="007D6543"/>
    <w:rsid w:val="007D669A"/>
    <w:rsid w:val="007D69CF"/>
    <w:rsid w:val="007E027B"/>
    <w:rsid w:val="007E165F"/>
    <w:rsid w:val="007E1AC2"/>
    <w:rsid w:val="007E1D6A"/>
    <w:rsid w:val="007E221C"/>
    <w:rsid w:val="007E3599"/>
    <w:rsid w:val="007E4064"/>
    <w:rsid w:val="007E5083"/>
    <w:rsid w:val="007E6732"/>
    <w:rsid w:val="007F0FDB"/>
    <w:rsid w:val="007F2741"/>
    <w:rsid w:val="007F6A5D"/>
    <w:rsid w:val="007F6BD4"/>
    <w:rsid w:val="007F6EEE"/>
    <w:rsid w:val="007F7F71"/>
    <w:rsid w:val="0080015D"/>
    <w:rsid w:val="0080178D"/>
    <w:rsid w:val="008031D3"/>
    <w:rsid w:val="00803A30"/>
    <w:rsid w:val="0080479D"/>
    <w:rsid w:val="008065F6"/>
    <w:rsid w:val="0080663E"/>
    <w:rsid w:val="00812522"/>
    <w:rsid w:val="00813D4C"/>
    <w:rsid w:val="00815905"/>
    <w:rsid w:val="008162B8"/>
    <w:rsid w:val="00816328"/>
    <w:rsid w:val="00817B58"/>
    <w:rsid w:val="00821542"/>
    <w:rsid w:val="0082427F"/>
    <w:rsid w:val="00824B3C"/>
    <w:rsid w:val="0082562E"/>
    <w:rsid w:val="00825D92"/>
    <w:rsid w:val="00826143"/>
    <w:rsid w:val="00827371"/>
    <w:rsid w:val="00827AE1"/>
    <w:rsid w:val="00827B4A"/>
    <w:rsid w:val="00832031"/>
    <w:rsid w:val="008320D8"/>
    <w:rsid w:val="0083215A"/>
    <w:rsid w:val="008324DE"/>
    <w:rsid w:val="0083289C"/>
    <w:rsid w:val="00835E90"/>
    <w:rsid w:val="00836DD2"/>
    <w:rsid w:val="00840DA5"/>
    <w:rsid w:val="00840FBF"/>
    <w:rsid w:val="00841034"/>
    <w:rsid w:val="0084183C"/>
    <w:rsid w:val="008442AA"/>
    <w:rsid w:val="00844754"/>
    <w:rsid w:val="008479C4"/>
    <w:rsid w:val="008502B8"/>
    <w:rsid w:val="00851F79"/>
    <w:rsid w:val="00854D31"/>
    <w:rsid w:val="00854DEF"/>
    <w:rsid w:val="008550F1"/>
    <w:rsid w:val="00856E61"/>
    <w:rsid w:val="00856E70"/>
    <w:rsid w:val="008574A8"/>
    <w:rsid w:val="00857A22"/>
    <w:rsid w:val="00865109"/>
    <w:rsid w:val="00865CF1"/>
    <w:rsid w:val="00866479"/>
    <w:rsid w:val="008665D6"/>
    <w:rsid w:val="008706C5"/>
    <w:rsid w:val="00870CBC"/>
    <w:rsid w:val="00871291"/>
    <w:rsid w:val="008717B3"/>
    <w:rsid w:val="00871EBA"/>
    <w:rsid w:val="00873D6F"/>
    <w:rsid w:val="00874966"/>
    <w:rsid w:val="008758C4"/>
    <w:rsid w:val="00875C23"/>
    <w:rsid w:val="00877965"/>
    <w:rsid w:val="00880531"/>
    <w:rsid w:val="00881BE6"/>
    <w:rsid w:val="00882BC7"/>
    <w:rsid w:val="008837B9"/>
    <w:rsid w:val="00883831"/>
    <w:rsid w:val="008840EB"/>
    <w:rsid w:val="0088502C"/>
    <w:rsid w:val="00885458"/>
    <w:rsid w:val="00886798"/>
    <w:rsid w:val="00886955"/>
    <w:rsid w:val="00887495"/>
    <w:rsid w:val="00891ECB"/>
    <w:rsid w:val="008926E6"/>
    <w:rsid w:val="0089286C"/>
    <w:rsid w:val="00892E65"/>
    <w:rsid w:val="00893C3B"/>
    <w:rsid w:val="0089442D"/>
    <w:rsid w:val="0089447C"/>
    <w:rsid w:val="0089469A"/>
    <w:rsid w:val="0089483E"/>
    <w:rsid w:val="00896110"/>
    <w:rsid w:val="008965F4"/>
    <w:rsid w:val="008A18EA"/>
    <w:rsid w:val="008A191B"/>
    <w:rsid w:val="008A2901"/>
    <w:rsid w:val="008A3994"/>
    <w:rsid w:val="008A3C96"/>
    <w:rsid w:val="008A5148"/>
    <w:rsid w:val="008A607C"/>
    <w:rsid w:val="008A61EF"/>
    <w:rsid w:val="008B4C95"/>
    <w:rsid w:val="008B54D5"/>
    <w:rsid w:val="008B6FA8"/>
    <w:rsid w:val="008B7D6C"/>
    <w:rsid w:val="008C352B"/>
    <w:rsid w:val="008C4BCD"/>
    <w:rsid w:val="008C62F6"/>
    <w:rsid w:val="008C6556"/>
    <w:rsid w:val="008C6BD0"/>
    <w:rsid w:val="008C7E4B"/>
    <w:rsid w:val="008D0EF0"/>
    <w:rsid w:val="008D31AE"/>
    <w:rsid w:val="008D345D"/>
    <w:rsid w:val="008D4D38"/>
    <w:rsid w:val="008D5B31"/>
    <w:rsid w:val="008E076A"/>
    <w:rsid w:val="008E1D3F"/>
    <w:rsid w:val="008E4DF0"/>
    <w:rsid w:val="008E6A23"/>
    <w:rsid w:val="008E70F3"/>
    <w:rsid w:val="008E7157"/>
    <w:rsid w:val="008F2CDF"/>
    <w:rsid w:val="008F2D13"/>
    <w:rsid w:val="008F3277"/>
    <w:rsid w:val="008F4448"/>
    <w:rsid w:val="008F45B9"/>
    <w:rsid w:val="008F4A10"/>
    <w:rsid w:val="008F5DDF"/>
    <w:rsid w:val="008F5EA2"/>
    <w:rsid w:val="008F62DA"/>
    <w:rsid w:val="0090009E"/>
    <w:rsid w:val="00900878"/>
    <w:rsid w:val="009019F8"/>
    <w:rsid w:val="00902B99"/>
    <w:rsid w:val="0090448B"/>
    <w:rsid w:val="00905EF1"/>
    <w:rsid w:val="009118B3"/>
    <w:rsid w:val="009127C3"/>
    <w:rsid w:val="0091460A"/>
    <w:rsid w:val="00915154"/>
    <w:rsid w:val="00915685"/>
    <w:rsid w:val="00915759"/>
    <w:rsid w:val="00916177"/>
    <w:rsid w:val="00916926"/>
    <w:rsid w:val="00917935"/>
    <w:rsid w:val="00920CE1"/>
    <w:rsid w:val="00921B81"/>
    <w:rsid w:val="0092204A"/>
    <w:rsid w:val="00922BD8"/>
    <w:rsid w:val="00925A6C"/>
    <w:rsid w:val="00926208"/>
    <w:rsid w:val="009264CA"/>
    <w:rsid w:val="00927308"/>
    <w:rsid w:val="00927EEF"/>
    <w:rsid w:val="00930BBA"/>
    <w:rsid w:val="00932331"/>
    <w:rsid w:val="00932E84"/>
    <w:rsid w:val="00933F6B"/>
    <w:rsid w:val="00935CB4"/>
    <w:rsid w:val="009419AB"/>
    <w:rsid w:val="0094212A"/>
    <w:rsid w:val="009434A0"/>
    <w:rsid w:val="00943B17"/>
    <w:rsid w:val="00943BC9"/>
    <w:rsid w:val="00945909"/>
    <w:rsid w:val="009500CA"/>
    <w:rsid w:val="00950E31"/>
    <w:rsid w:val="009534A2"/>
    <w:rsid w:val="00953C1E"/>
    <w:rsid w:val="00953C21"/>
    <w:rsid w:val="00955138"/>
    <w:rsid w:val="0095624C"/>
    <w:rsid w:val="0095647A"/>
    <w:rsid w:val="009572F0"/>
    <w:rsid w:val="00960133"/>
    <w:rsid w:val="00960781"/>
    <w:rsid w:val="00960CFD"/>
    <w:rsid w:val="009632CC"/>
    <w:rsid w:val="00963D93"/>
    <w:rsid w:val="00964803"/>
    <w:rsid w:val="00964C7A"/>
    <w:rsid w:val="00965281"/>
    <w:rsid w:val="00966D44"/>
    <w:rsid w:val="0096797C"/>
    <w:rsid w:val="009734AB"/>
    <w:rsid w:val="00974D95"/>
    <w:rsid w:val="009752F9"/>
    <w:rsid w:val="0097574F"/>
    <w:rsid w:val="00977249"/>
    <w:rsid w:val="00981478"/>
    <w:rsid w:val="00981CBB"/>
    <w:rsid w:val="00982AEF"/>
    <w:rsid w:val="00983B32"/>
    <w:rsid w:val="00983E03"/>
    <w:rsid w:val="009840A2"/>
    <w:rsid w:val="009850B2"/>
    <w:rsid w:val="0098579C"/>
    <w:rsid w:val="00985D1A"/>
    <w:rsid w:val="00986823"/>
    <w:rsid w:val="00986A0E"/>
    <w:rsid w:val="00987A41"/>
    <w:rsid w:val="00991256"/>
    <w:rsid w:val="0099173F"/>
    <w:rsid w:val="00993D61"/>
    <w:rsid w:val="009949E9"/>
    <w:rsid w:val="00994FBC"/>
    <w:rsid w:val="00995190"/>
    <w:rsid w:val="0099571C"/>
    <w:rsid w:val="00996DDA"/>
    <w:rsid w:val="009979C8"/>
    <w:rsid w:val="009A0AB2"/>
    <w:rsid w:val="009A1DEC"/>
    <w:rsid w:val="009A1E9B"/>
    <w:rsid w:val="009A2DAD"/>
    <w:rsid w:val="009A3270"/>
    <w:rsid w:val="009A4B7D"/>
    <w:rsid w:val="009A5B44"/>
    <w:rsid w:val="009A5B50"/>
    <w:rsid w:val="009A5D71"/>
    <w:rsid w:val="009A6D0C"/>
    <w:rsid w:val="009A733B"/>
    <w:rsid w:val="009B0EA3"/>
    <w:rsid w:val="009B0FC2"/>
    <w:rsid w:val="009B167C"/>
    <w:rsid w:val="009B1787"/>
    <w:rsid w:val="009B41C6"/>
    <w:rsid w:val="009B4213"/>
    <w:rsid w:val="009B4F46"/>
    <w:rsid w:val="009B5E06"/>
    <w:rsid w:val="009B609B"/>
    <w:rsid w:val="009B63FD"/>
    <w:rsid w:val="009C21A0"/>
    <w:rsid w:val="009C251B"/>
    <w:rsid w:val="009C307E"/>
    <w:rsid w:val="009C3726"/>
    <w:rsid w:val="009C6CB1"/>
    <w:rsid w:val="009C722D"/>
    <w:rsid w:val="009C7718"/>
    <w:rsid w:val="009D12B7"/>
    <w:rsid w:val="009D21B6"/>
    <w:rsid w:val="009D3B48"/>
    <w:rsid w:val="009D464F"/>
    <w:rsid w:val="009D5491"/>
    <w:rsid w:val="009D54E5"/>
    <w:rsid w:val="009D668E"/>
    <w:rsid w:val="009D75AA"/>
    <w:rsid w:val="009D7A56"/>
    <w:rsid w:val="009D7D1C"/>
    <w:rsid w:val="009E06BE"/>
    <w:rsid w:val="009E0FC2"/>
    <w:rsid w:val="009E196C"/>
    <w:rsid w:val="009E2117"/>
    <w:rsid w:val="009E27FC"/>
    <w:rsid w:val="009E2F65"/>
    <w:rsid w:val="009E31A2"/>
    <w:rsid w:val="009E4456"/>
    <w:rsid w:val="009E70BA"/>
    <w:rsid w:val="009E784F"/>
    <w:rsid w:val="009F0376"/>
    <w:rsid w:val="009F0871"/>
    <w:rsid w:val="009F09F8"/>
    <w:rsid w:val="009F169E"/>
    <w:rsid w:val="009F20B3"/>
    <w:rsid w:val="009F37C2"/>
    <w:rsid w:val="009F611A"/>
    <w:rsid w:val="009F6C74"/>
    <w:rsid w:val="00A004B6"/>
    <w:rsid w:val="00A00ADE"/>
    <w:rsid w:val="00A0163A"/>
    <w:rsid w:val="00A01AA9"/>
    <w:rsid w:val="00A02D33"/>
    <w:rsid w:val="00A04CFF"/>
    <w:rsid w:val="00A115CE"/>
    <w:rsid w:val="00A11C94"/>
    <w:rsid w:val="00A12727"/>
    <w:rsid w:val="00A12B3C"/>
    <w:rsid w:val="00A1485B"/>
    <w:rsid w:val="00A14903"/>
    <w:rsid w:val="00A203B5"/>
    <w:rsid w:val="00A22BA5"/>
    <w:rsid w:val="00A2334E"/>
    <w:rsid w:val="00A27594"/>
    <w:rsid w:val="00A27C96"/>
    <w:rsid w:val="00A318A7"/>
    <w:rsid w:val="00A325BD"/>
    <w:rsid w:val="00A3597F"/>
    <w:rsid w:val="00A36E13"/>
    <w:rsid w:val="00A4017B"/>
    <w:rsid w:val="00A403AC"/>
    <w:rsid w:val="00A4157C"/>
    <w:rsid w:val="00A4242E"/>
    <w:rsid w:val="00A43DA0"/>
    <w:rsid w:val="00A448DF"/>
    <w:rsid w:val="00A4577F"/>
    <w:rsid w:val="00A45CFB"/>
    <w:rsid w:val="00A465FE"/>
    <w:rsid w:val="00A53D4D"/>
    <w:rsid w:val="00A5692F"/>
    <w:rsid w:val="00A60B9D"/>
    <w:rsid w:val="00A61364"/>
    <w:rsid w:val="00A61550"/>
    <w:rsid w:val="00A61DDC"/>
    <w:rsid w:val="00A62ED3"/>
    <w:rsid w:val="00A649F4"/>
    <w:rsid w:val="00A65290"/>
    <w:rsid w:val="00A661F8"/>
    <w:rsid w:val="00A666FF"/>
    <w:rsid w:val="00A6776D"/>
    <w:rsid w:val="00A70A7E"/>
    <w:rsid w:val="00A70FC9"/>
    <w:rsid w:val="00A72A7C"/>
    <w:rsid w:val="00A7335C"/>
    <w:rsid w:val="00A73B8B"/>
    <w:rsid w:val="00A73EF2"/>
    <w:rsid w:val="00A75AA2"/>
    <w:rsid w:val="00A821EA"/>
    <w:rsid w:val="00A82513"/>
    <w:rsid w:val="00A82696"/>
    <w:rsid w:val="00A85A78"/>
    <w:rsid w:val="00A9020D"/>
    <w:rsid w:val="00A93182"/>
    <w:rsid w:val="00A938E2"/>
    <w:rsid w:val="00A94B74"/>
    <w:rsid w:val="00A94EB7"/>
    <w:rsid w:val="00A95177"/>
    <w:rsid w:val="00A965D3"/>
    <w:rsid w:val="00A977F0"/>
    <w:rsid w:val="00AA03AE"/>
    <w:rsid w:val="00AA0D00"/>
    <w:rsid w:val="00AA0E84"/>
    <w:rsid w:val="00AA13DB"/>
    <w:rsid w:val="00AA1ACB"/>
    <w:rsid w:val="00AA46C3"/>
    <w:rsid w:val="00AA7DAC"/>
    <w:rsid w:val="00AB05AA"/>
    <w:rsid w:val="00AB1269"/>
    <w:rsid w:val="00AB255A"/>
    <w:rsid w:val="00AB37D4"/>
    <w:rsid w:val="00AB3D8C"/>
    <w:rsid w:val="00AB49FC"/>
    <w:rsid w:val="00AB4B2A"/>
    <w:rsid w:val="00AB4D6A"/>
    <w:rsid w:val="00AB4E1D"/>
    <w:rsid w:val="00AB6B86"/>
    <w:rsid w:val="00AB79EF"/>
    <w:rsid w:val="00AC02D2"/>
    <w:rsid w:val="00AC0B20"/>
    <w:rsid w:val="00AC0FEE"/>
    <w:rsid w:val="00AC3F9A"/>
    <w:rsid w:val="00AC47E6"/>
    <w:rsid w:val="00AC5488"/>
    <w:rsid w:val="00AC5878"/>
    <w:rsid w:val="00AC707C"/>
    <w:rsid w:val="00AC786E"/>
    <w:rsid w:val="00AD2256"/>
    <w:rsid w:val="00AD57FA"/>
    <w:rsid w:val="00AD669F"/>
    <w:rsid w:val="00AD7D60"/>
    <w:rsid w:val="00AE0449"/>
    <w:rsid w:val="00AE05C2"/>
    <w:rsid w:val="00AE0640"/>
    <w:rsid w:val="00AE065E"/>
    <w:rsid w:val="00AE12D1"/>
    <w:rsid w:val="00AE3A3C"/>
    <w:rsid w:val="00AE66A7"/>
    <w:rsid w:val="00AE6B73"/>
    <w:rsid w:val="00AE6CE7"/>
    <w:rsid w:val="00AE6D77"/>
    <w:rsid w:val="00AE7EC0"/>
    <w:rsid w:val="00AE7F66"/>
    <w:rsid w:val="00AF2715"/>
    <w:rsid w:val="00AF2D0D"/>
    <w:rsid w:val="00AF36CD"/>
    <w:rsid w:val="00AF4974"/>
    <w:rsid w:val="00AF7AED"/>
    <w:rsid w:val="00B006A6"/>
    <w:rsid w:val="00B009B1"/>
    <w:rsid w:val="00B00D25"/>
    <w:rsid w:val="00B00FDB"/>
    <w:rsid w:val="00B01194"/>
    <w:rsid w:val="00B013C1"/>
    <w:rsid w:val="00B01831"/>
    <w:rsid w:val="00B0208C"/>
    <w:rsid w:val="00B02F50"/>
    <w:rsid w:val="00B032B3"/>
    <w:rsid w:val="00B03874"/>
    <w:rsid w:val="00B046E8"/>
    <w:rsid w:val="00B057B0"/>
    <w:rsid w:val="00B06311"/>
    <w:rsid w:val="00B068BB"/>
    <w:rsid w:val="00B076A3"/>
    <w:rsid w:val="00B10082"/>
    <w:rsid w:val="00B130AE"/>
    <w:rsid w:val="00B13DA9"/>
    <w:rsid w:val="00B16428"/>
    <w:rsid w:val="00B170BF"/>
    <w:rsid w:val="00B22828"/>
    <w:rsid w:val="00B24FB0"/>
    <w:rsid w:val="00B25372"/>
    <w:rsid w:val="00B25EDD"/>
    <w:rsid w:val="00B27FEB"/>
    <w:rsid w:val="00B3067D"/>
    <w:rsid w:val="00B30A73"/>
    <w:rsid w:val="00B30F2B"/>
    <w:rsid w:val="00B3109B"/>
    <w:rsid w:val="00B31CE7"/>
    <w:rsid w:val="00B31FC5"/>
    <w:rsid w:val="00B326D4"/>
    <w:rsid w:val="00B32B0E"/>
    <w:rsid w:val="00B335DC"/>
    <w:rsid w:val="00B33FEA"/>
    <w:rsid w:val="00B351AE"/>
    <w:rsid w:val="00B35DE5"/>
    <w:rsid w:val="00B36E3C"/>
    <w:rsid w:val="00B37849"/>
    <w:rsid w:val="00B379B3"/>
    <w:rsid w:val="00B40061"/>
    <w:rsid w:val="00B415CA"/>
    <w:rsid w:val="00B41FA9"/>
    <w:rsid w:val="00B42191"/>
    <w:rsid w:val="00B421AA"/>
    <w:rsid w:val="00B4251D"/>
    <w:rsid w:val="00B45B57"/>
    <w:rsid w:val="00B468BE"/>
    <w:rsid w:val="00B4727C"/>
    <w:rsid w:val="00B47349"/>
    <w:rsid w:val="00B50FF1"/>
    <w:rsid w:val="00B52636"/>
    <w:rsid w:val="00B53144"/>
    <w:rsid w:val="00B539AA"/>
    <w:rsid w:val="00B53CE6"/>
    <w:rsid w:val="00B53CEF"/>
    <w:rsid w:val="00B54708"/>
    <w:rsid w:val="00B5548D"/>
    <w:rsid w:val="00B55D77"/>
    <w:rsid w:val="00B56207"/>
    <w:rsid w:val="00B579C9"/>
    <w:rsid w:val="00B6149A"/>
    <w:rsid w:val="00B62204"/>
    <w:rsid w:val="00B63B8D"/>
    <w:rsid w:val="00B6604B"/>
    <w:rsid w:val="00B66298"/>
    <w:rsid w:val="00B665B4"/>
    <w:rsid w:val="00B67B16"/>
    <w:rsid w:val="00B70660"/>
    <w:rsid w:val="00B73E28"/>
    <w:rsid w:val="00B743A9"/>
    <w:rsid w:val="00B74444"/>
    <w:rsid w:val="00B762B2"/>
    <w:rsid w:val="00B76836"/>
    <w:rsid w:val="00B77B6D"/>
    <w:rsid w:val="00B77C34"/>
    <w:rsid w:val="00B81AF9"/>
    <w:rsid w:val="00B828E7"/>
    <w:rsid w:val="00B82C18"/>
    <w:rsid w:val="00B82D5E"/>
    <w:rsid w:val="00B86694"/>
    <w:rsid w:val="00B87687"/>
    <w:rsid w:val="00B90184"/>
    <w:rsid w:val="00B91CCC"/>
    <w:rsid w:val="00B93464"/>
    <w:rsid w:val="00B94926"/>
    <w:rsid w:val="00B94F54"/>
    <w:rsid w:val="00B972D4"/>
    <w:rsid w:val="00BA0A72"/>
    <w:rsid w:val="00BA10B3"/>
    <w:rsid w:val="00BA16AD"/>
    <w:rsid w:val="00BA16B0"/>
    <w:rsid w:val="00BA1CC8"/>
    <w:rsid w:val="00BA216A"/>
    <w:rsid w:val="00BA233A"/>
    <w:rsid w:val="00BA4EA4"/>
    <w:rsid w:val="00BA5121"/>
    <w:rsid w:val="00BA6383"/>
    <w:rsid w:val="00BB090B"/>
    <w:rsid w:val="00BB0BB8"/>
    <w:rsid w:val="00BB401B"/>
    <w:rsid w:val="00BB6294"/>
    <w:rsid w:val="00BC0812"/>
    <w:rsid w:val="00BC1A75"/>
    <w:rsid w:val="00BC23B1"/>
    <w:rsid w:val="00BC2A71"/>
    <w:rsid w:val="00BC5334"/>
    <w:rsid w:val="00BC6BF9"/>
    <w:rsid w:val="00BC6DB4"/>
    <w:rsid w:val="00BC761B"/>
    <w:rsid w:val="00BC7E4E"/>
    <w:rsid w:val="00BD335D"/>
    <w:rsid w:val="00BD54E3"/>
    <w:rsid w:val="00BD5ABA"/>
    <w:rsid w:val="00BD5C21"/>
    <w:rsid w:val="00BD7C4C"/>
    <w:rsid w:val="00BE0904"/>
    <w:rsid w:val="00BE0CC4"/>
    <w:rsid w:val="00BE0CFB"/>
    <w:rsid w:val="00BE1261"/>
    <w:rsid w:val="00BE4824"/>
    <w:rsid w:val="00BE52BE"/>
    <w:rsid w:val="00BE5530"/>
    <w:rsid w:val="00BF0F0D"/>
    <w:rsid w:val="00BF137A"/>
    <w:rsid w:val="00BF1681"/>
    <w:rsid w:val="00BF2952"/>
    <w:rsid w:val="00BF3EAB"/>
    <w:rsid w:val="00BF4573"/>
    <w:rsid w:val="00BF485E"/>
    <w:rsid w:val="00BF4D41"/>
    <w:rsid w:val="00BF54DE"/>
    <w:rsid w:val="00BF5994"/>
    <w:rsid w:val="00BF715D"/>
    <w:rsid w:val="00C0074D"/>
    <w:rsid w:val="00C010FD"/>
    <w:rsid w:val="00C0247D"/>
    <w:rsid w:val="00C02E5D"/>
    <w:rsid w:val="00C037D8"/>
    <w:rsid w:val="00C04AB4"/>
    <w:rsid w:val="00C05F38"/>
    <w:rsid w:val="00C06C8D"/>
    <w:rsid w:val="00C07344"/>
    <w:rsid w:val="00C077E4"/>
    <w:rsid w:val="00C132D9"/>
    <w:rsid w:val="00C13498"/>
    <w:rsid w:val="00C160E2"/>
    <w:rsid w:val="00C1724C"/>
    <w:rsid w:val="00C22471"/>
    <w:rsid w:val="00C24DD3"/>
    <w:rsid w:val="00C2522A"/>
    <w:rsid w:val="00C25694"/>
    <w:rsid w:val="00C30E3F"/>
    <w:rsid w:val="00C31705"/>
    <w:rsid w:val="00C338FA"/>
    <w:rsid w:val="00C340F9"/>
    <w:rsid w:val="00C342DA"/>
    <w:rsid w:val="00C34508"/>
    <w:rsid w:val="00C348A6"/>
    <w:rsid w:val="00C34B59"/>
    <w:rsid w:val="00C3590F"/>
    <w:rsid w:val="00C4028A"/>
    <w:rsid w:val="00C40544"/>
    <w:rsid w:val="00C414F0"/>
    <w:rsid w:val="00C42A5C"/>
    <w:rsid w:val="00C43277"/>
    <w:rsid w:val="00C44CAC"/>
    <w:rsid w:val="00C45E29"/>
    <w:rsid w:val="00C477AC"/>
    <w:rsid w:val="00C5010F"/>
    <w:rsid w:val="00C51B15"/>
    <w:rsid w:val="00C53B30"/>
    <w:rsid w:val="00C54629"/>
    <w:rsid w:val="00C55B02"/>
    <w:rsid w:val="00C55C12"/>
    <w:rsid w:val="00C562D0"/>
    <w:rsid w:val="00C56C3C"/>
    <w:rsid w:val="00C57BD8"/>
    <w:rsid w:val="00C61FF8"/>
    <w:rsid w:val="00C628F0"/>
    <w:rsid w:val="00C63541"/>
    <w:rsid w:val="00C637FA"/>
    <w:rsid w:val="00C63C3C"/>
    <w:rsid w:val="00C653F2"/>
    <w:rsid w:val="00C662C9"/>
    <w:rsid w:val="00C67B81"/>
    <w:rsid w:val="00C70902"/>
    <w:rsid w:val="00C71648"/>
    <w:rsid w:val="00C71690"/>
    <w:rsid w:val="00C72609"/>
    <w:rsid w:val="00C7370F"/>
    <w:rsid w:val="00C752B1"/>
    <w:rsid w:val="00C76449"/>
    <w:rsid w:val="00C813AB"/>
    <w:rsid w:val="00C818F0"/>
    <w:rsid w:val="00C81E7E"/>
    <w:rsid w:val="00C81FD4"/>
    <w:rsid w:val="00C8201B"/>
    <w:rsid w:val="00C8211F"/>
    <w:rsid w:val="00C83996"/>
    <w:rsid w:val="00C84148"/>
    <w:rsid w:val="00C8464A"/>
    <w:rsid w:val="00C84692"/>
    <w:rsid w:val="00C84DF1"/>
    <w:rsid w:val="00C85E62"/>
    <w:rsid w:val="00C8635E"/>
    <w:rsid w:val="00C86F22"/>
    <w:rsid w:val="00C874C9"/>
    <w:rsid w:val="00C90F04"/>
    <w:rsid w:val="00C94AD3"/>
    <w:rsid w:val="00C96D87"/>
    <w:rsid w:val="00C97603"/>
    <w:rsid w:val="00CA132D"/>
    <w:rsid w:val="00CA15C1"/>
    <w:rsid w:val="00CA2148"/>
    <w:rsid w:val="00CA2201"/>
    <w:rsid w:val="00CA2A05"/>
    <w:rsid w:val="00CA3CF1"/>
    <w:rsid w:val="00CA48E9"/>
    <w:rsid w:val="00CA5388"/>
    <w:rsid w:val="00CA5A91"/>
    <w:rsid w:val="00CA5B37"/>
    <w:rsid w:val="00CA7324"/>
    <w:rsid w:val="00CA7AAE"/>
    <w:rsid w:val="00CB00E6"/>
    <w:rsid w:val="00CB09D7"/>
    <w:rsid w:val="00CB15FB"/>
    <w:rsid w:val="00CB18BA"/>
    <w:rsid w:val="00CB1C35"/>
    <w:rsid w:val="00CB1CBF"/>
    <w:rsid w:val="00CB30CB"/>
    <w:rsid w:val="00CB3E4E"/>
    <w:rsid w:val="00CB41F5"/>
    <w:rsid w:val="00CB61D3"/>
    <w:rsid w:val="00CB6F33"/>
    <w:rsid w:val="00CC0CA6"/>
    <w:rsid w:val="00CC2282"/>
    <w:rsid w:val="00CC25C4"/>
    <w:rsid w:val="00CC2C48"/>
    <w:rsid w:val="00CC50AB"/>
    <w:rsid w:val="00CC55F5"/>
    <w:rsid w:val="00CC5E4A"/>
    <w:rsid w:val="00CC6587"/>
    <w:rsid w:val="00CC68E5"/>
    <w:rsid w:val="00CC6C35"/>
    <w:rsid w:val="00CC774F"/>
    <w:rsid w:val="00CD4740"/>
    <w:rsid w:val="00CD4E14"/>
    <w:rsid w:val="00CD5DF0"/>
    <w:rsid w:val="00CD695F"/>
    <w:rsid w:val="00CE1EF2"/>
    <w:rsid w:val="00CE4218"/>
    <w:rsid w:val="00CE427B"/>
    <w:rsid w:val="00CE5DAE"/>
    <w:rsid w:val="00CE5F51"/>
    <w:rsid w:val="00CE75F5"/>
    <w:rsid w:val="00CF0154"/>
    <w:rsid w:val="00CF13D4"/>
    <w:rsid w:val="00CF1F47"/>
    <w:rsid w:val="00CF2A05"/>
    <w:rsid w:val="00CF2EDD"/>
    <w:rsid w:val="00CF4167"/>
    <w:rsid w:val="00CF7468"/>
    <w:rsid w:val="00CF770F"/>
    <w:rsid w:val="00D00B61"/>
    <w:rsid w:val="00D00D88"/>
    <w:rsid w:val="00D041B3"/>
    <w:rsid w:val="00D05558"/>
    <w:rsid w:val="00D0588B"/>
    <w:rsid w:val="00D062EC"/>
    <w:rsid w:val="00D14DF1"/>
    <w:rsid w:val="00D15326"/>
    <w:rsid w:val="00D1635B"/>
    <w:rsid w:val="00D16A02"/>
    <w:rsid w:val="00D17263"/>
    <w:rsid w:val="00D175E0"/>
    <w:rsid w:val="00D17D04"/>
    <w:rsid w:val="00D21024"/>
    <w:rsid w:val="00D21301"/>
    <w:rsid w:val="00D2373B"/>
    <w:rsid w:val="00D24446"/>
    <w:rsid w:val="00D24E94"/>
    <w:rsid w:val="00D25752"/>
    <w:rsid w:val="00D2697D"/>
    <w:rsid w:val="00D269F2"/>
    <w:rsid w:val="00D26B11"/>
    <w:rsid w:val="00D3065C"/>
    <w:rsid w:val="00D30A25"/>
    <w:rsid w:val="00D30AE6"/>
    <w:rsid w:val="00D3115B"/>
    <w:rsid w:val="00D31537"/>
    <w:rsid w:val="00D3173C"/>
    <w:rsid w:val="00D32380"/>
    <w:rsid w:val="00D324A5"/>
    <w:rsid w:val="00D32BD8"/>
    <w:rsid w:val="00D33788"/>
    <w:rsid w:val="00D34267"/>
    <w:rsid w:val="00D34EE8"/>
    <w:rsid w:val="00D36476"/>
    <w:rsid w:val="00D379E9"/>
    <w:rsid w:val="00D40955"/>
    <w:rsid w:val="00D40C4D"/>
    <w:rsid w:val="00D410C8"/>
    <w:rsid w:val="00D43046"/>
    <w:rsid w:val="00D432E1"/>
    <w:rsid w:val="00D438AB"/>
    <w:rsid w:val="00D4463D"/>
    <w:rsid w:val="00D45451"/>
    <w:rsid w:val="00D4583B"/>
    <w:rsid w:val="00D459B8"/>
    <w:rsid w:val="00D47539"/>
    <w:rsid w:val="00D47A89"/>
    <w:rsid w:val="00D502AD"/>
    <w:rsid w:val="00D50FEF"/>
    <w:rsid w:val="00D510BE"/>
    <w:rsid w:val="00D5135D"/>
    <w:rsid w:val="00D52D7B"/>
    <w:rsid w:val="00D54CA0"/>
    <w:rsid w:val="00D56296"/>
    <w:rsid w:val="00D57FB7"/>
    <w:rsid w:val="00D6275B"/>
    <w:rsid w:val="00D627F6"/>
    <w:rsid w:val="00D63A4B"/>
    <w:rsid w:val="00D6564E"/>
    <w:rsid w:val="00D660F5"/>
    <w:rsid w:val="00D6784E"/>
    <w:rsid w:val="00D712CE"/>
    <w:rsid w:val="00D71AE4"/>
    <w:rsid w:val="00D731DA"/>
    <w:rsid w:val="00D7482E"/>
    <w:rsid w:val="00D755F2"/>
    <w:rsid w:val="00D7682B"/>
    <w:rsid w:val="00D809DA"/>
    <w:rsid w:val="00D81C6D"/>
    <w:rsid w:val="00D81E74"/>
    <w:rsid w:val="00D841CC"/>
    <w:rsid w:val="00D84E2E"/>
    <w:rsid w:val="00D856A4"/>
    <w:rsid w:val="00D85E74"/>
    <w:rsid w:val="00D8648B"/>
    <w:rsid w:val="00D9029D"/>
    <w:rsid w:val="00D91027"/>
    <w:rsid w:val="00D9153C"/>
    <w:rsid w:val="00D91E9E"/>
    <w:rsid w:val="00D93947"/>
    <w:rsid w:val="00D94F7D"/>
    <w:rsid w:val="00D96130"/>
    <w:rsid w:val="00DA0AD2"/>
    <w:rsid w:val="00DA0C6A"/>
    <w:rsid w:val="00DA0CCD"/>
    <w:rsid w:val="00DA1186"/>
    <w:rsid w:val="00DA1CE5"/>
    <w:rsid w:val="00DA2D62"/>
    <w:rsid w:val="00DA3D77"/>
    <w:rsid w:val="00DA3FB2"/>
    <w:rsid w:val="00DA51A0"/>
    <w:rsid w:val="00DA670C"/>
    <w:rsid w:val="00DA7AE8"/>
    <w:rsid w:val="00DB1DDA"/>
    <w:rsid w:val="00DB2720"/>
    <w:rsid w:val="00DB31D4"/>
    <w:rsid w:val="00DB33CE"/>
    <w:rsid w:val="00DB55BE"/>
    <w:rsid w:val="00DB5803"/>
    <w:rsid w:val="00DB6439"/>
    <w:rsid w:val="00DB7B94"/>
    <w:rsid w:val="00DB7EC7"/>
    <w:rsid w:val="00DC0A8E"/>
    <w:rsid w:val="00DC0F1E"/>
    <w:rsid w:val="00DC11D9"/>
    <w:rsid w:val="00DC1393"/>
    <w:rsid w:val="00DC189A"/>
    <w:rsid w:val="00DC2C5A"/>
    <w:rsid w:val="00DC496B"/>
    <w:rsid w:val="00DC657A"/>
    <w:rsid w:val="00DC65DA"/>
    <w:rsid w:val="00DC7292"/>
    <w:rsid w:val="00DD517F"/>
    <w:rsid w:val="00DD5658"/>
    <w:rsid w:val="00DD7015"/>
    <w:rsid w:val="00DD79DD"/>
    <w:rsid w:val="00DD7F68"/>
    <w:rsid w:val="00DD7FE8"/>
    <w:rsid w:val="00DE040A"/>
    <w:rsid w:val="00DE08B3"/>
    <w:rsid w:val="00DE09F5"/>
    <w:rsid w:val="00DE0BA7"/>
    <w:rsid w:val="00DE114F"/>
    <w:rsid w:val="00DE2E7F"/>
    <w:rsid w:val="00DE3128"/>
    <w:rsid w:val="00DE35C4"/>
    <w:rsid w:val="00DE3E23"/>
    <w:rsid w:val="00DE431A"/>
    <w:rsid w:val="00DE4C0A"/>
    <w:rsid w:val="00DE5B66"/>
    <w:rsid w:val="00DE7842"/>
    <w:rsid w:val="00DF0381"/>
    <w:rsid w:val="00DF1253"/>
    <w:rsid w:val="00DF2491"/>
    <w:rsid w:val="00DF34E6"/>
    <w:rsid w:val="00DF3F17"/>
    <w:rsid w:val="00DF4617"/>
    <w:rsid w:val="00DF635B"/>
    <w:rsid w:val="00DF6AFF"/>
    <w:rsid w:val="00DF72DA"/>
    <w:rsid w:val="00DF7605"/>
    <w:rsid w:val="00E04D54"/>
    <w:rsid w:val="00E060C1"/>
    <w:rsid w:val="00E06188"/>
    <w:rsid w:val="00E061DC"/>
    <w:rsid w:val="00E0736D"/>
    <w:rsid w:val="00E11B6C"/>
    <w:rsid w:val="00E1524E"/>
    <w:rsid w:val="00E20DEF"/>
    <w:rsid w:val="00E21365"/>
    <w:rsid w:val="00E24C47"/>
    <w:rsid w:val="00E24D90"/>
    <w:rsid w:val="00E26C25"/>
    <w:rsid w:val="00E31755"/>
    <w:rsid w:val="00E31AF9"/>
    <w:rsid w:val="00E33299"/>
    <w:rsid w:val="00E34D8E"/>
    <w:rsid w:val="00E36AA9"/>
    <w:rsid w:val="00E377E5"/>
    <w:rsid w:val="00E413F0"/>
    <w:rsid w:val="00E417B5"/>
    <w:rsid w:val="00E41CAB"/>
    <w:rsid w:val="00E41FEF"/>
    <w:rsid w:val="00E432F5"/>
    <w:rsid w:val="00E45600"/>
    <w:rsid w:val="00E456DE"/>
    <w:rsid w:val="00E45C7D"/>
    <w:rsid w:val="00E464E6"/>
    <w:rsid w:val="00E47119"/>
    <w:rsid w:val="00E507CC"/>
    <w:rsid w:val="00E509B2"/>
    <w:rsid w:val="00E5261A"/>
    <w:rsid w:val="00E52EC4"/>
    <w:rsid w:val="00E544D2"/>
    <w:rsid w:val="00E553BF"/>
    <w:rsid w:val="00E558AA"/>
    <w:rsid w:val="00E55D6A"/>
    <w:rsid w:val="00E57C34"/>
    <w:rsid w:val="00E57D5F"/>
    <w:rsid w:val="00E60142"/>
    <w:rsid w:val="00E6080A"/>
    <w:rsid w:val="00E61D01"/>
    <w:rsid w:val="00E622AF"/>
    <w:rsid w:val="00E62BED"/>
    <w:rsid w:val="00E64154"/>
    <w:rsid w:val="00E64AD5"/>
    <w:rsid w:val="00E65647"/>
    <w:rsid w:val="00E67210"/>
    <w:rsid w:val="00E672C7"/>
    <w:rsid w:val="00E72127"/>
    <w:rsid w:val="00E730F5"/>
    <w:rsid w:val="00E76EC0"/>
    <w:rsid w:val="00E77B53"/>
    <w:rsid w:val="00E806A3"/>
    <w:rsid w:val="00E80ED1"/>
    <w:rsid w:val="00E80F49"/>
    <w:rsid w:val="00E821E9"/>
    <w:rsid w:val="00E82DB2"/>
    <w:rsid w:val="00E84FB5"/>
    <w:rsid w:val="00E8559D"/>
    <w:rsid w:val="00E86979"/>
    <w:rsid w:val="00E87D10"/>
    <w:rsid w:val="00E9024A"/>
    <w:rsid w:val="00E91496"/>
    <w:rsid w:val="00E917D6"/>
    <w:rsid w:val="00E9397F"/>
    <w:rsid w:val="00E94A74"/>
    <w:rsid w:val="00E954EF"/>
    <w:rsid w:val="00E95C14"/>
    <w:rsid w:val="00E97048"/>
    <w:rsid w:val="00E97843"/>
    <w:rsid w:val="00EA0335"/>
    <w:rsid w:val="00EA0AF8"/>
    <w:rsid w:val="00EA1CD3"/>
    <w:rsid w:val="00EA1D79"/>
    <w:rsid w:val="00EA251C"/>
    <w:rsid w:val="00EA39D3"/>
    <w:rsid w:val="00EA41DA"/>
    <w:rsid w:val="00EA65FF"/>
    <w:rsid w:val="00EA7850"/>
    <w:rsid w:val="00EB0284"/>
    <w:rsid w:val="00EB1504"/>
    <w:rsid w:val="00EB16B9"/>
    <w:rsid w:val="00EB5918"/>
    <w:rsid w:val="00EB59CC"/>
    <w:rsid w:val="00EB5E3E"/>
    <w:rsid w:val="00EB5EA4"/>
    <w:rsid w:val="00EB6733"/>
    <w:rsid w:val="00EC0A4B"/>
    <w:rsid w:val="00EC13DB"/>
    <w:rsid w:val="00EC19DD"/>
    <w:rsid w:val="00EC28D0"/>
    <w:rsid w:val="00EC4A8D"/>
    <w:rsid w:val="00EC68DB"/>
    <w:rsid w:val="00EC7ABA"/>
    <w:rsid w:val="00ED0143"/>
    <w:rsid w:val="00ED072F"/>
    <w:rsid w:val="00ED12BE"/>
    <w:rsid w:val="00ED1E43"/>
    <w:rsid w:val="00ED2652"/>
    <w:rsid w:val="00ED2840"/>
    <w:rsid w:val="00ED3AB6"/>
    <w:rsid w:val="00ED6D5F"/>
    <w:rsid w:val="00ED7B45"/>
    <w:rsid w:val="00ED7D94"/>
    <w:rsid w:val="00EE0926"/>
    <w:rsid w:val="00EE26E8"/>
    <w:rsid w:val="00EE2A9B"/>
    <w:rsid w:val="00EE623D"/>
    <w:rsid w:val="00EE73EC"/>
    <w:rsid w:val="00EF0684"/>
    <w:rsid w:val="00EF1EAB"/>
    <w:rsid w:val="00EF2C3A"/>
    <w:rsid w:val="00EF4E4C"/>
    <w:rsid w:val="00EF65B1"/>
    <w:rsid w:val="00EF748B"/>
    <w:rsid w:val="00EF787D"/>
    <w:rsid w:val="00F00BEA"/>
    <w:rsid w:val="00F01667"/>
    <w:rsid w:val="00F029AD"/>
    <w:rsid w:val="00F04915"/>
    <w:rsid w:val="00F04D41"/>
    <w:rsid w:val="00F0500A"/>
    <w:rsid w:val="00F05607"/>
    <w:rsid w:val="00F05E18"/>
    <w:rsid w:val="00F06245"/>
    <w:rsid w:val="00F06C03"/>
    <w:rsid w:val="00F06E3E"/>
    <w:rsid w:val="00F13AE3"/>
    <w:rsid w:val="00F13B30"/>
    <w:rsid w:val="00F1511E"/>
    <w:rsid w:val="00F15455"/>
    <w:rsid w:val="00F1623E"/>
    <w:rsid w:val="00F16C9B"/>
    <w:rsid w:val="00F20119"/>
    <w:rsid w:val="00F211B6"/>
    <w:rsid w:val="00F223E6"/>
    <w:rsid w:val="00F22966"/>
    <w:rsid w:val="00F22EE4"/>
    <w:rsid w:val="00F23AC8"/>
    <w:rsid w:val="00F24494"/>
    <w:rsid w:val="00F245C9"/>
    <w:rsid w:val="00F265BD"/>
    <w:rsid w:val="00F27062"/>
    <w:rsid w:val="00F27DDD"/>
    <w:rsid w:val="00F305B2"/>
    <w:rsid w:val="00F31861"/>
    <w:rsid w:val="00F31FA0"/>
    <w:rsid w:val="00F32A49"/>
    <w:rsid w:val="00F32C53"/>
    <w:rsid w:val="00F3457D"/>
    <w:rsid w:val="00F34ED0"/>
    <w:rsid w:val="00F3562D"/>
    <w:rsid w:val="00F4187C"/>
    <w:rsid w:val="00F42CE5"/>
    <w:rsid w:val="00F44BD6"/>
    <w:rsid w:val="00F44F0E"/>
    <w:rsid w:val="00F45426"/>
    <w:rsid w:val="00F46833"/>
    <w:rsid w:val="00F46E0A"/>
    <w:rsid w:val="00F47701"/>
    <w:rsid w:val="00F4794C"/>
    <w:rsid w:val="00F50ECE"/>
    <w:rsid w:val="00F5198E"/>
    <w:rsid w:val="00F51E4B"/>
    <w:rsid w:val="00F531F8"/>
    <w:rsid w:val="00F54D04"/>
    <w:rsid w:val="00F56C56"/>
    <w:rsid w:val="00F577A9"/>
    <w:rsid w:val="00F62903"/>
    <w:rsid w:val="00F631A8"/>
    <w:rsid w:val="00F653C6"/>
    <w:rsid w:val="00F66A15"/>
    <w:rsid w:val="00F67EAB"/>
    <w:rsid w:val="00F700BD"/>
    <w:rsid w:val="00F7081E"/>
    <w:rsid w:val="00F71A63"/>
    <w:rsid w:val="00F7259F"/>
    <w:rsid w:val="00F72A9E"/>
    <w:rsid w:val="00F76110"/>
    <w:rsid w:val="00F77C19"/>
    <w:rsid w:val="00F80E71"/>
    <w:rsid w:val="00F80EF6"/>
    <w:rsid w:val="00F81BD6"/>
    <w:rsid w:val="00F81D55"/>
    <w:rsid w:val="00F84263"/>
    <w:rsid w:val="00F84847"/>
    <w:rsid w:val="00F875AE"/>
    <w:rsid w:val="00F9044E"/>
    <w:rsid w:val="00F907F0"/>
    <w:rsid w:val="00F92322"/>
    <w:rsid w:val="00F92BC1"/>
    <w:rsid w:val="00F95BA2"/>
    <w:rsid w:val="00F95C9B"/>
    <w:rsid w:val="00F962FF"/>
    <w:rsid w:val="00F96602"/>
    <w:rsid w:val="00F9691E"/>
    <w:rsid w:val="00FA0E5C"/>
    <w:rsid w:val="00FA12E5"/>
    <w:rsid w:val="00FA33D9"/>
    <w:rsid w:val="00FA3A28"/>
    <w:rsid w:val="00FA41FB"/>
    <w:rsid w:val="00FA4597"/>
    <w:rsid w:val="00FA59E3"/>
    <w:rsid w:val="00FA5ECA"/>
    <w:rsid w:val="00FA68FD"/>
    <w:rsid w:val="00FA6BD1"/>
    <w:rsid w:val="00FA706B"/>
    <w:rsid w:val="00FB082F"/>
    <w:rsid w:val="00FB0ABD"/>
    <w:rsid w:val="00FB0B39"/>
    <w:rsid w:val="00FB0F8F"/>
    <w:rsid w:val="00FB2EA7"/>
    <w:rsid w:val="00FC0C8B"/>
    <w:rsid w:val="00FC6150"/>
    <w:rsid w:val="00FC62B1"/>
    <w:rsid w:val="00FC6ED9"/>
    <w:rsid w:val="00FD053E"/>
    <w:rsid w:val="00FD14CA"/>
    <w:rsid w:val="00FD2DA6"/>
    <w:rsid w:val="00FD3EC5"/>
    <w:rsid w:val="00FD44EE"/>
    <w:rsid w:val="00FD5D5A"/>
    <w:rsid w:val="00FD60A9"/>
    <w:rsid w:val="00FD6305"/>
    <w:rsid w:val="00FD7316"/>
    <w:rsid w:val="00FD76BD"/>
    <w:rsid w:val="00FE127D"/>
    <w:rsid w:val="00FE1802"/>
    <w:rsid w:val="00FE2716"/>
    <w:rsid w:val="00FE2DA4"/>
    <w:rsid w:val="00FE3510"/>
    <w:rsid w:val="00FE4324"/>
    <w:rsid w:val="00FE4F7B"/>
    <w:rsid w:val="00FE609E"/>
    <w:rsid w:val="00FE66A8"/>
    <w:rsid w:val="00FE6828"/>
    <w:rsid w:val="00FF2083"/>
    <w:rsid w:val="00FF23EE"/>
    <w:rsid w:val="00FF3B52"/>
    <w:rsid w:val="00FF44A5"/>
    <w:rsid w:val="00FF4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6187D"/>
  <w15:docId w15:val="{F0671B98-D131-4684-9555-47B39C7E5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locked="0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locked="0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locked="0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5F0C71"/>
    <w:pPr>
      <w:spacing w:line="264" w:lineRule="auto"/>
      <w:jc w:val="both"/>
    </w:pPr>
    <w:rPr>
      <w:rFonts w:ascii="SkylineSans" w:hAnsi="SkylineSans" w:cs="Segoe UI"/>
      <w:sz w:val="20"/>
      <w:szCs w:val="20"/>
    </w:rPr>
  </w:style>
  <w:style w:type="paragraph" w:styleId="Heading1">
    <w:name w:val="heading 1"/>
    <w:aliases w:val="SLC Chapter title"/>
    <w:next w:val="Heading2"/>
    <w:link w:val="Heading1Char"/>
    <w:autoRedefine/>
    <w:uiPriority w:val="9"/>
    <w:qFormat/>
    <w:locked/>
    <w:rsid w:val="001E77EB"/>
    <w:pPr>
      <w:keepNext/>
      <w:keepLines/>
      <w:pageBreakBefore/>
      <w:numPr>
        <w:numId w:val="1"/>
      </w:numPr>
      <w:spacing w:after="240" w:line="240" w:lineRule="auto"/>
      <w:outlineLvl w:val="0"/>
    </w:pPr>
    <w:rPr>
      <w:rFonts w:ascii="SkylineSans" w:eastAsiaTheme="majorEastAsia" w:hAnsi="SkylineSans" w:cs="Segoe UI"/>
      <w:b/>
      <w:color w:val="00AEEF"/>
      <w:sz w:val="40"/>
      <w:szCs w:val="40"/>
    </w:rPr>
  </w:style>
  <w:style w:type="paragraph" w:styleId="Heading2">
    <w:name w:val="heading 2"/>
    <w:aliases w:val="SCL Section title"/>
    <w:basedOn w:val="Heading1"/>
    <w:next w:val="SLCBodytext"/>
    <w:link w:val="Heading2Char"/>
    <w:uiPriority w:val="9"/>
    <w:unhideWhenUsed/>
    <w:qFormat/>
    <w:locked/>
    <w:rsid w:val="001E77EB"/>
    <w:pPr>
      <w:pageBreakBefore w:val="0"/>
      <w:numPr>
        <w:ilvl w:val="1"/>
      </w:numPr>
      <w:spacing w:before="240"/>
      <w:outlineLvl w:val="1"/>
    </w:pPr>
    <w:rPr>
      <w:color w:val="00517D"/>
      <w:sz w:val="32"/>
      <w:szCs w:val="32"/>
    </w:rPr>
  </w:style>
  <w:style w:type="paragraph" w:styleId="Heading3">
    <w:name w:val="heading 3"/>
    <w:aliases w:val="SLC Subsection title"/>
    <w:basedOn w:val="Heading2"/>
    <w:next w:val="SLCBodytext"/>
    <w:link w:val="Heading3Char"/>
    <w:uiPriority w:val="9"/>
    <w:unhideWhenUsed/>
    <w:qFormat/>
    <w:locked/>
    <w:rsid w:val="001E77EB"/>
    <w:pPr>
      <w:numPr>
        <w:ilvl w:val="2"/>
      </w:numPr>
      <w:outlineLvl w:val="2"/>
    </w:pPr>
    <w:rPr>
      <w:sz w:val="28"/>
      <w:szCs w:val="24"/>
    </w:rPr>
  </w:style>
  <w:style w:type="paragraph" w:styleId="Heading4">
    <w:name w:val="heading 4"/>
    <w:aliases w:val="SLC Subsubsection title"/>
    <w:basedOn w:val="Heading3"/>
    <w:next w:val="SLCBodytext"/>
    <w:link w:val="Heading4Char"/>
    <w:uiPriority w:val="9"/>
    <w:unhideWhenUsed/>
    <w:qFormat/>
    <w:locked/>
    <w:rsid w:val="001E77EB"/>
    <w:pPr>
      <w:numPr>
        <w:ilvl w:val="3"/>
      </w:numPr>
      <w:outlineLvl w:val="3"/>
    </w:pPr>
    <w:rPr>
      <w:iCs/>
      <w:sz w:val="24"/>
    </w:rPr>
  </w:style>
  <w:style w:type="paragraph" w:styleId="Heading5">
    <w:name w:val="heading 5"/>
    <w:basedOn w:val="Heading4"/>
    <w:next w:val="Normal"/>
    <w:link w:val="Heading5Char"/>
    <w:uiPriority w:val="9"/>
    <w:unhideWhenUsed/>
    <w:qFormat/>
    <w:locked/>
    <w:rsid w:val="001E77EB"/>
    <w:pPr>
      <w:numPr>
        <w:ilvl w:val="4"/>
      </w:numPr>
      <w:spacing w:before="40" w:after="0"/>
      <w:outlineLvl w:val="4"/>
    </w:pPr>
    <w:rPr>
      <w:rFonts w:cstheme="majorBidi"/>
      <w:sz w:val="2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locked/>
    <w:rsid w:val="001E77EB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locked/>
    <w:rsid w:val="001E77EB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b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locked/>
    <w:rsid w:val="001E77EB"/>
    <w:pPr>
      <w:keepNext/>
      <w:keepLines/>
      <w:numPr>
        <w:ilvl w:val="7"/>
        <w:numId w:val="1"/>
      </w:numPr>
      <w:spacing w:before="40" w:after="0"/>
      <w:outlineLvl w:val="7"/>
    </w:pPr>
    <w:rPr>
      <w:rFonts w:eastAsiaTheme="majorEastAsia" w:cstheme="majorBidi"/>
      <w:b/>
      <w:color w:val="00517D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locked/>
    <w:rsid w:val="001E77EB"/>
    <w:pPr>
      <w:keepNext/>
      <w:keepLines/>
      <w:numPr>
        <w:ilvl w:val="8"/>
        <w:numId w:val="1"/>
      </w:numPr>
      <w:spacing w:before="40" w:after="0"/>
      <w:outlineLvl w:val="8"/>
    </w:pPr>
    <w:rPr>
      <w:rFonts w:eastAsiaTheme="majorEastAsia" w:cstheme="majorBidi"/>
      <w:b/>
      <w:iCs/>
      <w:color w:val="00517D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cimalAligned">
    <w:name w:val="Decimal Aligned"/>
    <w:basedOn w:val="Normal"/>
    <w:uiPriority w:val="40"/>
    <w:qFormat/>
    <w:locked/>
    <w:rsid w:val="001E77EB"/>
    <w:pPr>
      <w:tabs>
        <w:tab w:val="decimal" w:pos="360"/>
      </w:tabs>
      <w:spacing w:after="200" w:line="276" w:lineRule="auto"/>
    </w:pPr>
    <w:rPr>
      <w:rFonts w:eastAsiaTheme="minorEastAsia" w:cs="Times New Roman"/>
    </w:rPr>
  </w:style>
  <w:style w:type="paragraph" w:styleId="FootnoteText">
    <w:name w:val="footnote text"/>
    <w:basedOn w:val="Normal"/>
    <w:link w:val="FootnoteTextChar"/>
    <w:uiPriority w:val="99"/>
    <w:unhideWhenUsed/>
    <w:locked/>
    <w:rsid w:val="001E77EB"/>
    <w:pPr>
      <w:spacing w:after="0" w:line="240" w:lineRule="auto"/>
    </w:pPr>
    <w:rPr>
      <w:rFonts w:eastAsiaTheme="minorEastAsia" w:cs="Times New Roman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1E77EB"/>
    <w:rPr>
      <w:rFonts w:ascii="SkylineSans Light" w:eastAsiaTheme="minorEastAsia" w:hAnsi="SkylineSans Light" w:cs="Times New Roman"/>
      <w:sz w:val="20"/>
      <w:szCs w:val="20"/>
    </w:rPr>
  </w:style>
  <w:style w:type="character" w:styleId="SubtleEmphasis">
    <w:name w:val="Subtle Emphasis"/>
    <w:basedOn w:val="DefaultParagraphFont"/>
    <w:uiPriority w:val="19"/>
    <w:qFormat/>
    <w:locked/>
    <w:rsid w:val="001E77EB"/>
    <w:rPr>
      <w:rFonts w:ascii="SkylineSans LightItalic" w:hAnsi="SkylineSans LightItalic"/>
      <w:b w:val="0"/>
      <w:i w:val="0"/>
      <w:iCs/>
      <w:color w:val="404040" w:themeColor="text1" w:themeTint="BF"/>
    </w:rPr>
  </w:style>
  <w:style w:type="table" w:styleId="MediumShading2-Accent5">
    <w:name w:val="Medium Shading 2 Accent 5"/>
    <w:basedOn w:val="TableNormal"/>
    <w:uiPriority w:val="64"/>
    <w:locked/>
    <w:rsid w:val="001E77EB"/>
    <w:pPr>
      <w:spacing w:after="0" w:line="240" w:lineRule="auto"/>
    </w:pPr>
    <w:rPr>
      <w:rFonts w:ascii="SkylineSans Light" w:eastAsiaTheme="minorEastAsia" w:hAnsi="SkylineSans Light" w:cs="Segoe UI"/>
      <w:sz w:val="2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LCBodytext">
    <w:name w:val="SLC Body text"/>
    <w:link w:val="SLCBodytextChar"/>
    <w:qFormat/>
    <w:rsid w:val="005F0C71"/>
    <w:pPr>
      <w:spacing w:after="120" w:line="264" w:lineRule="auto"/>
    </w:pPr>
    <w:rPr>
      <w:rFonts w:ascii="SkylineSans" w:hAnsi="SkylineSans" w:cs="Segoe UI"/>
      <w:sz w:val="20"/>
      <w:szCs w:val="20"/>
    </w:rPr>
  </w:style>
  <w:style w:type="character" w:styleId="Strong">
    <w:name w:val="Strong"/>
    <w:basedOn w:val="DefaultParagraphFont"/>
    <w:uiPriority w:val="22"/>
    <w:qFormat/>
    <w:locked/>
    <w:rsid w:val="001E77EB"/>
    <w:rPr>
      <w:b/>
      <w:bCs/>
    </w:rPr>
  </w:style>
  <w:style w:type="character" w:customStyle="1" w:styleId="SLCBold">
    <w:name w:val="SLC Bold"/>
    <w:basedOn w:val="DefaultParagraphFont"/>
    <w:uiPriority w:val="1"/>
    <w:qFormat/>
    <w:rsid w:val="001E77EB"/>
    <w:rPr>
      <w:b/>
      <w:noProof/>
      <w:lang w:val="en-US"/>
    </w:rPr>
  </w:style>
  <w:style w:type="character" w:customStyle="1" w:styleId="SLCItalic">
    <w:name w:val="SLC Italic"/>
    <w:basedOn w:val="DefaultParagraphFont"/>
    <w:uiPriority w:val="1"/>
    <w:qFormat/>
    <w:rsid w:val="001E77EB"/>
    <w:rPr>
      <w:i/>
      <w:noProof/>
      <w:lang w:val="en-US"/>
    </w:rPr>
  </w:style>
  <w:style w:type="character" w:customStyle="1" w:styleId="Heading1Char">
    <w:name w:val="Heading 1 Char"/>
    <w:aliases w:val="SLC Chapter title Char"/>
    <w:basedOn w:val="DefaultParagraphFont"/>
    <w:link w:val="Heading1"/>
    <w:uiPriority w:val="9"/>
    <w:rsid w:val="001E77EB"/>
    <w:rPr>
      <w:rFonts w:ascii="SkylineSans" w:eastAsiaTheme="majorEastAsia" w:hAnsi="SkylineSans" w:cs="Segoe UI"/>
      <w:b/>
      <w:color w:val="00AEEF"/>
      <w:sz w:val="40"/>
      <w:szCs w:val="40"/>
    </w:rPr>
  </w:style>
  <w:style w:type="character" w:customStyle="1" w:styleId="Heading2Char">
    <w:name w:val="Heading 2 Char"/>
    <w:aliases w:val="SCL Section title Char"/>
    <w:basedOn w:val="DefaultParagraphFont"/>
    <w:link w:val="Heading2"/>
    <w:uiPriority w:val="9"/>
    <w:rsid w:val="001E77EB"/>
    <w:rPr>
      <w:rFonts w:ascii="SkylineSans" w:eastAsiaTheme="majorEastAsia" w:hAnsi="SkylineSans" w:cs="Segoe UI"/>
      <w:b/>
      <w:color w:val="00517D"/>
      <w:sz w:val="32"/>
      <w:szCs w:val="32"/>
    </w:rPr>
  </w:style>
  <w:style w:type="character" w:customStyle="1" w:styleId="Heading3Char">
    <w:name w:val="Heading 3 Char"/>
    <w:aliases w:val="SLC Subsection title Char"/>
    <w:basedOn w:val="DefaultParagraphFont"/>
    <w:link w:val="Heading3"/>
    <w:uiPriority w:val="9"/>
    <w:rsid w:val="001E77EB"/>
    <w:rPr>
      <w:rFonts w:ascii="SkylineSans" w:eastAsiaTheme="majorEastAsia" w:hAnsi="SkylineSans" w:cs="Segoe UI"/>
      <w:b/>
      <w:color w:val="00517D"/>
      <w:sz w:val="28"/>
      <w:szCs w:val="24"/>
    </w:rPr>
  </w:style>
  <w:style w:type="character" w:customStyle="1" w:styleId="Heading4Char">
    <w:name w:val="Heading 4 Char"/>
    <w:aliases w:val="SLC Subsubsection title Char"/>
    <w:basedOn w:val="DefaultParagraphFont"/>
    <w:link w:val="Heading4"/>
    <w:uiPriority w:val="9"/>
    <w:rsid w:val="001E77EB"/>
    <w:rPr>
      <w:rFonts w:ascii="SkylineSans" w:eastAsiaTheme="majorEastAsia" w:hAnsi="SkylineSans" w:cs="Segoe UI"/>
      <w:b/>
      <w:iCs/>
      <w:color w:val="00517D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E77EB"/>
    <w:rPr>
      <w:rFonts w:ascii="SkylineSans" w:eastAsiaTheme="majorEastAsia" w:hAnsi="SkylineSans" w:cstheme="majorBidi"/>
      <w:b/>
      <w:iCs/>
      <w:color w:val="00517D"/>
      <w:sz w:val="20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1E77EB"/>
    <w:rPr>
      <w:rFonts w:ascii="SkylineSans" w:eastAsiaTheme="majorEastAsia" w:hAnsi="SkylineSans" w:cstheme="majorBidi"/>
      <w:b/>
      <w:color w:val="1F4D78" w:themeColor="accent1" w:themeShade="7F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1E77EB"/>
    <w:rPr>
      <w:rFonts w:ascii="SkylineSans" w:eastAsiaTheme="majorEastAsia" w:hAnsi="SkylineSans" w:cstheme="majorBidi"/>
      <w:b/>
      <w:iCs/>
      <w:color w:val="1F4D78" w:themeColor="accent1" w:themeShade="7F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sid w:val="001E77EB"/>
    <w:rPr>
      <w:rFonts w:ascii="SkylineSans" w:eastAsiaTheme="majorEastAsia" w:hAnsi="SkylineSans" w:cstheme="majorBidi"/>
      <w:b/>
      <w:color w:val="00517D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1E77EB"/>
    <w:rPr>
      <w:rFonts w:ascii="SkylineSans" w:eastAsiaTheme="majorEastAsia" w:hAnsi="SkylineSans" w:cstheme="majorBidi"/>
      <w:b/>
      <w:iCs/>
      <w:color w:val="00517D"/>
      <w:sz w:val="20"/>
      <w:szCs w:val="21"/>
    </w:rPr>
  </w:style>
  <w:style w:type="paragraph" w:customStyle="1" w:styleId="SLCParagraphtitle">
    <w:name w:val="SLC Paragraph title"/>
    <w:next w:val="SLCBodytext"/>
    <w:autoRedefine/>
    <w:qFormat/>
    <w:rsid w:val="001E77EB"/>
    <w:pPr>
      <w:keepNext/>
      <w:spacing w:after="120" w:line="240" w:lineRule="auto"/>
    </w:pPr>
    <w:rPr>
      <w:rFonts w:ascii="SkylineSans" w:hAnsi="SkylineSans" w:cs="Segoe UI"/>
      <w:b/>
      <w:sz w:val="20"/>
      <w:szCs w:val="20"/>
    </w:rPr>
  </w:style>
  <w:style w:type="paragraph" w:styleId="TOCHeading">
    <w:name w:val="TOC Heading"/>
    <w:basedOn w:val="SLCUnnumberedheading"/>
    <w:next w:val="Normal"/>
    <w:uiPriority w:val="39"/>
    <w:unhideWhenUsed/>
    <w:qFormat/>
    <w:locked/>
    <w:rsid w:val="001E77EB"/>
    <w:rPr>
      <w:color w:val="00517D"/>
    </w:rPr>
  </w:style>
  <w:style w:type="paragraph" w:styleId="TOC1">
    <w:name w:val="toc 1"/>
    <w:next w:val="Normal"/>
    <w:autoRedefine/>
    <w:uiPriority w:val="39"/>
    <w:unhideWhenUsed/>
    <w:locked/>
    <w:rsid w:val="001E77EB"/>
    <w:pPr>
      <w:tabs>
        <w:tab w:val="left" w:pos="1134"/>
        <w:tab w:val="right" w:pos="9781"/>
      </w:tabs>
      <w:spacing w:after="100"/>
    </w:pPr>
    <w:rPr>
      <w:rFonts w:ascii="SkylineSans Black" w:hAnsi="SkylineSans Black" w:cs="Segoe UI"/>
      <w:noProof/>
      <w:sz w:val="28"/>
      <w:szCs w:val="20"/>
    </w:rPr>
  </w:style>
  <w:style w:type="paragraph" w:styleId="TOC2">
    <w:name w:val="toc 2"/>
    <w:basedOn w:val="Normal"/>
    <w:next w:val="Normal"/>
    <w:autoRedefine/>
    <w:uiPriority w:val="39"/>
    <w:unhideWhenUsed/>
    <w:locked/>
    <w:rsid w:val="001E77EB"/>
    <w:pPr>
      <w:tabs>
        <w:tab w:val="left" w:pos="1134"/>
        <w:tab w:val="right" w:leader="dot" w:pos="9781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locked/>
    <w:rsid w:val="001E77EB"/>
    <w:pPr>
      <w:tabs>
        <w:tab w:val="left" w:pos="1134"/>
        <w:tab w:val="right" w:leader="dot" w:pos="9781"/>
      </w:tabs>
      <w:spacing w:after="100"/>
    </w:pPr>
    <w:rPr>
      <w:i/>
      <w:noProof/>
    </w:rPr>
  </w:style>
  <w:style w:type="character" w:styleId="Hyperlink">
    <w:name w:val="Hyperlink"/>
    <w:basedOn w:val="DefaultParagraphFont"/>
    <w:uiPriority w:val="99"/>
    <w:unhideWhenUsed/>
    <w:locked/>
    <w:rsid w:val="005F0C71"/>
    <w:rPr>
      <w:rFonts w:ascii="SkylineSans" w:hAnsi="SkylineSans"/>
      <w:b w:val="0"/>
      <w:i w:val="0"/>
      <w:color w:val="00517D"/>
      <w:u w:val="single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1E77EB"/>
    <w:pPr>
      <w:tabs>
        <w:tab w:val="left" w:pos="1134"/>
        <w:tab w:val="right" w:leader="dot" w:pos="9781"/>
      </w:tabs>
      <w:spacing w:after="100"/>
    </w:pPr>
    <w:rPr>
      <w:noProof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locked/>
    <w:rsid w:val="001E77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77EB"/>
    <w:rPr>
      <w:rFonts w:ascii="SkylineSans Light" w:hAnsi="SkylineSans Light" w:cs="Segoe U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locked/>
    <w:rsid w:val="001E77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77EB"/>
    <w:rPr>
      <w:rFonts w:ascii="SkylineSans Light" w:hAnsi="SkylineSans Light" w:cs="Segoe UI"/>
      <w:sz w:val="20"/>
      <w:szCs w:val="20"/>
    </w:rPr>
  </w:style>
  <w:style w:type="paragraph" w:customStyle="1" w:styleId="SLCHeader">
    <w:name w:val="SLC Header"/>
    <w:basedOn w:val="Normal"/>
    <w:autoRedefine/>
    <w:qFormat/>
    <w:rsid w:val="001E77EB"/>
    <w:pPr>
      <w:widowControl w:val="0"/>
      <w:tabs>
        <w:tab w:val="center" w:pos="4536"/>
        <w:tab w:val="right" w:pos="9072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eastAsia="Times New Roman" w:cs="Times New Roman"/>
      <w:caps/>
      <w:noProof/>
      <w:color w:val="00517D"/>
      <w:sz w:val="18"/>
      <w:szCs w:val="18"/>
    </w:rPr>
  </w:style>
  <w:style w:type="paragraph" w:customStyle="1" w:styleId="SLCTitle">
    <w:name w:val="SLC Title"/>
    <w:basedOn w:val="Normal"/>
    <w:autoRedefine/>
    <w:qFormat/>
    <w:rsid w:val="001E77EB"/>
    <w:pPr>
      <w:spacing w:after="0"/>
      <w:jc w:val="left"/>
    </w:pPr>
    <w:rPr>
      <w:rFonts w:ascii="SkylineSans Black" w:hAnsi="SkylineSans Black"/>
      <w:color w:val="00517D"/>
      <w:sz w:val="120"/>
      <w:szCs w:val="120"/>
    </w:rPr>
  </w:style>
  <w:style w:type="paragraph" w:customStyle="1" w:styleId="SLCSubtitle">
    <w:name w:val="SLC Subtitle"/>
    <w:basedOn w:val="Normal"/>
    <w:autoRedefine/>
    <w:qFormat/>
    <w:rsid w:val="001E77EB"/>
    <w:pPr>
      <w:jc w:val="left"/>
    </w:pPr>
    <w:rPr>
      <w:rFonts w:ascii="SkylineSans Black" w:hAnsi="SkylineSans Black"/>
      <w:color w:val="00517D"/>
      <w:sz w:val="60"/>
      <w:szCs w:val="80"/>
    </w:rPr>
  </w:style>
  <w:style w:type="character" w:styleId="PlaceholderText">
    <w:name w:val="Placeholder Text"/>
    <w:basedOn w:val="DefaultParagraphFont"/>
    <w:uiPriority w:val="99"/>
    <w:semiHidden/>
    <w:locked/>
    <w:rsid w:val="001E77EB"/>
    <w:rPr>
      <w:color w:val="808080"/>
    </w:rPr>
  </w:style>
  <w:style w:type="paragraph" w:customStyle="1" w:styleId="SLCReleasenoteheading">
    <w:name w:val="SLC Release note heading"/>
    <w:basedOn w:val="Normal"/>
    <w:next w:val="SLCReleasenotepara"/>
    <w:qFormat/>
    <w:rsid w:val="001E77EB"/>
    <w:pPr>
      <w:keepNext/>
      <w:numPr>
        <w:numId w:val="2"/>
      </w:numPr>
      <w:tabs>
        <w:tab w:val="left" w:pos="567"/>
        <w:tab w:val="left" w:pos="1134"/>
        <w:tab w:val="left" w:pos="1701"/>
        <w:tab w:val="left" w:pos="2268"/>
      </w:tabs>
      <w:spacing w:before="240" w:after="120" w:line="300" w:lineRule="auto"/>
      <w:ind w:left="1134" w:hanging="1134"/>
    </w:pPr>
    <w:rPr>
      <w:rFonts w:eastAsia="Calibri" w:cs="Times New Roman"/>
      <w:b/>
    </w:rPr>
  </w:style>
  <w:style w:type="paragraph" w:customStyle="1" w:styleId="SLCReleasenotepara">
    <w:name w:val="SLC Release note para"/>
    <w:basedOn w:val="Normal"/>
    <w:link w:val="SLCReleasenoteparaChar"/>
    <w:qFormat/>
    <w:rsid w:val="001E77EB"/>
    <w:pPr>
      <w:tabs>
        <w:tab w:val="left" w:pos="567"/>
        <w:tab w:val="left" w:pos="1134"/>
        <w:tab w:val="left" w:pos="1701"/>
        <w:tab w:val="left" w:pos="2268"/>
      </w:tabs>
      <w:spacing w:before="120" w:after="120" w:line="300" w:lineRule="auto"/>
      <w:ind w:left="1134"/>
    </w:pPr>
    <w:rPr>
      <w:rFonts w:eastAsia="Calibri" w:cs="Times New Roman"/>
    </w:rPr>
  </w:style>
  <w:style w:type="character" w:customStyle="1" w:styleId="SLCReleasenoteparaChar">
    <w:name w:val="SLC Release note para Char"/>
    <w:basedOn w:val="DefaultParagraphFont"/>
    <w:link w:val="SLCReleasenotepara"/>
    <w:rsid w:val="001E77EB"/>
    <w:rPr>
      <w:rFonts w:ascii="SkylineSans Light" w:eastAsia="Calibri" w:hAnsi="SkylineSans Light" w:cs="Times New Roman"/>
      <w:sz w:val="20"/>
      <w:szCs w:val="20"/>
    </w:rPr>
  </w:style>
  <w:style w:type="paragraph" w:customStyle="1" w:styleId="SLCRNInlineheading">
    <w:name w:val="SLC RN Inline heading"/>
    <w:basedOn w:val="SLCReleasenotepara"/>
    <w:next w:val="SLCReleasenotepara"/>
    <w:link w:val="SLCRNInlineheadingChar"/>
    <w:qFormat/>
    <w:rsid w:val="001E77EB"/>
    <w:pPr>
      <w:keepNext/>
    </w:pPr>
    <w:rPr>
      <w:b/>
    </w:rPr>
  </w:style>
  <w:style w:type="character" w:customStyle="1" w:styleId="SLCRNInlineheadingChar">
    <w:name w:val="SLC RN Inline heading Char"/>
    <w:basedOn w:val="SLCReleasenoteparaChar"/>
    <w:link w:val="SLCRNInlineheading"/>
    <w:rsid w:val="001E77EB"/>
    <w:rPr>
      <w:rFonts w:ascii="SkylineSans Light" w:eastAsia="Calibri" w:hAnsi="SkylineSans Light" w:cs="Times New Roman"/>
      <w:b/>
      <w:sz w:val="20"/>
      <w:szCs w:val="20"/>
    </w:rPr>
  </w:style>
  <w:style w:type="paragraph" w:customStyle="1" w:styleId="SLCReleasenotecode">
    <w:name w:val="SLC Release note code"/>
    <w:basedOn w:val="SLCReleasenotepara"/>
    <w:link w:val="SLCReleasenotecodeChar"/>
    <w:qFormat/>
    <w:rsid w:val="001E77EB"/>
    <w:pPr>
      <w:spacing w:before="0" w:after="0"/>
    </w:pPr>
    <w:rPr>
      <w:rFonts w:ascii="Courier New" w:hAnsi="Courier New" w:cs="Courier New"/>
    </w:rPr>
  </w:style>
  <w:style w:type="character" w:customStyle="1" w:styleId="SLCReleasenotecodeChar">
    <w:name w:val="SLC Release note code Char"/>
    <w:basedOn w:val="SLCReleasenoteparaChar"/>
    <w:link w:val="SLCReleasenotecode"/>
    <w:rsid w:val="001E77EB"/>
    <w:rPr>
      <w:rFonts w:ascii="Courier New" w:eastAsia="Calibri" w:hAnsi="Courier New" w:cs="Courier New"/>
      <w:sz w:val="20"/>
      <w:szCs w:val="20"/>
    </w:rPr>
  </w:style>
  <w:style w:type="paragraph" w:customStyle="1" w:styleId="SLCReleasenoteUL">
    <w:name w:val="SLC Release note UL"/>
    <w:basedOn w:val="SLCReleasenotepara"/>
    <w:qFormat/>
    <w:rsid w:val="001E77EB"/>
    <w:pPr>
      <w:numPr>
        <w:numId w:val="5"/>
      </w:numPr>
      <w:tabs>
        <w:tab w:val="clear" w:pos="567"/>
        <w:tab w:val="clear" w:pos="1134"/>
        <w:tab w:val="clear" w:pos="2268"/>
      </w:tabs>
      <w:ind w:left="1701" w:hanging="283"/>
    </w:pPr>
    <w:rPr>
      <w:noProof/>
    </w:rPr>
  </w:style>
  <w:style w:type="paragraph" w:customStyle="1" w:styleId="SLCUnorderedlist">
    <w:name w:val="SLC Unordered list"/>
    <w:basedOn w:val="SLCBodytext"/>
    <w:qFormat/>
    <w:rsid w:val="001E77EB"/>
    <w:pPr>
      <w:numPr>
        <w:numId w:val="21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paragraph" w:customStyle="1" w:styleId="SLCCode">
    <w:name w:val="SLC Code"/>
    <w:qFormat/>
    <w:rsid w:val="001E77EB"/>
    <w:pPr>
      <w:spacing w:after="0" w:line="240" w:lineRule="auto"/>
    </w:pPr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locked/>
    <w:rsid w:val="001E77EB"/>
    <w:pPr>
      <w:ind w:left="720"/>
      <w:contextualSpacing/>
    </w:pPr>
  </w:style>
  <w:style w:type="paragraph" w:customStyle="1" w:styleId="SLCOrderedlist">
    <w:name w:val="SLC Ordered list"/>
    <w:basedOn w:val="ListParagraph"/>
    <w:link w:val="SLCOrderedlistChar"/>
    <w:qFormat/>
    <w:rsid w:val="001E77EB"/>
    <w:pPr>
      <w:numPr>
        <w:numId w:val="23"/>
      </w:numPr>
      <w:spacing w:before="120" w:after="120" w:line="240" w:lineRule="auto"/>
      <w:ind w:left="568" w:hanging="284"/>
      <w:contextualSpacing w:val="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1E77EB"/>
    <w:rPr>
      <w:rFonts w:ascii="SkylineSans Light" w:hAnsi="SkylineSans Light" w:cs="Segoe UI"/>
      <w:sz w:val="20"/>
      <w:szCs w:val="20"/>
    </w:rPr>
  </w:style>
  <w:style w:type="character" w:customStyle="1" w:styleId="SLCOrderedlistChar">
    <w:name w:val="SLC Ordered list Char"/>
    <w:basedOn w:val="ListParagraphChar"/>
    <w:link w:val="SLCOrderedlist"/>
    <w:rsid w:val="001E77EB"/>
    <w:rPr>
      <w:rFonts w:ascii="SkylineSans Light" w:hAnsi="SkylineSans Light" w:cs="Segoe UI"/>
      <w:sz w:val="20"/>
      <w:szCs w:val="20"/>
    </w:rPr>
  </w:style>
  <w:style w:type="table" w:styleId="TableGrid">
    <w:name w:val="Table Grid"/>
    <w:basedOn w:val="TableNormal"/>
    <w:uiPriority w:val="39"/>
    <w:locked/>
    <w:rsid w:val="001E77EB"/>
    <w:pPr>
      <w:spacing w:after="0" w:line="240" w:lineRule="auto"/>
    </w:pPr>
    <w:rPr>
      <w:rFonts w:ascii="SkylineSans Light" w:hAnsi="SkylineSans Light" w:cs="Segoe UI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">
    <w:name w:val="Plain Table 21"/>
    <w:basedOn w:val="TableNormal"/>
    <w:uiPriority w:val="42"/>
    <w:locked/>
    <w:rsid w:val="001E77EB"/>
    <w:pPr>
      <w:spacing w:after="0" w:line="240" w:lineRule="auto"/>
    </w:pPr>
    <w:rPr>
      <w:rFonts w:ascii="SkylineSans Light" w:hAnsi="SkylineSans Light" w:cs="Segoe UI"/>
      <w:sz w:val="20"/>
      <w:szCs w:val="20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1">
    <w:name w:val="Grid Table 1 Light1"/>
    <w:basedOn w:val="TableNormal"/>
    <w:uiPriority w:val="46"/>
    <w:locked/>
    <w:rsid w:val="001E77EB"/>
    <w:pPr>
      <w:spacing w:after="0" w:line="240" w:lineRule="auto"/>
    </w:pPr>
    <w:rPr>
      <w:rFonts w:ascii="SkylineSans Light" w:hAnsi="SkylineSans Light" w:cs="Segoe UI"/>
      <w:sz w:val="20"/>
      <w:szCs w:val="20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31">
    <w:name w:val="Grid Table 1 Light - Accent 31"/>
    <w:basedOn w:val="TableNormal"/>
    <w:uiPriority w:val="46"/>
    <w:locked/>
    <w:rsid w:val="001E77EB"/>
    <w:pPr>
      <w:spacing w:after="0" w:line="240" w:lineRule="auto"/>
    </w:pPr>
    <w:rPr>
      <w:rFonts w:ascii="SkylineSans Light" w:hAnsi="SkylineSans Light" w:cs="Segoe UI"/>
      <w:sz w:val="20"/>
      <w:szCs w:val="20"/>
    </w:r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SLCTable1">
    <w:name w:val="SLC Table 1"/>
    <w:basedOn w:val="TableNormal"/>
    <w:uiPriority w:val="99"/>
    <w:rsid w:val="001E77EB"/>
    <w:pPr>
      <w:spacing w:after="0" w:line="240" w:lineRule="auto"/>
    </w:pPr>
    <w:rPr>
      <w:rFonts w:ascii="SkylineSans Light" w:hAnsi="SkylineSans Light" w:cs="Segoe UI"/>
      <w:sz w:val="20"/>
      <w:szCs w:val="20"/>
    </w:rPr>
    <w:tblPr/>
  </w:style>
  <w:style w:type="paragraph" w:customStyle="1" w:styleId="SLCShortDocTitle">
    <w:name w:val="SLC ShortDoc Title"/>
    <w:basedOn w:val="SLCBodytext"/>
    <w:link w:val="SLCShortDocTitleChar"/>
    <w:autoRedefine/>
    <w:qFormat/>
    <w:rsid w:val="001E77EB"/>
    <w:rPr>
      <w:b/>
      <w:color w:val="00517D"/>
      <w:sz w:val="48"/>
      <w:szCs w:val="40"/>
    </w:rPr>
  </w:style>
  <w:style w:type="character" w:customStyle="1" w:styleId="SLCBodytextChar">
    <w:name w:val="SLC Body text Char"/>
    <w:basedOn w:val="DefaultParagraphFont"/>
    <w:link w:val="SLCBodytext"/>
    <w:rsid w:val="005F0C71"/>
    <w:rPr>
      <w:rFonts w:ascii="SkylineSans" w:hAnsi="SkylineSans" w:cs="Segoe UI"/>
      <w:sz w:val="20"/>
      <w:szCs w:val="20"/>
    </w:rPr>
  </w:style>
  <w:style w:type="character" w:customStyle="1" w:styleId="SLCShortDocTitleChar">
    <w:name w:val="SLC ShortDoc Title Char"/>
    <w:basedOn w:val="SLCBodytextChar"/>
    <w:link w:val="SLCShortDocTitle"/>
    <w:rsid w:val="001E77EB"/>
    <w:rPr>
      <w:rFonts w:ascii="SkylineSans" w:hAnsi="SkylineSans" w:cs="Segoe UI"/>
      <w:b/>
      <w:color w:val="00517D"/>
      <w:sz w:val="48"/>
      <w:szCs w:val="40"/>
    </w:rPr>
  </w:style>
  <w:style w:type="paragraph" w:customStyle="1" w:styleId="SLCReleasenoteOL">
    <w:name w:val="SLC Release note OL"/>
    <w:basedOn w:val="SLCReleasenotepara"/>
    <w:qFormat/>
    <w:rsid w:val="001E77EB"/>
    <w:pPr>
      <w:numPr>
        <w:numId w:val="4"/>
      </w:numPr>
      <w:tabs>
        <w:tab w:val="clear" w:pos="567"/>
        <w:tab w:val="clear" w:pos="1134"/>
        <w:tab w:val="clear" w:pos="2268"/>
      </w:tabs>
      <w:ind w:left="1701" w:hanging="283"/>
    </w:pPr>
  </w:style>
  <w:style w:type="paragraph" w:customStyle="1" w:styleId="SLCUnnumberedheading">
    <w:name w:val="SLC Unnumbered heading"/>
    <w:autoRedefine/>
    <w:qFormat/>
    <w:rsid w:val="001E77EB"/>
    <w:pPr>
      <w:keepNext/>
      <w:pageBreakBefore/>
      <w:spacing w:after="240" w:line="240" w:lineRule="auto"/>
    </w:pPr>
    <w:rPr>
      <w:rFonts w:ascii="SkylineSans" w:hAnsi="SkylineSans" w:cs="Segoe UI"/>
      <w:b/>
      <w:caps/>
      <w:color w:val="6D6E71"/>
      <w:sz w:val="40"/>
      <w:szCs w:val="44"/>
    </w:rPr>
  </w:style>
  <w:style w:type="paragraph" w:customStyle="1" w:styleId="SLCFooter">
    <w:name w:val="SLC Footer"/>
    <w:autoRedefine/>
    <w:qFormat/>
    <w:rsid w:val="001045B7"/>
    <w:pPr>
      <w:widowControl w:val="0"/>
      <w:tabs>
        <w:tab w:val="center" w:pos="4536"/>
        <w:tab w:val="right" w:pos="9072"/>
      </w:tabs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SkylineSans" w:eastAsia="Times New Roman" w:hAnsi="SkylineSans" w:cs="Segoe UI"/>
      <w:color w:val="00517D"/>
      <w:sz w:val="14"/>
      <w:szCs w:val="14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1E77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77EB"/>
    <w:rPr>
      <w:rFonts w:ascii="Tahoma" w:hAnsi="Tahoma" w:cs="Tahoma"/>
      <w:sz w:val="16"/>
      <w:szCs w:val="16"/>
    </w:rPr>
  </w:style>
  <w:style w:type="table" w:styleId="PlainTable2">
    <w:name w:val="Plain Table 2"/>
    <w:basedOn w:val="TableNormal"/>
    <w:uiPriority w:val="42"/>
    <w:rsid w:val="001E77EB"/>
    <w:pPr>
      <w:spacing w:after="0" w:line="240" w:lineRule="auto"/>
    </w:pPr>
    <w:rPr>
      <w:rFonts w:ascii="SkylineSans Light" w:hAnsi="SkylineSans Light" w:cs="Segoe UI"/>
      <w:sz w:val="20"/>
      <w:szCs w:val="20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SLCTabletext">
    <w:name w:val="SLC Table text"/>
    <w:basedOn w:val="SLCBodytext"/>
    <w:link w:val="SLCTabletextChar"/>
    <w:qFormat/>
    <w:rsid w:val="006B0FE2"/>
    <w:pPr>
      <w:ind w:left="360" w:firstLine="66"/>
    </w:pPr>
  </w:style>
  <w:style w:type="character" w:customStyle="1" w:styleId="SLCTabletextChar">
    <w:name w:val="SLC Table text Char"/>
    <w:basedOn w:val="SLCBodytextChar"/>
    <w:link w:val="SLCTabletext"/>
    <w:rsid w:val="006B0FE2"/>
    <w:rPr>
      <w:rFonts w:ascii="SkylineSans Light" w:hAnsi="SkylineSans Light" w:cs="Segoe UI"/>
      <w:sz w:val="20"/>
      <w:szCs w:val="20"/>
    </w:rPr>
  </w:style>
  <w:style w:type="paragraph" w:styleId="NormalWeb">
    <w:name w:val="Normal (Web)"/>
    <w:basedOn w:val="Normal"/>
    <w:uiPriority w:val="99"/>
    <w:unhideWhenUsed/>
    <w:locked/>
    <w:rsid w:val="001E77E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table" w:styleId="GridTable4-Accent1">
    <w:name w:val="Grid Table 4 Accent 1"/>
    <w:basedOn w:val="TableNormal"/>
    <w:uiPriority w:val="49"/>
    <w:rsid w:val="001E77E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code">
    <w:name w:val="code"/>
    <w:basedOn w:val="DefaultParagraphFont"/>
    <w:rsid w:val="001E77EB"/>
  </w:style>
  <w:style w:type="paragraph" w:styleId="HTMLPreformatted">
    <w:name w:val="HTML Preformatted"/>
    <w:basedOn w:val="Normal"/>
    <w:link w:val="HTMLPreformattedChar"/>
    <w:uiPriority w:val="99"/>
    <w:semiHidden/>
    <w:unhideWhenUsed/>
    <w:locked/>
    <w:rsid w:val="001E77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7EB"/>
    <w:rPr>
      <w:rFonts w:ascii="Courier New" w:eastAsia="Times New Roman" w:hAnsi="Courier New" w:cs="Courier New"/>
      <w:sz w:val="20"/>
      <w:szCs w:val="20"/>
    </w:rPr>
  </w:style>
  <w:style w:type="table" w:styleId="GridTable4-Accent5">
    <w:name w:val="Grid Table 4 Accent 5"/>
    <w:basedOn w:val="TableNormal"/>
    <w:uiPriority w:val="49"/>
    <w:rsid w:val="001E77E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apple-converted-space">
    <w:name w:val="apple-converted-space"/>
    <w:basedOn w:val="DefaultParagraphFont"/>
    <w:rsid w:val="001E77EB"/>
  </w:style>
  <w:style w:type="paragraph" w:styleId="Bibliography">
    <w:name w:val="Bibliography"/>
    <w:basedOn w:val="Normal"/>
    <w:next w:val="Normal"/>
    <w:uiPriority w:val="37"/>
    <w:unhideWhenUsed/>
    <w:locked/>
    <w:rsid w:val="001E77EB"/>
  </w:style>
  <w:style w:type="paragraph" w:styleId="TOC5">
    <w:name w:val="toc 5"/>
    <w:basedOn w:val="Normal"/>
    <w:next w:val="Normal"/>
    <w:autoRedefine/>
    <w:uiPriority w:val="39"/>
    <w:unhideWhenUsed/>
    <w:locked/>
    <w:rsid w:val="001E77EB"/>
    <w:pPr>
      <w:spacing w:after="0"/>
      <w:ind w:left="800"/>
      <w:jc w:val="left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1E77EB"/>
    <w:pPr>
      <w:spacing w:after="0"/>
      <w:ind w:left="1000"/>
      <w:jc w:val="left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unhideWhenUsed/>
    <w:locked/>
    <w:rsid w:val="001E77EB"/>
    <w:pPr>
      <w:spacing w:after="0"/>
      <w:ind w:left="1200"/>
      <w:jc w:val="left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1E77EB"/>
    <w:pPr>
      <w:spacing w:after="0"/>
      <w:ind w:left="1400"/>
      <w:jc w:val="left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1E77EB"/>
    <w:pPr>
      <w:spacing w:after="0"/>
      <w:ind w:left="1600"/>
      <w:jc w:val="left"/>
    </w:pPr>
    <w:rPr>
      <w:rFonts w:asciiTheme="minorHAnsi" w:hAnsiTheme="minorHAnsi"/>
    </w:rPr>
  </w:style>
  <w:style w:type="character" w:styleId="Emphasis">
    <w:name w:val="Emphasis"/>
    <w:basedOn w:val="DefaultParagraphFont"/>
    <w:uiPriority w:val="20"/>
    <w:qFormat/>
    <w:locked/>
    <w:rsid w:val="001E77EB"/>
    <w:rPr>
      <w:i/>
      <w:iCs/>
    </w:rPr>
  </w:style>
  <w:style w:type="table" w:styleId="GridTable5Dark-Accent1">
    <w:name w:val="Grid Table 5 Dark Accent 1"/>
    <w:basedOn w:val="TableNormal"/>
    <w:uiPriority w:val="50"/>
    <w:rsid w:val="001E77E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selflink">
    <w:name w:val="selflink"/>
    <w:basedOn w:val="DefaultParagraphFont"/>
    <w:rsid w:val="001E77EB"/>
  </w:style>
  <w:style w:type="character" w:styleId="FollowedHyperlink">
    <w:name w:val="FollowedHyperlink"/>
    <w:basedOn w:val="DefaultParagraphFont"/>
    <w:uiPriority w:val="99"/>
    <w:semiHidden/>
    <w:unhideWhenUsed/>
    <w:locked/>
    <w:rsid w:val="001E77EB"/>
    <w:rPr>
      <w:color w:val="954F72" w:themeColor="followedHyperlink"/>
      <w:u w:val="single"/>
    </w:rPr>
  </w:style>
  <w:style w:type="table" w:styleId="GridTable6Colorful-Accent1">
    <w:name w:val="Grid Table 6 Colorful Accent 1"/>
    <w:basedOn w:val="TableNormal"/>
    <w:uiPriority w:val="51"/>
    <w:rsid w:val="001E77EB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1">
    <w:name w:val="List Table 2 Accent 1"/>
    <w:basedOn w:val="TableNormal"/>
    <w:uiPriority w:val="47"/>
    <w:rsid w:val="001E77E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locked/>
    <w:rsid w:val="001E77E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locked/>
    <w:rsid w:val="001E77EB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rsid w:val="001E77EB"/>
    <w:rPr>
      <w:rFonts w:ascii="SkylineSans Light" w:hAnsi="SkylineSans Light" w:cs="Segoe UI"/>
      <w:sz w:val="20"/>
      <w:szCs w:val="20"/>
    </w:rPr>
  </w:style>
  <w:style w:type="table" w:styleId="ListTable4-Accent1">
    <w:name w:val="List Table 4 Accent 1"/>
    <w:basedOn w:val="TableNormal"/>
    <w:uiPriority w:val="49"/>
    <w:rsid w:val="001E77E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locked/>
    <w:rsid w:val="001E77EB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locked/>
    <w:rsid w:val="001E77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E77EB"/>
    <w:rPr>
      <w:rFonts w:ascii="SkylineSans Light" w:hAnsi="SkylineSans Light" w:cs="Segoe UI"/>
      <w:b/>
      <w:bCs/>
      <w:sz w:val="20"/>
      <w:szCs w:val="20"/>
    </w:rPr>
  </w:style>
  <w:style w:type="paragraph" w:customStyle="1" w:styleId="msonormal0">
    <w:name w:val="msonormal"/>
    <w:basedOn w:val="Normal"/>
    <w:rsid w:val="001E77E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nl-BE" w:eastAsia="nl-BE"/>
    </w:rPr>
  </w:style>
  <w:style w:type="numbering" w:customStyle="1" w:styleId="NoList1">
    <w:name w:val="No List1"/>
    <w:next w:val="NoList"/>
    <w:uiPriority w:val="99"/>
    <w:semiHidden/>
    <w:unhideWhenUsed/>
    <w:rsid w:val="001E77EB"/>
  </w:style>
  <w:style w:type="table" w:customStyle="1" w:styleId="MediumShading2-Accent51">
    <w:name w:val="Medium Shading 2 - Accent 51"/>
    <w:basedOn w:val="TableNormal"/>
    <w:next w:val="MediumShading2-Accent5"/>
    <w:uiPriority w:val="64"/>
    <w:locked/>
    <w:rsid w:val="001E77EB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TableGrid1">
    <w:name w:val="Table Grid1"/>
    <w:basedOn w:val="TableNormal"/>
    <w:next w:val="TableGrid"/>
    <w:uiPriority w:val="39"/>
    <w:locked/>
    <w:rsid w:val="001E77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211">
    <w:name w:val="Plain Table 211"/>
    <w:basedOn w:val="TableNormal"/>
    <w:uiPriority w:val="42"/>
    <w:locked/>
    <w:rsid w:val="001E77E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11">
    <w:name w:val="Grid Table 1 Light11"/>
    <w:basedOn w:val="TableNormal"/>
    <w:uiPriority w:val="46"/>
    <w:locked/>
    <w:rsid w:val="001E77E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311">
    <w:name w:val="Grid Table 1 Light - Accent 311"/>
    <w:basedOn w:val="TableNormal"/>
    <w:uiPriority w:val="46"/>
    <w:locked/>
    <w:rsid w:val="001E77E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SLCTable11">
    <w:name w:val="SLC Table 11"/>
    <w:basedOn w:val="TableNormal"/>
    <w:uiPriority w:val="99"/>
    <w:rsid w:val="001E77EB"/>
    <w:pPr>
      <w:spacing w:after="0" w:line="240" w:lineRule="auto"/>
    </w:pPr>
    <w:tblPr/>
  </w:style>
  <w:style w:type="table" w:customStyle="1" w:styleId="PlainTable22">
    <w:name w:val="Plain Table 22"/>
    <w:basedOn w:val="TableNormal"/>
    <w:next w:val="PlainTable2"/>
    <w:uiPriority w:val="42"/>
    <w:rsid w:val="001E77E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12">
    <w:name w:val="Plain Table 212"/>
    <w:basedOn w:val="TableNormal"/>
    <w:uiPriority w:val="42"/>
    <w:locked/>
    <w:rsid w:val="001E77E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locked/>
    <w:rsid w:val="001E77E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77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Revision">
    <w:name w:val="Revision"/>
    <w:hidden/>
    <w:uiPriority w:val="99"/>
    <w:semiHidden/>
    <w:rsid w:val="001E77EB"/>
    <w:pPr>
      <w:spacing w:after="0" w:line="240" w:lineRule="auto"/>
    </w:pPr>
    <w:rPr>
      <w:rFonts w:ascii="SkylineSans-Light" w:hAnsi="SkylineSans-Light" w:cs="Segoe UI"/>
      <w:sz w:val="20"/>
      <w:szCs w:val="20"/>
    </w:rPr>
  </w:style>
  <w:style w:type="character" w:customStyle="1" w:styleId="ms-rtethemefontface-1">
    <w:name w:val="ms-rtethemefontface-1"/>
    <w:basedOn w:val="DefaultParagraphFont"/>
    <w:rsid w:val="001E77EB"/>
  </w:style>
  <w:style w:type="character" w:customStyle="1" w:styleId="Mention1">
    <w:name w:val="Mention1"/>
    <w:basedOn w:val="DefaultParagraphFont"/>
    <w:uiPriority w:val="99"/>
    <w:semiHidden/>
    <w:unhideWhenUsed/>
    <w:rsid w:val="001E77EB"/>
    <w:rPr>
      <w:color w:val="2B579A"/>
      <w:shd w:val="clear" w:color="auto" w:fill="E6E6E6"/>
    </w:rPr>
  </w:style>
  <w:style w:type="table" w:customStyle="1" w:styleId="PlainTable23">
    <w:name w:val="Plain Table 23"/>
    <w:basedOn w:val="TableNormal"/>
    <w:next w:val="PlainTable2"/>
    <w:uiPriority w:val="42"/>
    <w:rsid w:val="001E77E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fmemphasis">
    <w:name w:val="fm_emphasis"/>
    <w:basedOn w:val="DefaultParagraphFont"/>
    <w:rsid w:val="001E77EB"/>
  </w:style>
  <w:style w:type="table" w:styleId="TableTheme">
    <w:name w:val="Table Theme"/>
    <w:basedOn w:val="TableNormal"/>
    <w:uiPriority w:val="99"/>
    <w:locked/>
    <w:rsid w:val="001E77EB"/>
    <w:pPr>
      <w:spacing w:line="264" w:lineRule="auto"/>
      <w:jc w:val="both"/>
    </w:pPr>
    <w:rPr>
      <w:rFonts w:ascii="SkylineSans Light" w:hAnsi="SkylineSans Light" w:cs="Segoe UI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LCUnnumbered">
    <w:name w:val="SLC Unnumbered"/>
    <w:uiPriority w:val="99"/>
    <w:rsid w:val="001E77EB"/>
    <w:pPr>
      <w:numPr>
        <w:numId w:val="20"/>
      </w:numPr>
    </w:pPr>
  </w:style>
  <w:style w:type="numbering" w:customStyle="1" w:styleId="CurrentList1">
    <w:name w:val="Current List1"/>
    <w:uiPriority w:val="99"/>
    <w:rsid w:val="001E77EB"/>
    <w:pPr>
      <w:numPr>
        <w:numId w:val="16"/>
      </w:numPr>
    </w:pPr>
  </w:style>
  <w:style w:type="numbering" w:customStyle="1" w:styleId="CurrentList2">
    <w:name w:val="Current List2"/>
    <w:uiPriority w:val="99"/>
    <w:rsid w:val="001E77EB"/>
    <w:pPr>
      <w:numPr>
        <w:numId w:val="17"/>
      </w:numPr>
    </w:pPr>
  </w:style>
  <w:style w:type="numbering" w:styleId="111111">
    <w:name w:val="Outline List 2"/>
    <w:basedOn w:val="NoList"/>
    <w:uiPriority w:val="99"/>
    <w:semiHidden/>
    <w:unhideWhenUsed/>
    <w:locked/>
    <w:rsid w:val="001E77EB"/>
    <w:pPr>
      <w:numPr>
        <w:numId w:val="18"/>
      </w:numPr>
    </w:pPr>
  </w:style>
  <w:style w:type="numbering" w:customStyle="1" w:styleId="SLCUnnumberedlist">
    <w:name w:val="SLC Unnumbered list"/>
    <w:uiPriority w:val="99"/>
    <w:rsid w:val="001E77EB"/>
    <w:pPr>
      <w:numPr>
        <w:numId w:val="19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1E77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3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7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2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3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0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1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1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0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70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011644">
                      <w:marLeft w:val="232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6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678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828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44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8338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0221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45472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07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7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3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0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2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2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5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5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3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6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0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6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26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01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014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624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2873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143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8687999">
                                          <w:marLeft w:val="0"/>
                                          <w:marRight w:val="420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9389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2120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1743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093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5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75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9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5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1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0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9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5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0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2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5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3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65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44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9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9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8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5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9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5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3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0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4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4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9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8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2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7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03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97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696591">
                      <w:marLeft w:val="232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753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781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206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9337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1736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9548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565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9881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21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2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9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https://docs.dataminer.services/develop/codingguidelines/Protocol/Operation_duration.html" TargetMode="External"/><Relationship Id="rId18" Type="http://schemas.openxmlformats.org/officeDocument/2006/relationships/hyperlink" Target="https://docs.dataminer.services/develop/codingguidelines/Protocol/Multi-threading1.html" TargetMode="External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hyperlink" Target="file:///S:\Public\DataMiner%20Software\Simulations\Device%20Simulations" TargetMode="External"/><Relationship Id="rId7" Type="http://schemas.openxmlformats.org/officeDocument/2006/relationships/styles" Target="styles.xml"/><Relationship Id="rId12" Type="http://schemas.openxmlformats.org/officeDocument/2006/relationships/hyperlink" Target="https://www.ietf.org/rfc/rfc2119.txt" TargetMode="External"/><Relationship Id="rId17" Type="http://schemas.openxmlformats.org/officeDocument/2006/relationships/hyperlink" Target="https://docs.dataminer.services/develop/codingguidelines/Protocol/Multi-threading1.html" TargetMode="External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hyperlink" Target="https://docs.dataminer.services/develop/codingguidelines/Protocol/Data_handling.html" TargetMode="External"/><Relationship Id="rId20" Type="http://schemas.openxmlformats.org/officeDocument/2006/relationships/hyperlink" Target="https://docs.dataminer.services/develop/codingguidelines/Validation/Alarm_Console.html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eader" Target="header2.xml"/><Relationship Id="rId5" Type="http://schemas.openxmlformats.org/officeDocument/2006/relationships/customXml" Target="../customXml/item5.xml"/><Relationship Id="rId15" Type="http://schemas.openxmlformats.org/officeDocument/2006/relationships/hyperlink" Target="https://docs.dataminer.services/develop/codingguidelines/Protocol/Primary_keys1.html" TargetMode="External"/><Relationship Id="rId23" Type="http://schemas.openxmlformats.org/officeDocument/2006/relationships/footer" Target="footer1.xml"/><Relationship Id="rId28" Type="http://schemas.openxmlformats.org/officeDocument/2006/relationships/glossaryDocument" Target="glossary/document.xml"/><Relationship Id="rId10" Type="http://schemas.openxmlformats.org/officeDocument/2006/relationships/footnotes" Target="footnotes.xml"/><Relationship Id="rId19" Type="http://schemas.openxmlformats.org/officeDocument/2006/relationships/hyperlink" Target="https://docs.dataminer.services/develop/codingguidelines/Protocol/Thread_Sleep.html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docs.dataminer.services/develop/codingguidelines/Protocol/DVE_child_element_deletion.html" TargetMode="External"/><Relationship Id="rId22" Type="http://schemas.openxmlformats.org/officeDocument/2006/relationships/header" Target="header1.xm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dro\Downloads\SLC_QA_ProtocolDevelopmentQuickChecklist_REV01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07151E05C6B48719F3D0EC861AD2B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7926DD-999F-4A7C-870C-9052DB0A082A}"/>
      </w:docPartPr>
      <w:docPartBody>
        <w:p w:rsidR="00000000" w:rsidRDefault="00000000">
          <w:pPr>
            <w:pStyle w:val="807151E05C6B48719F3D0EC861AD2BB9"/>
          </w:pPr>
          <w:r w:rsidRPr="005F2212">
            <w:rPr>
              <w:rStyle w:val="PlaceholderText"/>
            </w:rPr>
            <w:t>[Title]</w:t>
          </w:r>
        </w:p>
      </w:docPartBody>
    </w:docPart>
    <w:docPart>
      <w:docPartPr>
        <w:name w:val="CBFDC1E48197444AAAE2A837F5295D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C1FD45-2F14-4251-90A3-5E581EC9299E}"/>
      </w:docPartPr>
      <w:docPartBody>
        <w:p w:rsidR="00000000" w:rsidRDefault="00000000">
          <w:pPr>
            <w:pStyle w:val="CBFDC1E48197444AAAE2A837F5295D00"/>
          </w:pPr>
          <w:r w:rsidRPr="005F2212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kylineSans">
    <w:panose1 w:val="02000303000000000000"/>
    <w:charset w:val="00"/>
    <w:family w:val="auto"/>
    <w:pitch w:val="variable"/>
    <w:sig w:usb0="C00000AF" w:usb1="0000000A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kylineSans Light">
    <w:panose1 w:val="02000303000000000000"/>
    <w:charset w:val="00"/>
    <w:family w:val="auto"/>
    <w:pitch w:val="variable"/>
    <w:sig w:usb0="C00000AF" w:usb1="0000000A" w:usb2="00000000" w:usb3="00000000" w:csb0="00000093" w:csb1="00000000"/>
  </w:font>
  <w:font w:name="SkylineSans LightItalic">
    <w:altName w:val="SkylineSans Light"/>
    <w:panose1 w:val="02000303000000000000"/>
    <w:charset w:val="4D"/>
    <w:family w:val="auto"/>
    <w:pitch w:val="variable"/>
    <w:sig w:usb0="A00000EF" w:usb1="4000204A" w:usb2="00000000" w:usb3="00000000" w:csb0="00000093" w:csb1="00000000"/>
  </w:font>
  <w:font w:name="SkylineSans Black">
    <w:panose1 w:val="02000A03000000000000"/>
    <w:charset w:val="00"/>
    <w:family w:val="auto"/>
    <w:pitch w:val="variable"/>
    <w:sig w:usb0="00000007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kylineSans-Light">
    <w:altName w:val="Calibri"/>
    <w:charset w:val="00"/>
    <w:family w:val="auto"/>
    <w:pitch w:val="variable"/>
    <w:sig w:usb0="C00000AF" w:usb1="0000000A" w:usb2="00000000" w:usb3="00000000" w:csb0="00000093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66A"/>
    <w:rsid w:val="00B35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nl-BE" w:eastAsia="nl-BE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807151E05C6B48719F3D0EC861AD2BB9">
    <w:name w:val="807151E05C6B48719F3D0EC861AD2BB9"/>
  </w:style>
  <w:style w:type="paragraph" w:customStyle="1" w:styleId="CBFDC1E48197444AAAE2A837F5295D00">
    <w:name w:val="CBFDC1E48197444AAAE2A837F5295D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2019-09-24T00:00:00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F2432FCAFEE641BE74BB5D98CA6A33" ma:contentTypeVersion="7" ma:contentTypeDescription="Create a new document." ma:contentTypeScope="" ma:versionID="c6ff03bd1c37417af92f951e35c5d37d">
  <xsd:schema xmlns:xsd="http://www.w3.org/2001/XMLSchema" xmlns:xs="http://www.w3.org/2001/XMLSchema" xmlns:p="http://schemas.microsoft.com/office/2006/metadata/properties" xmlns:ns2="0dd9b591-edcc-4833-896d-c98bd2260727" targetNamespace="http://schemas.microsoft.com/office/2006/metadata/properties" ma:root="true" ma:fieldsID="5a4522259c670ba648bd83c2cfec0fde" ns2:_="">
    <xsd:import namespace="0dd9b591-edcc-4833-896d-c98bd2260727"/>
    <xsd:element name="properties">
      <xsd:complexType>
        <xsd:sequence>
          <xsd:element name="documentManagement">
            <xsd:complexType>
              <xsd:all>
                <xsd:element ref="ns2:Title0"/>
                <xsd:element ref="ns2:Status"/>
                <xsd:element ref="ns2:Confidentiality" minOccurs="0"/>
                <xsd:element ref="ns2:Source" minOccurs="0"/>
                <xsd:element ref="ns2:Categor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d9b591-edcc-4833-896d-c98bd2260727" elementFormDefault="qualified">
    <xsd:import namespace="http://schemas.microsoft.com/office/2006/documentManagement/types"/>
    <xsd:import namespace="http://schemas.microsoft.com/office/infopath/2007/PartnerControls"/>
    <xsd:element name="Title0" ma:index="1" ma:displayName="Title" ma:internalName="Title0">
      <xsd:simpleType>
        <xsd:restriction base="dms:Text">
          <xsd:maxLength value="255"/>
        </xsd:restriction>
      </xsd:simpleType>
    </xsd:element>
    <xsd:element name="Status" ma:index="3" ma:displayName="Status" ma:default="Active" ma:format="Dropdown" ma:internalName="Status">
      <xsd:simpleType>
        <xsd:restriction base="dms:Choice">
          <xsd:enumeration value="Active"/>
          <xsd:enumeration value="Obsolete"/>
        </xsd:restriction>
      </xsd:simpleType>
    </xsd:element>
    <xsd:element name="Confidentiality" ma:index="4" nillable="true" ma:displayName="Confidentiality" ma:default="Confidential" ma:format="Dropdown" ma:internalName="Confidentiality">
      <xsd:simpleType>
        <xsd:restriction base="dms:Choice">
          <xsd:enumeration value="Confidential"/>
          <xsd:enumeration value="Public"/>
        </xsd:restriction>
      </xsd:simpleType>
    </xsd:element>
    <xsd:element name="Source" ma:index="5" nillable="true" ma:displayName="Source" ma:default="Skyline Communications" ma:format="Dropdown" ma:internalName="Source">
      <xsd:simpleType>
        <xsd:restriction base="dms:Choice">
          <xsd:enumeration value="Skyline Communications"/>
          <xsd:enumeration value="Third Party"/>
        </xsd:restriction>
      </xsd:simpleType>
    </xsd:element>
    <xsd:element name="Category" ma:index="6" nillable="true" ma:displayName="Category" ma:list="{f05b8e0a-f3b1-4117-a86f-bbdd0049ed1b}" ma:internalName="Category" ma:showField="Title">
      <xsd:simpleType>
        <xsd:restriction base="dms:Lookup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9" ma:displayName="Content Type"/>
        <xsd:element ref="dc:title" minOccurs="0" maxOccurs="1" ma:index="2" ma:displayName="Description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Bra97</b:Tag>
    <b:SourceType>DocumentFromInternetSite</b:SourceType>
    <b:Guid>{008C9318-C79A-4587-8D5B-526EBC2C5D83}</b:Guid>
    <b:Title>Key words for use in RFCs to Indicate Requirement Levels</b:Title>
    <b:Year>1997</b:Year>
    <b:Month>March</b:Month>
    <b:URL>https://www.ietf.org/rfc/rfc2119.txt</b:URL>
    <b:Author>
      <b:Author>
        <b:NameList>
          <b:Person>
            <b:Last>Bradner</b:Last>
            <b:First>Scott</b:First>
          </b:Person>
        </b:NameList>
      </b:Author>
    </b:Author>
    <b:RefOrder>1</b:RefOrder>
  </b:Source>
  <b:Source>
    <b:Tag>Mic1</b:Tag>
    <b:SourceType>InternetSite</b:SourceType>
    <b:Guid>{D60B994F-CA2D-4D4A-87BC-E7AC9057CCD0}</b:Guid>
    <b:Author>
      <b:Author>
        <b:Corporate>Microsoft</b:Corporate>
      </b:Author>
    </b:Author>
    <b:Title>StringBuilder Class</b:Title>
    <b:URL>https://msdn.microsoft.com/En-Us/library/system.text.stringbuilder(v=vs.110).aspx</b:URL>
    <b:RefOrder>5</b:RefOrder>
  </b:Source>
  <b:Source>
    <b:Tag>Mir</b:Tag>
    <b:SourceType>InternetSite</b:SourceType>
    <b:Guid>{F3992823-36F3-4FE7-BBBF-AAF6BB5D8CE0}</b:Guid>
    <b:Author>
      <b:Author>
        <b:Corporate>Mircosoft</b:Corporate>
      </b:Author>
    </b:Author>
    <b:Title>Framework Design Guidelines</b:Title>
    <b:URL>https://msdn.microsoft.com/en-us/library/ms229042(v=vs.110).aspx</b:URL>
    <b:RefOrder>4</b:RefOrder>
  </b:Source>
  <b:Source>
    <b:Tag>Sty</b:Tag>
    <b:SourceType>InternetSite</b:SourceType>
    <b:Guid>{A6BAC262-E06C-4E9C-B593-3F9B293E8A91}</b:Guid>
    <b:Title>StyleCop</b:Title>
    <b:URL>https://github.com/Visual-Stylecop/Visual-StyleCop/wiki</b:URL>
    <b:RefOrder>8</b:RefOrder>
  </b:Source>
  <b:Source>
    <b:Tag>Mic3</b:Tag>
    <b:SourceType>InternetSite</b:SourceType>
    <b:Guid>{79911936-631B-43D1-AF0F-632B028FACB5}</b:Guid>
    <b:Author>
      <b:Author>
        <b:Corporate>Microsoft</b:Corporate>
      </b:Author>
    </b:Author>
    <b:Title>ArrayList Class</b:Title>
    <b:URL>https://msdn.microsoft.com/en-us/library/system.collections.arraylist(v=vs.110).aspx</b:URL>
    <b:RefOrder>6</b:RefOrder>
  </b:Source>
  <b:Source>
    <b:Tag>Mic4</b:Tag>
    <b:SourceType>InternetSite</b:SourceType>
    <b:Guid>{91FFAD80-0AD4-472B-B93B-0F752218555C}</b:Guid>
    <b:Author>
      <b:Author>
        <b:Corporate>Microsoft</b:Corporate>
      </b:Author>
    </b:Author>
    <b:Title>List&lt;T&gt; Class</b:Title>
    <b:URL>https://msdn.microsoft.com/en-us/library/6sh2ey19(v=vs.110).aspx</b:URL>
    <b:RefOrder>7</b:RefOrder>
  </b:Source>
  <b:Source>
    <b:Tag>Mic6</b:Tag>
    <b:SourceType>InternetSite</b:SourceType>
    <b:Guid>{7F27A619-F6C7-435D-9B13-8ACF29A0390B}</b:Guid>
    <b:Author>
      <b:Author>
        <b:Corporate>Microsoft</b:Corporate>
      </b:Author>
    </b:Author>
    <b:Title>Parallel Programming in the .NET Framework</b:Title>
    <b:URL>https://msdn.microsoft.com/en-us/library/dd460693(v=vs.110).aspx</b:URL>
    <b:RefOrder>3</b:RefOrder>
  </b:Source>
  <b:Source>
    <b:Tag>Sky2</b:Tag>
    <b:SourceType>Book</b:SourceType>
    <b:Guid>{B41DCFCA-3F2E-41FC-995C-BA38B96FA4FD}</b:Guid>
    <b:Title>DataMiner Protocol Development Guide</b:Title>
    <b:Author>
      <b:Author>
        <b:Corporate>Skyline Communications</b:Corporate>
      </b:Author>
    </b:Author>
    <b:RefOrder>2</b:RefOrder>
  </b:Source>
</b:Sourc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ource xmlns="0dd9b591-edcc-4833-896d-c98bd2260727">Skyline Communications</Source>
    <Status xmlns="0dd9b591-edcc-4833-896d-c98bd2260727">Active</Status>
    <Confidentiality xmlns="0dd9b591-edcc-4833-896d-c98bd2260727">Confidential</Confidentiality>
    <Category xmlns="0dd9b591-edcc-4833-896d-c98bd2260727">13</Category>
    <Title0 xmlns="0dd9b591-edcc-4833-896d-c98bd2260727">Protocol Development Quick Checklist</Title0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4866661-AB4A-4EC9-8427-513287E713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d9b591-edcc-4833-896d-c98bd22607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DDED325-DA02-458E-803F-10530BF01E3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F1D4AF7-CCB8-4366-B27C-534A82B094D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017499C-5D41-49B4-9792-AE9704EB3C96}">
  <ds:schemaRefs>
    <ds:schemaRef ds:uri="http://schemas.microsoft.com/office/2006/metadata/properties"/>
    <ds:schemaRef ds:uri="http://schemas.microsoft.com/office/infopath/2007/PartnerControls"/>
    <ds:schemaRef ds:uri="0dd9b591-edcc-4833-896d-c98bd226072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SLC_QA_ProtocolDevelopmentQuickChecklist_REV016.dotx</Template>
  <TotalTime>2</TotalTime>
  <Pages>9</Pages>
  <Words>1171</Words>
  <Characters>6442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Protocol Development Quick Checklist (with corresponding guidelines)</vt:lpstr>
    </vt:vector>
  </TitlesOfParts>
  <Company>HP</Company>
  <LinksUpToDate>false</LinksUpToDate>
  <CharactersWithSpaces>7598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Protocol Development Quick Checklist (with corresponding guidelines)</dc:title>
  <dc:subject>Strictly confidential</dc:subject>
  <dc:creator>Pedro Debevere</dc:creator>
  <dc:description>016</dc:description>
  <cp:lastModifiedBy>Pedro Debevere</cp:lastModifiedBy>
  <cp:revision>2</cp:revision>
  <cp:lastPrinted>2017-05-08T07:21:00Z</cp:lastPrinted>
  <dcterms:created xsi:type="dcterms:W3CDTF">2023-08-04T06:01:00Z</dcterms:created>
  <dcterms:modified xsi:type="dcterms:W3CDTF">2023-08-04T06:03:00Z</dcterms:modified>
  <cp:category>STRICTLY CONFIDENTIAL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0x010100E7F2432FCAFEE641BE74BB5D98CA6A33</vt:lpwstr>
  </property>
</Properties>
</file>